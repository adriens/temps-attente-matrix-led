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C4E426B" w14:textId="339D9989" w:rsidR="00320B87" w:rsidRDefault="00320B87" w:rsidP="00DB1776">
      <w:pPr>
        <w:pStyle w:val="PageTitreFaculteunilim"/>
      </w:pPr>
      <w:r>
        <w:rPr>
          <w:noProof/>
        </w:rPr>
        <mc:AlternateContent>
          <mc:Choice Requires="wps">
            <w:drawing>
              <wp:anchor distT="0" distB="0" distL="114300" distR="114300" simplePos="0" relativeHeight="251659264" behindDoc="0" locked="0" layoutInCell="1" allowOverlap="1" wp14:anchorId="5514A15E" wp14:editId="33C57B27">
                <wp:simplePos x="0" y="0"/>
                <wp:positionH relativeFrom="margin">
                  <wp:align>center</wp:align>
                </wp:positionH>
                <wp:positionV relativeFrom="margin">
                  <wp:posOffset>942975</wp:posOffset>
                </wp:positionV>
                <wp:extent cx="6480000" cy="900000"/>
                <wp:effectExtent l="0" t="0" r="0" b="0"/>
                <wp:wrapNone/>
                <wp:docPr id="4" name="Bandeau unilim"/>
                <wp:cNvGraphicFramePr/>
                <a:graphic xmlns:a="http://schemas.openxmlformats.org/drawingml/2006/main">
                  <a:graphicData uri="http://schemas.microsoft.com/office/word/2010/wordprocessingShape">
                    <wps:wsp>
                      <wps:cNvSpPr/>
                      <wps:spPr>
                        <a:xfrm>
                          <a:off x="0" y="0"/>
                          <a:ext cx="6480000" cy="900000"/>
                        </a:xfrm>
                        <a:prstGeom prst="rect">
                          <a:avLst/>
                        </a:prstGeom>
                        <a:solidFill>
                          <a:srgbClr val="AC1416"/>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8F904AD" w14:textId="3B11C084" w:rsidR="00034381" w:rsidRPr="007727A8" w:rsidRDefault="00034381" w:rsidP="00320B87">
                            <w:pPr>
                              <w:pStyle w:val="PageTitreTypeDocumentunilim"/>
                              <w:ind w:left="-709"/>
                              <w:jc w:val="center"/>
                              <w:rPr>
                                <w:sz w:val="52"/>
                                <w:szCs w:val="52"/>
                              </w:rPr>
                            </w:pPr>
                            <w:r w:rsidRPr="007727A8">
                              <w:rPr>
                                <w:sz w:val="52"/>
                                <w:szCs w:val="52"/>
                              </w:rPr>
                              <w:t>Mémoire de Master</w:t>
                            </w:r>
                            <w:r w:rsidR="00F9353A" w:rsidRPr="007727A8">
                              <w:rPr>
                                <w:sz w:val="52"/>
                                <w:szCs w:val="52"/>
                              </w:rPr>
                              <w:t xml:space="preserve"> MIAGE M2/S3</w:t>
                            </w:r>
                          </w:p>
                        </w:txbxContent>
                      </wps:txbx>
                      <wps:bodyPr rot="0" spcFirstLastPara="0" vertOverflow="overflow" horzOverflow="overflow" vert="horz" wrap="square" lIns="540000" tIns="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14A15E" id="Bandeau unilim" o:spid="_x0000_s1026" style="position:absolute;left:0;text-align:left;margin-left:0;margin-top:74.25pt;width:510.25pt;height:70.85pt;z-index:251659264;visibility:visible;mso-wrap-style:square;mso-width-percent:0;mso-height-percent:0;mso-wrap-distance-left:9pt;mso-wrap-distance-top:0;mso-wrap-distance-right:9pt;mso-wrap-distance-bottom:0;mso-position-horizontal:center;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" fillcolor="#ac1416" stroked="f" strokeweight="2pt">
                <v:textbox inset="15mm,0,,0">
                  <w:txbxContent>
                    <w:p w14:paraId="38F904AD" w14:textId="3B11C084" w:rsidR="00034381" w:rsidRPr="007727A8" w:rsidRDefault="00034381" w:rsidP="00320B87">
                      <w:pPr>
                        <w:pStyle w:val="PageTitreTypeDocumentunilim"/>
                        <w:ind w:left="-709"/>
                        <w:jc w:val="center"/>
                        <w:rPr>
                          <w:sz w:val="52"/>
                          <w:szCs w:val="52"/>
                        </w:rPr>
                      </w:pPr>
                      <w:r w:rsidRPr="007727A8">
                        <w:rPr>
                          <w:sz w:val="52"/>
                          <w:szCs w:val="52"/>
                        </w:rPr>
                        <w:t>Mémoire de Master</w:t>
                      </w:r>
                      <w:r w:rsidR="00F9353A" w:rsidRPr="007727A8">
                        <w:rPr>
                          <w:sz w:val="52"/>
                          <w:szCs w:val="52"/>
                        </w:rPr>
                        <w:t xml:space="preserve"> MIAGE M2/S3</w:t>
                      </w:r>
                    </w:p>
                  </w:txbxContent>
                </v:textbox>
                <w10:wrap anchorx="margin" anchory="margin"/>
              </v:rect>
            </w:pict>
          </mc:Fallback>
        </mc:AlternateContent>
      </w:r>
    </w:p>
    <w:p w14:paraId="58FD2E18" w14:textId="77777777" w:rsidR="00320B87" w:rsidRPr="00320B87" w:rsidRDefault="00320B87" w:rsidP="00320B87">
      <w:pPr>
        <w:pStyle w:val="PageTitreMasterNomunilim"/>
      </w:pPr>
    </w:p>
    <w:p w14:paraId="0036650D" w14:textId="77777777" w:rsidR="007727A8" w:rsidRPr="007727A8" w:rsidRDefault="007727A8" w:rsidP="003178F8">
      <w:pPr>
        <w:pStyle w:val="PageTitreFaculteunilim"/>
        <w:spacing w:before="240" w:after="240"/>
        <w:rPr>
          <w:sz w:val="28"/>
          <w:szCs w:val="28"/>
        </w:rPr>
      </w:pPr>
    </w:p>
    <w:p w14:paraId="5C430547" w14:textId="02729122" w:rsidR="009B531B" w:rsidRPr="007727A8" w:rsidRDefault="00320B87" w:rsidP="003178F8">
      <w:pPr>
        <w:pStyle w:val="PageTitreFaculteunilim"/>
        <w:spacing w:before="240" w:after="240"/>
        <w:rPr>
          <w:sz w:val="28"/>
          <w:szCs w:val="28"/>
        </w:rPr>
      </w:pPr>
      <w:r w:rsidRPr="007727A8">
        <w:rPr>
          <w:sz w:val="28"/>
          <w:szCs w:val="28"/>
        </w:rPr>
        <w:t>Institut d’Administration des Entreprises – IAE NC</w:t>
      </w:r>
    </w:p>
    <w:sdt>
      <w:sdtPr>
        <w:rPr>
          <w:color w:val="AC1416"/>
          <w:sz w:val="28"/>
          <w:szCs w:val="28"/>
        </w:rPr>
        <w:alias w:val="Nom du Master"/>
        <w:tag w:val="NomMaster"/>
        <w:id w:val="911285575"/>
        <w:lock w:val="sdtLocked"/>
        <w:placeholder>
          <w:docPart w:val="E1E7D88FC4514E199BC8C170F0AA3CB4"/>
        </w:placeholder>
      </w:sdtPr>
      <w:sdtContent>
        <w:p w14:paraId="122E6437" w14:textId="70E7E1A2" w:rsidR="00707ADA" w:rsidRPr="007727A8" w:rsidRDefault="00320B87" w:rsidP="003178F8">
          <w:pPr>
            <w:pStyle w:val="PageTitreMasterNomunilim"/>
            <w:spacing w:before="240" w:after="240"/>
            <w:rPr>
              <w:color w:val="AC1416"/>
              <w:sz w:val="28"/>
              <w:szCs w:val="28"/>
              <w:lang w:val="en-GB"/>
            </w:rPr>
          </w:pPr>
          <w:r w:rsidRPr="007727A8">
            <w:rPr>
              <w:color w:val="AC1416"/>
              <w:sz w:val="28"/>
              <w:szCs w:val="28"/>
              <w:lang w:val="en-GB"/>
            </w:rPr>
            <w:t>MIAGE</w:t>
          </w:r>
        </w:p>
      </w:sdtContent>
    </w:sdt>
    <w:sdt>
      <w:sdtPr>
        <w:rPr>
          <w:color w:val="AC1416"/>
          <w:szCs w:val="28"/>
        </w:rPr>
        <w:id w:val="2062824824"/>
        <w:placeholder>
          <w:docPart w:val="D81A823503074873A5BD48D71C5E04B6"/>
        </w:placeholder>
      </w:sdtPr>
      <w:sdtContent>
        <w:p w14:paraId="46ECD092" w14:textId="27F1F5F9" w:rsidR="00320B87" w:rsidRPr="007727A8" w:rsidRDefault="00320B87" w:rsidP="003178F8">
          <w:pPr>
            <w:pStyle w:val="PageTitreMasterParcoursunilim"/>
            <w:spacing w:before="240" w:after="240"/>
            <w:rPr>
              <w:color w:val="AC1416"/>
              <w:szCs w:val="28"/>
              <w:lang w:val="en-GB"/>
            </w:rPr>
          </w:pPr>
          <w:r w:rsidRPr="007727A8">
            <w:rPr>
              <w:color w:val="AC1416"/>
              <w:szCs w:val="28"/>
              <w:lang w:val="en-GB"/>
            </w:rPr>
            <w:t xml:space="preserve">2eme </w:t>
          </w:r>
          <w:r w:rsidR="00F74F27">
            <w:rPr>
              <w:color w:val="AC1416"/>
              <w:szCs w:val="28"/>
              <w:lang w:val="en-GB"/>
            </w:rPr>
            <w:t>a</w:t>
          </w:r>
          <w:r w:rsidRPr="007727A8">
            <w:rPr>
              <w:color w:val="AC1416"/>
              <w:szCs w:val="28"/>
              <w:lang w:val="en-GB"/>
            </w:rPr>
            <w:t>nnée – 3eme semestre</w:t>
          </w:r>
        </w:p>
      </w:sdtContent>
    </w:sdt>
    <w:p w14:paraId="7BE38F28" w14:textId="77777777" w:rsidR="00764299" w:rsidRPr="007727A8" w:rsidRDefault="00000000" w:rsidP="003178F8">
      <w:pPr>
        <w:pStyle w:val="PageTitreAnneeUniversitaireunilim"/>
        <w:spacing w:before="240" w:after="240"/>
        <w:rPr>
          <w:sz w:val="28"/>
          <w:szCs w:val="28"/>
        </w:rPr>
      </w:pPr>
      <w:sdt>
        <w:sdtPr>
          <w:rPr>
            <w:rStyle w:val="AnneeUniversitaireunilim"/>
            <w:sz w:val="28"/>
            <w:szCs w:val="28"/>
          </w:rPr>
          <w:alias w:val="Année univesitaire"/>
          <w:tag w:val="Année univesitaire"/>
          <w:id w:val="846601168"/>
          <w:lock w:val="sdtLocked"/>
          <w:placeholder>
            <w:docPart w:val="9E65C9B20049412BBDD608FD1E773A59"/>
          </w:placeholder>
        </w:sdtPr>
        <w:sdtEndPr>
          <w:rPr>
            <w:rStyle w:val="Policepardfaut"/>
          </w:rPr>
        </w:sdtEndPr>
        <w:sdtContent>
          <w:r w:rsidR="009B723C" w:rsidRPr="007727A8">
            <w:rPr>
              <w:rStyle w:val="AnneeUniversitaireunilim"/>
              <w:sz w:val="28"/>
              <w:szCs w:val="28"/>
            </w:rPr>
            <w:t>20</w:t>
          </w:r>
          <w:r w:rsidR="00000F3E" w:rsidRPr="007727A8">
            <w:rPr>
              <w:rStyle w:val="AnneeUniversitaireunilim"/>
              <w:sz w:val="28"/>
              <w:szCs w:val="28"/>
            </w:rPr>
            <w:t>2</w:t>
          </w:r>
          <w:r w:rsidR="00C50890" w:rsidRPr="007727A8">
            <w:rPr>
              <w:rStyle w:val="AnneeUniversitaireunilim"/>
              <w:sz w:val="28"/>
              <w:szCs w:val="28"/>
            </w:rPr>
            <w:t>4</w:t>
          </w:r>
          <w:r w:rsidR="009B723C" w:rsidRPr="007727A8">
            <w:rPr>
              <w:rStyle w:val="AnneeUniversitaireunilim"/>
              <w:sz w:val="28"/>
              <w:szCs w:val="28"/>
            </w:rPr>
            <w:t>/20</w:t>
          </w:r>
          <w:r w:rsidR="00776E1F" w:rsidRPr="007727A8">
            <w:rPr>
              <w:rStyle w:val="AnneeUniversitaireunilim"/>
              <w:sz w:val="28"/>
              <w:szCs w:val="28"/>
            </w:rPr>
            <w:t>2</w:t>
          </w:r>
          <w:r w:rsidR="00C50890" w:rsidRPr="007727A8">
            <w:rPr>
              <w:rStyle w:val="AnneeUniversitaireunilim"/>
              <w:sz w:val="28"/>
              <w:szCs w:val="28"/>
            </w:rPr>
            <w:t>5</w:t>
          </w:r>
        </w:sdtContent>
      </w:sdt>
    </w:p>
    <w:p w14:paraId="63F7F939" w14:textId="5754ABCD" w:rsidR="00AD06ED" w:rsidRPr="003178F8" w:rsidRDefault="00AD06ED" w:rsidP="00764299">
      <w:pPr>
        <w:pStyle w:val="PageTitreBlocTitreunilim"/>
        <w:rPr>
          <w:color w:val="AC1416"/>
          <w:sz w:val="36"/>
          <w:szCs w:val="32"/>
        </w:rPr>
      </w:pPr>
      <w:r w:rsidRPr="003178F8">
        <w:rPr>
          <w:noProof/>
          <w:color w:val="AC1416"/>
          <w:sz w:val="36"/>
          <w:szCs w:val="32"/>
        </w:rPr>
        <mc:AlternateContent>
          <mc:Choice Requires="wps">
            <w:drawing>
              <wp:inline distT="0" distB="0" distL="0" distR="0" wp14:anchorId="1D1CF9B6" wp14:editId="7BA47542">
                <wp:extent cx="5759450" cy="1814195"/>
                <wp:effectExtent l="0" t="0" r="12700" b="0"/>
                <wp:docPr id="1" name="Titre"/>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9450" cy="1814195"/>
                        </a:xfrm>
                        <a:prstGeom prst="rect">
                          <a:avLst/>
                        </a:prstGeom>
                        <a:noFill/>
                        <a:ln>
                          <a:noFill/>
                        </a:ln>
                      </wps:spPr>
                      <wps:txbx>
                        <w:txbxContent>
                          <w:sdt>
                            <w:sdtPr>
                              <w:rPr>
                                <w:color w:val="AC1416"/>
                                <w:sz w:val="52"/>
                                <w:szCs w:val="48"/>
                              </w:rPr>
                              <w:alias w:val="Titre"/>
                              <w:tag w:val="TitreMemoire"/>
                              <w:id w:val="1839034903"/>
                              <w:lock w:val="sdtLocked"/>
                              <w:placeholder>
                                <w:docPart w:val="7E6FFF3B632949A7934F0AA104AC2C10"/>
                              </w:placeholder>
                            </w:sdtPr>
                            <w:sdtContent>
                              <w:p w14:paraId="453C7019" w14:textId="72754A1F" w:rsidR="00034381" w:rsidRPr="003178F8" w:rsidRDefault="00320B87" w:rsidP="007727A8">
                                <w:pPr>
                                  <w:pStyle w:val="PageTitreTitreunilim"/>
                                  <w:spacing w:before="240" w:after="240"/>
                                  <w:jc w:val="center"/>
                                  <w:rPr>
                                    <w:color w:val="AC1416"/>
                                    <w:sz w:val="52"/>
                                    <w:szCs w:val="48"/>
                                  </w:rPr>
                                </w:pPr>
                                <w:r w:rsidRPr="007727A8">
                                  <w:rPr>
                                    <w:color w:val="AC1416"/>
                                    <w:sz w:val="52"/>
                                    <w:szCs w:val="48"/>
                                  </w:rPr>
                                  <w:t>Projet de DATAVIZ sur matrice LED</w:t>
                                </w:r>
                              </w:p>
                            </w:sdtContent>
                          </w:sdt>
                        </w:txbxContent>
                      </wps:txbx>
                      <wps:bodyPr rot="0" vert="horz" wrap="square" lIns="0" tIns="45720" rIns="0" bIns="45720" anchor="t" anchorCtr="0" upright="1">
                        <a:noAutofit/>
                      </wps:bodyPr>
                    </wps:wsp>
                  </a:graphicData>
                </a:graphic>
              </wp:inline>
            </w:drawing>
          </mc:Choice>
          <mc:Fallback>
            <w:pict>
              <v:shapetype w14:anchorId="1D1CF9B6" id="_x0000_t202" coordsize="21600,21600" o:spt="202" path="m,l,21600r21600,l21600,xe">
                <v:stroke joinstyle="miter"/>
                <v:path gradientshapeok="t" o:connecttype="rect"/>
              </v:shapetype>
              <v:shape id="Titre" o:spid="_x0000_s1027" type="#_x0000_t202" style="width:453.5pt;height:142.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" filled="f" stroked="f">
                <v:textbox inset="0,,0">
                  <w:txbxContent>
                    <w:sdt>
                      <w:sdtPr>
                        <w:rPr>
                          <w:color w:val="AC1416"/>
                          <w:sz w:val="52"/>
                          <w:szCs w:val="48"/>
                        </w:rPr>
                        <w:alias w:val="Titre"/>
                        <w:tag w:val="TitreMemoire"/>
                        <w:id w:val="1839034903"/>
                        <w:lock w:val="sdtLocked"/>
                        <w:placeholder>
                          <w:docPart w:val="7E6FFF3B632949A7934F0AA104AC2C10"/>
                        </w:placeholder>
                      </w:sdtPr>
                      <w:sdtContent>
                        <w:p w14:paraId="453C7019" w14:textId="72754A1F" w:rsidR="00034381" w:rsidRPr="003178F8" w:rsidRDefault="00320B87" w:rsidP="007727A8">
                          <w:pPr>
                            <w:pStyle w:val="PageTitreTitreunilim"/>
                            <w:spacing w:before="240" w:after="240"/>
                            <w:jc w:val="center"/>
                            <w:rPr>
                              <w:color w:val="AC1416"/>
                              <w:sz w:val="52"/>
                              <w:szCs w:val="48"/>
                            </w:rPr>
                          </w:pPr>
                          <w:r w:rsidRPr="007727A8">
                            <w:rPr>
                              <w:color w:val="AC1416"/>
                              <w:sz w:val="52"/>
                              <w:szCs w:val="48"/>
                            </w:rPr>
                            <w:t>Projet de DATAVIZ sur matrice LED</w:t>
                          </w:r>
                        </w:p>
                      </w:sdtContent>
                    </w:sdt>
                  </w:txbxContent>
                </v:textbox>
                <w10:anchorlock/>
              </v:shape>
            </w:pict>
          </mc:Fallback>
        </mc:AlternateContent>
      </w:r>
    </w:p>
    <w:p w14:paraId="3B20FE1D" w14:textId="53BA7453" w:rsidR="00707ADA" w:rsidRPr="003178F8" w:rsidRDefault="00000000" w:rsidP="003178F8">
      <w:pPr>
        <w:pStyle w:val="PageTitreAuteurunilim"/>
        <w:spacing w:before="240" w:after="240"/>
        <w:rPr>
          <w:color w:val="AC1416"/>
          <w:szCs w:val="28"/>
        </w:rPr>
      </w:pPr>
      <w:sdt>
        <w:sdtPr>
          <w:rPr>
            <w:color w:val="AC1416"/>
            <w:szCs w:val="28"/>
          </w:rPr>
          <w:alias w:val="Auteur"/>
          <w:tag w:val=""/>
          <w:id w:val="-2011901611"/>
          <w:lock w:val="sdtLocked"/>
          <w:placeholder>
            <w:docPart w:val="826F9B8C5E0344FEBFDC59F43EB429A5"/>
          </w:placeholder>
          <w:dataBinding w:prefixMappings="xmlns:ns0='http://purl.org/dc/elements/1.1/' xmlns:ns1='http://schemas.openxmlformats.org/package/2006/metadata/core-properties' " w:xpath="/ns1:coreProperties[1]/ns0:creator[1]" w:storeItemID="{6C3C8BC8-F283-45AE-878A-BAB7291924A1}"/>
          <w:text/>
        </w:sdtPr>
        <w:sdtContent>
          <w:r w:rsidR="008629EE">
            <w:rPr>
              <w:color w:val="AC1416"/>
              <w:szCs w:val="28"/>
            </w:rPr>
            <w:t>Raphaël Bordais</w:t>
          </w:r>
        </w:sdtContent>
      </w:sdt>
    </w:p>
    <w:p w14:paraId="7BC1626B" w14:textId="61DAB4D3" w:rsidR="00D309D3" w:rsidRPr="003178F8" w:rsidRDefault="00320B87" w:rsidP="003178F8">
      <w:pPr>
        <w:pStyle w:val="PageTitreStageDatesunilim"/>
        <w:spacing w:after="240"/>
        <w:rPr>
          <w:sz w:val="28"/>
          <w:szCs w:val="28"/>
        </w:rPr>
      </w:pPr>
      <w:r w:rsidRPr="003178F8">
        <w:rPr>
          <w:sz w:val="28"/>
          <w:szCs w:val="28"/>
        </w:rPr>
        <w:t>Projet</w:t>
      </w:r>
      <w:r w:rsidR="00D309D3" w:rsidRPr="003178F8">
        <w:rPr>
          <w:sz w:val="28"/>
          <w:szCs w:val="28"/>
        </w:rPr>
        <w:t xml:space="preserve"> effectué du </w:t>
      </w:r>
      <w:sdt>
        <w:sdtPr>
          <w:rPr>
            <w:sz w:val="28"/>
            <w:szCs w:val="28"/>
          </w:rPr>
          <w:alias w:val="Date de début de stage"/>
          <w:tag w:val="datedebut"/>
          <w:id w:val="-1798907498"/>
          <w:date w:fullDate="2024-09-19T00:00:00Z">
            <w:dateFormat w:val="d MMMM"/>
            <w:lid w:val="fr-FR"/>
            <w:storeMappedDataAs w:val="dateTime"/>
            <w:calendar w:val="gregorian"/>
          </w:date>
        </w:sdtPr>
        <w:sdtContent>
          <w:r w:rsidRPr="003178F8">
            <w:rPr>
              <w:sz w:val="28"/>
              <w:szCs w:val="28"/>
            </w:rPr>
            <w:t>19 septembre</w:t>
          </w:r>
        </w:sdtContent>
      </w:sdt>
      <w:r w:rsidR="00D309D3" w:rsidRPr="003178F8">
        <w:rPr>
          <w:sz w:val="28"/>
          <w:szCs w:val="28"/>
        </w:rPr>
        <w:t xml:space="preserve"> au </w:t>
      </w:r>
      <w:sdt>
        <w:sdtPr>
          <w:rPr>
            <w:rStyle w:val="DateFinunilim"/>
            <w:sz w:val="28"/>
            <w:szCs w:val="28"/>
          </w:rPr>
          <w:alias w:val="Date de fin de stage"/>
          <w:tag w:val="DateFin"/>
          <w:id w:val="-1819807746"/>
          <w:date w:fullDate="2025-01-21T00:00:00Z">
            <w:dateFormat w:val="d MMMM yyyy"/>
            <w:lid w:val="fr-FR"/>
            <w:storeMappedDataAs w:val="dateTime"/>
            <w:calendar w:val="gregorian"/>
          </w:date>
        </w:sdtPr>
        <w:sdtContent>
          <w:r w:rsidRPr="003178F8">
            <w:rPr>
              <w:rStyle w:val="DateFinunilim"/>
              <w:sz w:val="28"/>
              <w:szCs w:val="28"/>
            </w:rPr>
            <w:t>21 janvier 2025</w:t>
          </w:r>
        </w:sdtContent>
      </w:sdt>
    </w:p>
    <w:sdt>
      <w:sdtPr>
        <w:rPr>
          <w:color w:val="AC1416"/>
          <w:sz w:val="28"/>
          <w:szCs w:val="28"/>
        </w:rPr>
        <w:alias w:val="Etablissement d'accueil"/>
        <w:tag w:val="etablissement"/>
        <w:id w:val="1853300629"/>
        <w:placeholder>
          <w:docPart w:val="35E113AF4E714110A988D9214C967AC5"/>
        </w:placeholder>
      </w:sdtPr>
      <w:sdtContent>
        <w:p w14:paraId="44E99270" w14:textId="4619596F" w:rsidR="00D309D3" w:rsidRPr="003178F8" w:rsidRDefault="003178F8" w:rsidP="003178F8">
          <w:pPr>
            <w:pStyle w:val="PageTitreStageEtablissementunilim"/>
            <w:spacing w:before="240" w:after="240"/>
            <w:rPr>
              <w:color w:val="AC1416"/>
              <w:sz w:val="28"/>
              <w:szCs w:val="28"/>
            </w:rPr>
          </w:pPr>
          <w:r w:rsidRPr="003178F8">
            <w:rPr>
              <w:color w:val="AC1416"/>
              <w:sz w:val="28"/>
              <w:szCs w:val="28"/>
            </w:rPr>
            <w:t xml:space="preserve">Etablissement d’accueil : </w:t>
          </w:r>
          <w:r w:rsidR="00320B87" w:rsidRPr="003178F8">
            <w:rPr>
              <w:color w:val="AC1416"/>
              <w:sz w:val="28"/>
              <w:szCs w:val="28"/>
            </w:rPr>
            <w:t>OPT NC</w:t>
          </w:r>
        </w:p>
      </w:sdtContent>
    </w:sdt>
    <w:p w14:paraId="4FA3BE5C" w14:textId="77777777" w:rsidR="00D309D3" w:rsidRPr="003178F8" w:rsidRDefault="00AE0419" w:rsidP="003178F8">
      <w:pPr>
        <w:pStyle w:val="PageTitreTuteurStageunilim"/>
        <w:spacing w:before="240" w:after="240"/>
        <w:rPr>
          <w:sz w:val="28"/>
          <w:szCs w:val="28"/>
        </w:rPr>
      </w:pPr>
      <w:r w:rsidRPr="003178F8">
        <w:rPr>
          <w:sz w:val="28"/>
          <w:szCs w:val="28"/>
        </w:rPr>
        <w:t>S</w:t>
      </w:r>
      <w:r w:rsidR="00D309D3" w:rsidRPr="003178F8">
        <w:rPr>
          <w:sz w:val="28"/>
          <w:szCs w:val="28"/>
        </w:rPr>
        <w:t xml:space="preserve">tage </w:t>
      </w:r>
      <w:r w:rsidRPr="003178F8">
        <w:rPr>
          <w:sz w:val="28"/>
          <w:szCs w:val="28"/>
        </w:rPr>
        <w:t>encadré</w:t>
      </w:r>
      <w:r w:rsidR="00D309D3" w:rsidRPr="003178F8">
        <w:rPr>
          <w:sz w:val="28"/>
          <w:szCs w:val="28"/>
        </w:rPr>
        <w:t xml:space="preserve"> par</w:t>
      </w:r>
    </w:p>
    <w:p w14:paraId="57CAA9EF" w14:textId="112CBBA4" w:rsidR="00D309D3" w:rsidRPr="003178F8" w:rsidRDefault="00D309D3" w:rsidP="003178F8">
      <w:pPr>
        <w:pStyle w:val="PageTitreTuteurNomunilim"/>
        <w:spacing w:before="240" w:after="240"/>
        <w:rPr>
          <w:color w:val="AC1416"/>
          <w:sz w:val="28"/>
          <w:szCs w:val="28"/>
        </w:rPr>
      </w:pPr>
      <w:r w:rsidRPr="003178F8">
        <w:rPr>
          <w:color w:val="AC1416"/>
          <w:sz w:val="28"/>
          <w:szCs w:val="28"/>
        </w:rPr>
        <w:fldChar w:fldCharType="begin"/>
      </w:r>
      <w:r w:rsidRPr="003178F8">
        <w:rPr>
          <w:color w:val="AC1416"/>
          <w:sz w:val="28"/>
          <w:szCs w:val="28"/>
        </w:rPr>
        <w:instrText xml:space="preserve"> MACROBUTTON  AbaisserEnCorpsDeTexte </w:instrText>
      </w:r>
      <w:r w:rsidRPr="003178F8">
        <w:rPr>
          <w:color w:val="AC1416"/>
          <w:sz w:val="28"/>
          <w:szCs w:val="28"/>
        </w:rPr>
        <w:fldChar w:fldCharType="end"/>
      </w:r>
      <w:sdt>
        <w:sdtPr>
          <w:rPr>
            <w:color w:val="AC1416"/>
            <w:sz w:val="28"/>
            <w:szCs w:val="28"/>
          </w:rPr>
          <w:alias w:val="Nom du tuteur"/>
          <w:tag w:val="Nom du tuteur"/>
          <w:id w:val="-1513134239"/>
          <w:placeholder>
            <w:docPart w:val="D2F621C8E9FE47CAA22CAF0CA6030776"/>
          </w:placeholder>
        </w:sdtPr>
        <w:sdtContent>
          <w:r w:rsidR="003178F8" w:rsidRPr="003178F8">
            <w:rPr>
              <w:color w:val="AC1416"/>
              <w:sz w:val="28"/>
              <w:szCs w:val="28"/>
            </w:rPr>
            <w:t>Adrien Sales</w:t>
          </w:r>
        </w:sdtContent>
      </w:sdt>
    </w:p>
    <w:sdt>
      <w:sdtPr>
        <w:rPr>
          <w:sz w:val="28"/>
          <w:szCs w:val="28"/>
        </w:rPr>
        <w:id w:val="1058513307"/>
        <w:placeholder>
          <w:docPart w:val="89FE0D7276644484B0C9ABE44A5A8EFD"/>
        </w:placeholder>
      </w:sdtPr>
      <w:sdtContent>
        <w:p w14:paraId="14E61FDA" w14:textId="5CD0BBB8" w:rsidR="00D309D3" w:rsidRPr="003178F8" w:rsidRDefault="003178F8" w:rsidP="003178F8">
          <w:pPr>
            <w:pStyle w:val="PageTitreTuteurFonctionunilim"/>
            <w:spacing w:before="240" w:after="240"/>
            <w:rPr>
              <w:sz w:val="28"/>
              <w:szCs w:val="28"/>
            </w:rPr>
          </w:pPr>
          <w:r w:rsidRPr="003178F8">
            <w:rPr>
              <w:sz w:val="28"/>
              <w:szCs w:val="28"/>
            </w:rPr>
            <w:t>Chef de bureau au sein de la DSI</w:t>
          </w:r>
        </w:p>
      </w:sdtContent>
    </w:sdt>
    <w:p w14:paraId="2546B3BC" w14:textId="77777777" w:rsidR="005232D1" w:rsidRDefault="005232D1" w:rsidP="005232D1">
      <w:pPr>
        <w:pStyle w:val="PageLiminaireTitreunilim"/>
      </w:pPr>
      <w:bookmarkStart w:id="0" w:name="_Toc404243962"/>
      <w:bookmarkStart w:id="1" w:name="_Toc404254970"/>
      <w:bookmarkStart w:id="2" w:name="_Toc404322785"/>
      <w:bookmarkStart w:id="3" w:name="_Toc185449751"/>
      <w:r>
        <w:lastRenderedPageBreak/>
        <w:t>Remerciements</w:t>
      </w:r>
      <w:bookmarkEnd w:id="0"/>
      <w:bookmarkEnd w:id="1"/>
      <w:bookmarkEnd w:id="2"/>
      <w:bookmarkEnd w:id="3"/>
    </w:p>
    <w:p w14:paraId="246A05B8" w14:textId="77777777" w:rsidR="008B7769" w:rsidRDefault="00034381" w:rsidP="00EE22B8">
      <w:r>
        <w:t>Écrivez vos remerciements dans cette rubrique (professeurs, amis, famille, etc)</w:t>
      </w:r>
      <w:r w:rsidR="005232D1" w:rsidRPr="008D3E37">
        <w:t>.</w:t>
      </w:r>
    </w:p>
    <w:p w14:paraId="42836397" w14:textId="77777777" w:rsidR="00410DD7" w:rsidRDefault="00410DD7" w:rsidP="00EE22B8"/>
    <w:p w14:paraId="7507AD84" w14:textId="77777777" w:rsidR="00410DD7" w:rsidRDefault="00410DD7" w:rsidP="00410DD7">
      <w:pPr>
        <w:pStyle w:val="Figureunilim"/>
        <w:keepNext/>
      </w:pPr>
      <w:r>
        <w:drawing>
          <wp:inline distT="0" distB="0" distL="0" distR="0" wp14:anchorId="7182DA3C" wp14:editId="43FB27AF">
            <wp:extent cx="5760720" cy="2880360"/>
            <wp:effectExtent l="0" t="0" r="0" b="0"/>
            <wp:docPr id="70455183"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60720" cy="2880360"/>
                    </a:xfrm>
                    <a:prstGeom prst="rect">
                      <a:avLst/>
                    </a:prstGeom>
                    <a:noFill/>
                    <a:ln>
                      <a:noFill/>
                    </a:ln>
                  </pic:spPr>
                </pic:pic>
              </a:graphicData>
            </a:graphic>
          </wp:inline>
        </w:drawing>
      </w:r>
    </w:p>
    <w:p w14:paraId="42988DC0" w14:textId="6AF42B86" w:rsidR="00410DD7" w:rsidRDefault="00410DD7" w:rsidP="00410DD7">
      <w:pPr>
        <w:pStyle w:val="Lgende"/>
      </w:pPr>
      <w:bookmarkStart w:id="4" w:name="_Toc185449793"/>
      <w:r>
        <w:t xml:space="preserve">Figure </w:t>
      </w:r>
      <w:fldSimple w:instr=" SEQ Figure \* ARABIC ">
        <w:r w:rsidR="00661E36">
          <w:rPr>
            <w:noProof/>
          </w:rPr>
          <w:t>1</w:t>
        </w:r>
      </w:fldSimple>
      <w:r>
        <w:t> : Université de Nouméa</w:t>
      </w:r>
      <w:bookmarkEnd w:id="4"/>
    </w:p>
    <w:p w14:paraId="1A8F52C7" w14:textId="77777777" w:rsidR="00410DD7" w:rsidRPr="008D3E37" w:rsidRDefault="00410DD7" w:rsidP="00EE22B8"/>
    <w:p w14:paraId="126A3631" w14:textId="77777777" w:rsidR="005760A1" w:rsidRDefault="00830FB5" w:rsidP="00D64E31">
      <w:pPr>
        <w:pStyle w:val="PageLiminaireTitreunilim"/>
      </w:pPr>
      <w:bookmarkStart w:id="5" w:name="_Toc404243963"/>
      <w:bookmarkStart w:id="6" w:name="_Toc404254971"/>
      <w:bookmarkStart w:id="7" w:name="_Toc404322786"/>
      <w:bookmarkStart w:id="8" w:name="_Toc185449752"/>
      <w:r>
        <w:rPr>
          <w:noProof/>
        </w:rPr>
        <w:lastRenderedPageBreak/>
        <mc:AlternateContent>
          <mc:Choice Requires="wps">
            <w:drawing>
              <wp:anchor distT="0" distB="0" distL="114300" distR="114300" simplePos="0" relativeHeight="251654144" behindDoc="0" locked="0" layoutInCell="1" allowOverlap="1" wp14:anchorId="6F336361" wp14:editId="028B443D">
                <wp:simplePos x="0" y="0"/>
                <wp:positionH relativeFrom="margin">
                  <wp:posOffset>-4445</wp:posOffset>
                </wp:positionH>
                <wp:positionV relativeFrom="paragraph">
                  <wp:posOffset>396240</wp:posOffset>
                </wp:positionV>
                <wp:extent cx="5760000" cy="410400"/>
                <wp:effectExtent l="0" t="0" r="0" b="0"/>
                <wp:wrapNone/>
                <wp:docPr id="11" name="confidentiel" hidden="1"/>
                <wp:cNvGraphicFramePr/>
                <a:graphic xmlns:a="http://schemas.openxmlformats.org/drawingml/2006/main">
                  <a:graphicData uri="http://schemas.microsoft.com/office/word/2010/wordprocessingShape">
                    <wps:wsp>
                      <wps:cNvSpPr txBox="1"/>
                      <wps:spPr>
                        <a:xfrm>
                          <a:off x="0" y="0"/>
                          <a:ext cx="5760000" cy="410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1951B49" w14:textId="77777777" w:rsidR="00034381" w:rsidRPr="008440CC" w:rsidRDefault="00034381" w:rsidP="008D3E37">
                            <w:pPr>
                              <w:pStyle w:val="Texteunilim"/>
                            </w:pPr>
                            <w:r w:rsidRPr="008440CC">
                              <w:t>Mémoire de Master confidentiel.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F336361" id="confidentiel" o:spid="_x0000_s1028" type="#_x0000_t202" style="position:absolute;left:0;text-align:left;margin-left:-.35pt;margin-top:31.2pt;width:453.55pt;height:32.3pt;z-index:251654144;visibility:hidden;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" filled="f" stroked="f" strokeweight=".5pt">
                <v:textbox inset="0,0,0,0">
                  <w:txbxContent>
                    <w:p w14:paraId="71951B49" w14:textId="77777777" w:rsidR="00034381" w:rsidRPr="008440CC" w:rsidRDefault="00034381" w:rsidP="008D3E37">
                      <w:pPr>
                        <w:pStyle w:val="Texteunilim"/>
                      </w:pPr>
                      <w:r w:rsidRPr="008440CC">
                        <w:t>Mémoire de Master confidentiel.</w:t>
                      </w:r>
                    </w:p>
                  </w:txbxContent>
                </v:textbox>
                <w10:wrap anchorx="margin"/>
              </v:shape>
            </w:pict>
          </mc:Fallback>
        </mc:AlternateContent>
      </w:r>
      <w:r w:rsidR="005232D1" w:rsidRPr="00CE5820">
        <w:t>Droits d’auteurs</w:t>
      </w:r>
      <w:bookmarkEnd w:id="5"/>
      <w:bookmarkEnd w:id="6"/>
      <w:bookmarkEnd w:id="7"/>
      <w:bookmarkEnd w:id="8"/>
    </w:p>
    <w:p w14:paraId="0FADC12F" w14:textId="77777777" w:rsidR="00AF18FB" w:rsidRDefault="00AF18FB" w:rsidP="00EE22B8">
      <w:pPr>
        <w:jc w:val="left"/>
      </w:pPr>
      <w:r>
        <w:t xml:space="preserve">Cette création est mise à disposition selon le Contrat : </w:t>
      </w:r>
      <w:r>
        <w:br/>
        <w:t>« </w:t>
      </w:r>
      <w:r w:rsidRPr="00BB61BB">
        <w:rPr>
          <w:b/>
        </w:rPr>
        <w:t>Attribution</w:t>
      </w:r>
      <w:r>
        <w:rPr>
          <w:b/>
        </w:rPr>
        <w:t xml:space="preserve">-Pas d'Utilisation Commerciale-Pas de modification </w:t>
      </w:r>
      <w:r w:rsidR="00C50890">
        <w:rPr>
          <w:b/>
        </w:rPr>
        <w:t>4</w:t>
      </w:r>
      <w:r>
        <w:rPr>
          <w:b/>
        </w:rPr>
        <w:t>.0 France</w:t>
      </w:r>
      <w:r>
        <w:t> »</w:t>
      </w:r>
      <w:r>
        <w:br/>
        <w:t xml:space="preserve">disponible en ligne : </w:t>
      </w:r>
      <w:hyperlink r:id="rId9" w:history="1">
        <w:r w:rsidR="00C50890" w:rsidRPr="00575BA6">
          <w:rPr>
            <w:rStyle w:val="Lienhypertexte"/>
          </w:rPr>
          <w:t>https://creativecommons.org/licenses/by-nc-nd/4.0/</w:t>
        </w:r>
      </w:hyperlink>
    </w:p>
    <w:p w14:paraId="17D8D136" w14:textId="77777777" w:rsidR="00AF18FB" w:rsidRDefault="00AF18FB" w:rsidP="00EE22B8">
      <w:r>
        <w:rPr>
          <w:noProof/>
        </w:rPr>
        <w:drawing>
          <wp:inline distT="0" distB="0" distL="0" distR="0" wp14:anchorId="239CE690" wp14:editId="5545EA64">
            <wp:extent cx="1524000" cy="533400"/>
            <wp:effectExtent l="0" t="0" r="0" b="0"/>
            <wp:docPr id="6" name="Image 6">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y-nc-nd.eu.wmf"/>
                    <pic:cNvPicPr/>
                  </pic:nvPicPr>
                  <pic:blipFill>
                    <a:blip r:embed="rId11" cstate="print">
                      <a:grayscl/>
                      <a:extLst>
                        <a:ext uri="{28A0092B-C50C-407E-A947-70E740481C1C}">
                          <a14:useLocalDpi xmlns:a14="http://schemas.microsoft.com/office/drawing/2010/main" val="0"/>
                        </a:ext>
                      </a:extLst>
                    </a:blip>
                    <a:stretch>
                      <a:fillRect/>
                    </a:stretch>
                  </pic:blipFill>
                  <pic:spPr>
                    <a:xfrm>
                      <a:off x="0" y="0"/>
                      <a:ext cx="1524000" cy="533400"/>
                    </a:xfrm>
                    <a:prstGeom prst="rect">
                      <a:avLst/>
                    </a:prstGeom>
                  </pic:spPr>
                </pic:pic>
              </a:graphicData>
            </a:graphic>
          </wp:inline>
        </w:drawing>
      </w:r>
    </w:p>
    <w:p w14:paraId="45C36133" w14:textId="77777777" w:rsidR="007F5761" w:rsidRDefault="007F5761" w:rsidP="00EE22B8">
      <w:pPr>
        <w:sectPr w:rsidR="007F5761" w:rsidSect="00F74F27">
          <w:headerReference w:type="default" r:id="rId12"/>
          <w:footerReference w:type="default" r:id="rId13"/>
          <w:headerReference w:type="first" r:id="rId14"/>
          <w:pgSz w:w="11906" w:h="16838"/>
          <w:pgMar w:top="1745" w:right="1417" w:bottom="1134" w:left="1417" w:header="709" w:footer="586" w:gutter="0"/>
          <w:cols w:space="708"/>
          <w:formProt w:val="0"/>
          <w:titlePg/>
          <w:docGrid w:linePitch="360"/>
        </w:sectPr>
      </w:pPr>
    </w:p>
    <w:p w14:paraId="1D324349" w14:textId="77777777" w:rsidR="007F5761" w:rsidRPr="00AF18FB" w:rsidRDefault="007F5761" w:rsidP="00EE22B8"/>
    <w:bookmarkStart w:id="9" w:name="_Toc404243974" w:displacedByCustomXml="next"/>
    <w:sdt>
      <w:sdtPr>
        <w:rPr>
          <w:rFonts w:ascii="Arial" w:eastAsia="Times New Roman" w:hAnsi="Arial" w:cs="Times New Roman"/>
          <w:color w:val="auto"/>
          <w:sz w:val="22"/>
          <w:szCs w:val="24"/>
        </w:rPr>
        <w:id w:val="957526681"/>
        <w:docPartObj>
          <w:docPartGallery w:val="Table of Contents"/>
          <w:docPartUnique/>
        </w:docPartObj>
      </w:sdtPr>
      <w:sdtEndPr>
        <w:rPr>
          <w:b/>
          <w:bCs/>
        </w:rPr>
      </w:sdtEndPr>
      <w:sdtContent>
        <w:p w14:paraId="27DC4364" w14:textId="0586B98F" w:rsidR="007F5761" w:rsidRDefault="007F5761">
          <w:pPr>
            <w:pStyle w:val="En-ttedetabledesmatires"/>
          </w:pPr>
          <w:r>
            <w:t>Table des matières</w:t>
          </w:r>
        </w:p>
        <w:p w14:paraId="41770765" w14:textId="04699B8A" w:rsidR="005C6ADD" w:rsidRDefault="007F5761">
          <w:pPr>
            <w:pStyle w:val="TM1"/>
            <w:tabs>
              <w:tab w:val="right" w:leader="dot" w:pos="9062"/>
            </w:tabs>
            <w:rPr>
              <w:rFonts w:asciiTheme="minorHAnsi" w:eastAsiaTheme="minorEastAsia" w:hAnsiTheme="minorHAnsi" w:cstheme="minorBidi"/>
              <w:noProof/>
              <w:kern w:val="2"/>
              <w:sz w:val="24"/>
              <w14:ligatures w14:val="standardContextual"/>
            </w:rPr>
          </w:pPr>
          <w:r>
            <w:fldChar w:fldCharType="begin"/>
          </w:r>
          <w:r>
            <w:instrText xml:space="preserve"> TOC \o "1-3" \h \z \u </w:instrText>
          </w:r>
          <w:r>
            <w:fldChar w:fldCharType="separate"/>
          </w:r>
          <w:hyperlink w:anchor="_Toc185449751" w:history="1">
            <w:r w:rsidR="005C6ADD" w:rsidRPr="00B527B1">
              <w:rPr>
                <w:rStyle w:val="Lienhypertexte"/>
                <w:noProof/>
              </w:rPr>
              <w:t>Remerciements</w:t>
            </w:r>
            <w:r w:rsidR="005C6ADD">
              <w:rPr>
                <w:noProof/>
                <w:webHidden/>
              </w:rPr>
              <w:tab/>
            </w:r>
            <w:r w:rsidR="005C6ADD">
              <w:rPr>
                <w:noProof/>
                <w:webHidden/>
              </w:rPr>
              <w:fldChar w:fldCharType="begin"/>
            </w:r>
            <w:r w:rsidR="005C6ADD">
              <w:rPr>
                <w:noProof/>
                <w:webHidden/>
              </w:rPr>
              <w:instrText xml:space="preserve"> PAGEREF _Toc185449751 \h </w:instrText>
            </w:r>
            <w:r w:rsidR="005C6ADD">
              <w:rPr>
                <w:noProof/>
                <w:webHidden/>
              </w:rPr>
            </w:r>
            <w:r w:rsidR="005C6ADD">
              <w:rPr>
                <w:noProof/>
                <w:webHidden/>
              </w:rPr>
              <w:fldChar w:fldCharType="separate"/>
            </w:r>
            <w:r w:rsidR="005C6ADD">
              <w:rPr>
                <w:noProof/>
                <w:webHidden/>
              </w:rPr>
              <w:t>2</w:t>
            </w:r>
            <w:r w:rsidR="005C6ADD">
              <w:rPr>
                <w:noProof/>
                <w:webHidden/>
              </w:rPr>
              <w:fldChar w:fldCharType="end"/>
            </w:r>
          </w:hyperlink>
        </w:p>
        <w:p w14:paraId="0E63812A" w14:textId="565F6DD7" w:rsidR="005C6ADD" w:rsidRDefault="005C6ADD">
          <w:pPr>
            <w:pStyle w:val="TM1"/>
            <w:tabs>
              <w:tab w:val="right" w:leader="dot" w:pos="9062"/>
            </w:tabs>
            <w:rPr>
              <w:rFonts w:asciiTheme="minorHAnsi" w:eastAsiaTheme="minorEastAsia" w:hAnsiTheme="minorHAnsi" w:cstheme="minorBidi"/>
              <w:noProof/>
              <w:kern w:val="2"/>
              <w:sz w:val="24"/>
              <w14:ligatures w14:val="standardContextual"/>
            </w:rPr>
          </w:pPr>
          <w:hyperlink w:anchor="_Toc185449752" w:history="1">
            <w:r w:rsidRPr="00B527B1">
              <w:rPr>
                <w:rStyle w:val="Lienhypertexte"/>
                <w:noProof/>
              </w:rPr>
              <w:t>Droits d’auteurs</w:t>
            </w:r>
            <w:r>
              <w:rPr>
                <w:noProof/>
                <w:webHidden/>
              </w:rPr>
              <w:tab/>
            </w:r>
            <w:r>
              <w:rPr>
                <w:noProof/>
                <w:webHidden/>
              </w:rPr>
              <w:fldChar w:fldCharType="begin"/>
            </w:r>
            <w:r>
              <w:rPr>
                <w:noProof/>
                <w:webHidden/>
              </w:rPr>
              <w:instrText xml:space="preserve"> PAGEREF _Toc185449752 \h </w:instrText>
            </w:r>
            <w:r>
              <w:rPr>
                <w:noProof/>
                <w:webHidden/>
              </w:rPr>
            </w:r>
            <w:r>
              <w:rPr>
                <w:noProof/>
                <w:webHidden/>
              </w:rPr>
              <w:fldChar w:fldCharType="separate"/>
            </w:r>
            <w:r>
              <w:rPr>
                <w:noProof/>
                <w:webHidden/>
              </w:rPr>
              <w:t>3</w:t>
            </w:r>
            <w:r>
              <w:rPr>
                <w:noProof/>
                <w:webHidden/>
              </w:rPr>
              <w:fldChar w:fldCharType="end"/>
            </w:r>
          </w:hyperlink>
        </w:p>
        <w:p w14:paraId="1A5EE913" w14:textId="1DD94E44" w:rsidR="005C6ADD" w:rsidRDefault="005C6ADD">
          <w:pPr>
            <w:pStyle w:val="TM1"/>
            <w:tabs>
              <w:tab w:val="right" w:leader="dot" w:pos="9062"/>
            </w:tabs>
            <w:rPr>
              <w:rFonts w:asciiTheme="minorHAnsi" w:eastAsiaTheme="minorEastAsia" w:hAnsiTheme="minorHAnsi" w:cstheme="minorBidi"/>
              <w:noProof/>
              <w:kern w:val="2"/>
              <w:sz w:val="24"/>
              <w14:ligatures w14:val="standardContextual"/>
            </w:rPr>
          </w:pPr>
          <w:hyperlink w:anchor="_Toc185449753" w:history="1">
            <w:r w:rsidRPr="00B527B1">
              <w:rPr>
                <w:rStyle w:val="Lienhypertexte"/>
                <w:noProof/>
              </w:rPr>
              <w:t>Table des illustrations</w:t>
            </w:r>
            <w:r>
              <w:rPr>
                <w:noProof/>
                <w:webHidden/>
              </w:rPr>
              <w:tab/>
            </w:r>
            <w:r>
              <w:rPr>
                <w:noProof/>
                <w:webHidden/>
              </w:rPr>
              <w:fldChar w:fldCharType="begin"/>
            </w:r>
            <w:r>
              <w:rPr>
                <w:noProof/>
                <w:webHidden/>
              </w:rPr>
              <w:instrText xml:space="preserve"> PAGEREF _Toc185449753 \h </w:instrText>
            </w:r>
            <w:r>
              <w:rPr>
                <w:noProof/>
                <w:webHidden/>
              </w:rPr>
            </w:r>
            <w:r>
              <w:rPr>
                <w:noProof/>
                <w:webHidden/>
              </w:rPr>
              <w:fldChar w:fldCharType="separate"/>
            </w:r>
            <w:r>
              <w:rPr>
                <w:noProof/>
                <w:webHidden/>
              </w:rPr>
              <w:t>6</w:t>
            </w:r>
            <w:r>
              <w:rPr>
                <w:noProof/>
                <w:webHidden/>
              </w:rPr>
              <w:fldChar w:fldCharType="end"/>
            </w:r>
          </w:hyperlink>
        </w:p>
        <w:p w14:paraId="462035F3" w14:textId="5958A8D2" w:rsidR="005C6ADD" w:rsidRDefault="005C6ADD">
          <w:pPr>
            <w:pStyle w:val="TM1"/>
            <w:tabs>
              <w:tab w:val="right" w:leader="dot" w:pos="9062"/>
            </w:tabs>
            <w:rPr>
              <w:rFonts w:asciiTheme="minorHAnsi" w:eastAsiaTheme="minorEastAsia" w:hAnsiTheme="minorHAnsi" w:cstheme="minorBidi"/>
              <w:noProof/>
              <w:kern w:val="2"/>
              <w:sz w:val="24"/>
              <w14:ligatures w14:val="standardContextual"/>
            </w:rPr>
          </w:pPr>
          <w:hyperlink w:anchor="_Toc185449754" w:history="1">
            <w:r w:rsidRPr="00B527B1">
              <w:rPr>
                <w:rStyle w:val="Lienhypertexte"/>
                <w:noProof/>
              </w:rPr>
              <w:t>Table des tableaux</w:t>
            </w:r>
            <w:r>
              <w:rPr>
                <w:noProof/>
                <w:webHidden/>
              </w:rPr>
              <w:tab/>
            </w:r>
            <w:r>
              <w:rPr>
                <w:noProof/>
                <w:webHidden/>
              </w:rPr>
              <w:fldChar w:fldCharType="begin"/>
            </w:r>
            <w:r>
              <w:rPr>
                <w:noProof/>
                <w:webHidden/>
              </w:rPr>
              <w:instrText xml:space="preserve"> PAGEREF _Toc185449754 \h </w:instrText>
            </w:r>
            <w:r>
              <w:rPr>
                <w:noProof/>
                <w:webHidden/>
              </w:rPr>
            </w:r>
            <w:r>
              <w:rPr>
                <w:noProof/>
                <w:webHidden/>
              </w:rPr>
              <w:fldChar w:fldCharType="separate"/>
            </w:r>
            <w:r>
              <w:rPr>
                <w:noProof/>
                <w:webHidden/>
              </w:rPr>
              <w:t>7</w:t>
            </w:r>
            <w:r>
              <w:rPr>
                <w:noProof/>
                <w:webHidden/>
              </w:rPr>
              <w:fldChar w:fldCharType="end"/>
            </w:r>
          </w:hyperlink>
        </w:p>
        <w:p w14:paraId="5CC28005" w14:textId="5321E7E4" w:rsidR="005C6ADD" w:rsidRDefault="005C6ADD">
          <w:pPr>
            <w:pStyle w:val="TM1"/>
            <w:tabs>
              <w:tab w:val="right" w:leader="dot" w:pos="9062"/>
            </w:tabs>
            <w:rPr>
              <w:rFonts w:asciiTheme="minorHAnsi" w:eastAsiaTheme="minorEastAsia" w:hAnsiTheme="minorHAnsi" w:cstheme="minorBidi"/>
              <w:noProof/>
              <w:kern w:val="2"/>
              <w:sz w:val="24"/>
              <w14:ligatures w14:val="standardContextual"/>
            </w:rPr>
          </w:pPr>
          <w:hyperlink w:anchor="_Toc185449755" w:history="1">
            <w:r w:rsidRPr="00B527B1">
              <w:rPr>
                <w:rStyle w:val="Lienhypertexte"/>
                <w:noProof/>
              </w:rPr>
              <w:t>Introduction</w:t>
            </w:r>
            <w:r>
              <w:rPr>
                <w:noProof/>
                <w:webHidden/>
              </w:rPr>
              <w:tab/>
            </w:r>
            <w:r>
              <w:rPr>
                <w:noProof/>
                <w:webHidden/>
              </w:rPr>
              <w:fldChar w:fldCharType="begin"/>
            </w:r>
            <w:r>
              <w:rPr>
                <w:noProof/>
                <w:webHidden/>
              </w:rPr>
              <w:instrText xml:space="preserve"> PAGEREF _Toc185449755 \h </w:instrText>
            </w:r>
            <w:r>
              <w:rPr>
                <w:noProof/>
                <w:webHidden/>
              </w:rPr>
            </w:r>
            <w:r>
              <w:rPr>
                <w:noProof/>
                <w:webHidden/>
              </w:rPr>
              <w:fldChar w:fldCharType="separate"/>
            </w:r>
            <w:r>
              <w:rPr>
                <w:noProof/>
                <w:webHidden/>
              </w:rPr>
              <w:t>8</w:t>
            </w:r>
            <w:r>
              <w:rPr>
                <w:noProof/>
                <w:webHidden/>
              </w:rPr>
              <w:fldChar w:fldCharType="end"/>
            </w:r>
          </w:hyperlink>
        </w:p>
        <w:p w14:paraId="2CB62A5E" w14:textId="7B1FA68C" w:rsidR="005C6ADD" w:rsidRDefault="005C6ADD">
          <w:pPr>
            <w:pStyle w:val="TM1"/>
            <w:tabs>
              <w:tab w:val="right" w:leader="dot" w:pos="9062"/>
            </w:tabs>
            <w:rPr>
              <w:rFonts w:asciiTheme="minorHAnsi" w:eastAsiaTheme="minorEastAsia" w:hAnsiTheme="minorHAnsi" w:cstheme="minorBidi"/>
              <w:noProof/>
              <w:kern w:val="2"/>
              <w:sz w:val="24"/>
              <w14:ligatures w14:val="standardContextual"/>
            </w:rPr>
          </w:pPr>
          <w:hyperlink w:anchor="_Toc185449756" w:history="1">
            <w:r w:rsidRPr="00B527B1">
              <w:rPr>
                <w:rStyle w:val="Lienhypertexte"/>
                <w:noProof/>
              </w:rPr>
              <w:t>1. Présentation</w:t>
            </w:r>
            <w:r>
              <w:rPr>
                <w:noProof/>
                <w:webHidden/>
              </w:rPr>
              <w:tab/>
            </w:r>
            <w:r>
              <w:rPr>
                <w:noProof/>
                <w:webHidden/>
              </w:rPr>
              <w:fldChar w:fldCharType="begin"/>
            </w:r>
            <w:r>
              <w:rPr>
                <w:noProof/>
                <w:webHidden/>
              </w:rPr>
              <w:instrText xml:space="preserve"> PAGEREF _Toc185449756 \h </w:instrText>
            </w:r>
            <w:r>
              <w:rPr>
                <w:noProof/>
                <w:webHidden/>
              </w:rPr>
            </w:r>
            <w:r>
              <w:rPr>
                <w:noProof/>
                <w:webHidden/>
              </w:rPr>
              <w:fldChar w:fldCharType="separate"/>
            </w:r>
            <w:r>
              <w:rPr>
                <w:noProof/>
                <w:webHidden/>
              </w:rPr>
              <w:t>9</w:t>
            </w:r>
            <w:r>
              <w:rPr>
                <w:noProof/>
                <w:webHidden/>
              </w:rPr>
              <w:fldChar w:fldCharType="end"/>
            </w:r>
          </w:hyperlink>
        </w:p>
        <w:p w14:paraId="638416DD" w14:textId="733A705F" w:rsidR="005C6ADD" w:rsidRDefault="005C6ADD">
          <w:pPr>
            <w:pStyle w:val="TM2"/>
            <w:rPr>
              <w:rFonts w:asciiTheme="minorHAnsi" w:eastAsiaTheme="minorEastAsia" w:hAnsiTheme="minorHAnsi" w:cstheme="minorBidi"/>
              <w:noProof/>
              <w:kern w:val="2"/>
              <w:sz w:val="24"/>
              <w14:ligatures w14:val="standardContextual"/>
            </w:rPr>
          </w:pPr>
          <w:hyperlink w:anchor="_Toc185449757" w:history="1">
            <w:r w:rsidRPr="00B527B1">
              <w:rPr>
                <w:rStyle w:val="Lienhypertexte"/>
                <w:rFonts w:eastAsiaTheme="majorEastAsia"/>
                <w:noProof/>
              </w:rPr>
              <w:t>1.1. Contexte et problématique</w:t>
            </w:r>
            <w:r>
              <w:rPr>
                <w:noProof/>
                <w:webHidden/>
              </w:rPr>
              <w:tab/>
            </w:r>
            <w:r>
              <w:rPr>
                <w:noProof/>
                <w:webHidden/>
              </w:rPr>
              <w:fldChar w:fldCharType="begin"/>
            </w:r>
            <w:r>
              <w:rPr>
                <w:noProof/>
                <w:webHidden/>
              </w:rPr>
              <w:instrText xml:space="preserve"> PAGEREF _Toc185449757 \h </w:instrText>
            </w:r>
            <w:r>
              <w:rPr>
                <w:noProof/>
                <w:webHidden/>
              </w:rPr>
            </w:r>
            <w:r>
              <w:rPr>
                <w:noProof/>
                <w:webHidden/>
              </w:rPr>
              <w:fldChar w:fldCharType="separate"/>
            </w:r>
            <w:r>
              <w:rPr>
                <w:noProof/>
                <w:webHidden/>
              </w:rPr>
              <w:t>9</w:t>
            </w:r>
            <w:r>
              <w:rPr>
                <w:noProof/>
                <w:webHidden/>
              </w:rPr>
              <w:fldChar w:fldCharType="end"/>
            </w:r>
          </w:hyperlink>
        </w:p>
        <w:p w14:paraId="5D6DF766" w14:textId="082EECB8" w:rsidR="005C6ADD" w:rsidRDefault="005C6ADD">
          <w:pPr>
            <w:pStyle w:val="TM2"/>
            <w:rPr>
              <w:rFonts w:asciiTheme="minorHAnsi" w:eastAsiaTheme="minorEastAsia" w:hAnsiTheme="minorHAnsi" w:cstheme="minorBidi"/>
              <w:noProof/>
              <w:kern w:val="2"/>
              <w:sz w:val="24"/>
              <w14:ligatures w14:val="standardContextual"/>
            </w:rPr>
          </w:pPr>
          <w:hyperlink w:anchor="_Toc185449758" w:history="1">
            <w:r w:rsidRPr="00B527B1">
              <w:rPr>
                <w:rStyle w:val="Lienhypertexte"/>
                <w:rFonts w:eastAsiaTheme="majorEastAsia"/>
                <w:noProof/>
              </w:rPr>
              <w:t>1.2. Objectifs du projet</w:t>
            </w:r>
            <w:r>
              <w:rPr>
                <w:noProof/>
                <w:webHidden/>
              </w:rPr>
              <w:tab/>
            </w:r>
            <w:r>
              <w:rPr>
                <w:noProof/>
                <w:webHidden/>
              </w:rPr>
              <w:fldChar w:fldCharType="begin"/>
            </w:r>
            <w:r>
              <w:rPr>
                <w:noProof/>
                <w:webHidden/>
              </w:rPr>
              <w:instrText xml:space="preserve"> PAGEREF _Toc185449758 \h </w:instrText>
            </w:r>
            <w:r>
              <w:rPr>
                <w:noProof/>
                <w:webHidden/>
              </w:rPr>
            </w:r>
            <w:r>
              <w:rPr>
                <w:noProof/>
                <w:webHidden/>
              </w:rPr>
              <w:fldChar w:fldCharType="separate"/>
            </w:r>
            <w:r>
              <w:rPr>
                <w:noProof/>
                <w:webHidden/>
              </w:rPr>
              <w:t>9</w:t>
            </w:r>
            <w:r>
              <w:rPr>
                <w:noProof/>
                <w:webHidden/>
              </w:rPr>
              <w:fldChar w:fldCharType="end"/>
            </w:r>
          </w:hyperlink>
        </w:p>
        <w:p w14:paraId="5EB8D919" w14:textId="5B06F29F" w:rsidR="005C6ADD" w:rsidRDefault="005C6ADD">
          <w:pPr>
            <w:pStyle w:val="TM1"/>
            <w:tabs>
              <w:tab w:val="right" w:leader="dot" w:pos="9062"/>
            </w:tabs>
            <w:rPr>
              <w:rFonts w:asciiTheme="minorHAnsi" w:eastAsiaTheme="minorEastAsia" w:hAnsiTheme="minorHAnsi" w:cstheme="minorBidi"/>
              <w:noProof/>
              <w:kern w:val="2"/>
              <w:sz w:val="24"/>
              <w14:ligatures w14:val="standardContextual"/>
            </w:rPr>
          </w:pPr>
          <w:hyperlink w:anchor="_Toc185449759" w:history="1">
            <w:r w:rsidRPr="00B527B1">
              <w:rPr>
                <w:rStyle w:val="Lienhypertexte"/>
                <w:noProof/>
              </w:rPr>
              <w:t>2. État de l'art</w:t>
            </w:r>
            <w:r>
              <w:rPr>
                <w:noProof/>
                <w:webHidden/>
              </w:rPr>
              <w:tab/>
            </w:r>
            <w:r>
              <w:rPr>
                <w:noProof/>
                <w:webHidden/>
              </w:rPr>
              <w:fldChar w:fldCharType="begin"/>
            </w:r>
            <w:r>
              <w:rPr>
                <w:noProof/>
                <w:webHidden/>
              </w:rPr>
              <w:instrText xml:space="preserve"> PAGEREF _Toc185449759 \h </w:instrText>
            </w:r>
            <w:r>
              <w:rPr>
                <w:noProof/>
                <w:webHidden/>
              </w:rPr>
            </w:r>
            <w:r>
              <w:rPr>
                <w:noProof/>
                <w:webHidden/>
              </w:rPr>
              <w:fldChar w:fldCharType="separate"/>
            </w:r>
            <w:r>
              <w:rPr>
                <w:noProof/>
                <w:webHidden/>
              </w:rPr>
              <w:t>10</w:t>
            </w:r>
            <w:r>
              <w:rPr>
                <w:noProof/>
                <w:webHidden/>
              </w:rPr>
              <w:fldChar w:fldCharType="end"/>
            </w:r>
          </w:hyperlink>
        </w:p>
        <w:p w14:paraId="746D7423" w14:textId="1EADB0A0" w:rsidR="005C6ADD" w:rsidRDefault="005C6ADD">
          <w:pPr>
            <w:pStyle w:val="TM2"/>
            <w:rPr>
              <w:rFonts w:asciiTheme="minorHAnsi" w:eastAsiaTheme="minorEastAsia" w:hAnsiTheme="minorHAnsi" w:cstheme="minorBidi"/>
              <w:noProof/>
              <w:kern w:val="2"/>
              <w:sz w:val="24"/>
              <w14:ligatures w14:val="standardContextual"/>
            </w:rPr>
          </w:pPr>
          <w:hyperlink w:anchor="_Toc185449760" w:history="1">
            <w:r w:rsidRPr="00B527B1">
              <w:rPr>
                <w:rStyle w:val="Lienhypertexte"/>
                <w:rFonts w:eastAsiaTheme="majorEastAsia"/>
                <w:noProof/>
              </w:rPr>
              <w:t>2.1. Les technologies actuelles en datavisualisation</w:t>
            </w:r>
            <w:r>
              <w:rPr>
                <w:noProof/>
                <w:webHidden/>
              </w:rPr>
              <w:tab/>
            </w:r>
            <w:r>
              <w:rPr>
                <w:noProof/>
                <w:webHidden/>
              </w:rPr>
              <w:fldChar w:fldCharType="begin"/>
            </w:r>
            <w:r>
              <w:rPr>
                <w:noProof/>
                <w:webHidden/>
              </w:rPr>
              <w:instrText xml:space="preserve"> PAGEREF _Toc185449760 \h </w:instrText>
            </w:r>
            <w:r>
              <w:rPr>
                <w:noProof/>
                <w:webHidden/>
              </w:rPr>
            </w:r>
            <w:r>
              <w:rPr>
                <w:noProof/>
                <w:webHidden/>
              </w:rPr>
              <w:fldChar w:fldCharType="separate"/>
            </w:r>
            <w:r>
              <w:rPr>
                <w:noProof/>
                <w:webHidden/>
              </w:rPr>
              <w:t>10</w:t>
            </w:r>
            <w:r>
              <w:rPr>
                <w:noProof/>
                <w:webHidden/>
              </w:rPr>
              <w:fldChar w:fldCharType="end"/>
            </w:r>
          </w:hyperlink>
        </w:p>
        <w:p w14:paraId="260D5DAD" w14:textId="490F28E6" w:rsidR="005C6ADD" w:rsidRDefault="005C6ADD">
          <w:pPr>
            <w:pStyle w:val="TM2"/>
            <w:rPr>
              <w:rFonts w:asciiTheme="minorHAnsi" w:eastAsiaTheme="minorEastAsia" w:hAnsiTheme="minorHAnsi" w:cstheme="minorBidi"/>
              <w:noProof/>
              <w:kern w:val="2"/>
              <w:sz w:val="24"/>
              <w14:ligatures w14:val="standardContextual"/>
            </w:rPr>
          </w:pPr>
          <w:hyperlink w:anchor="_Toc185449761" w:history="1">
            <w:r w:rsidRPr="00B527B1">
              <w:rPr>
                <w:rStyle w:val="Lienhypertexte"/>
                <w:rFonts w:eastAsiaTheme="majorEastAsia"/>
                <w:noProof/>
              </w:rPr>
              <w:t>2.2. Exploitation des matrices LED</w:t>
            </w:r>
            <w:r>
              <w:rPr>
                <w:noProof/>
                <w:webHidden/>
              </w:rPr>
              <w:tab/>
            </w:r>
            <w:r>
              <w:rPr>
                <w:noProof/>
                <w:webHidden/>
              </w:rPr>
              <w:fldChar w:fldCharType="begin"/>
            </w:r>
            <w:r>
              <w:rPr>
                <w:noProof/>
                <w:webHidden/>
              </w:rPr>
              <w:instrText xml:space="preserve"> PAGEREF _Toc185449761 \h </w:instrText>
            </w:r>
            <w:r>
              <w:rPr>
                <w:noProof/>
                <w:webHidden/>
              </w:rPr>
            </w:r>
            <w:r>
              <w:rPr>
                <w:noProof/>
                <w:webHidden/>
              </w:rPr>
              <w:fldChar w:fldCharType="separate"/>
            </w:r>
            <w:r>
              <w:rPr>
                <w:noProof/>
                <w:webHidden/>
              </w:rPr>
              <w:t>10</w:t>
            </w:r>
            <w:r>
              <w:rPr>
                <w:noProof/>
                <w:webHidden/>
              </w:rPr>
              <w:fldChar w:fldCharType="end"/>
            </w:r>
          </w:hyperlink>
        </w:p>
        <w:p w14:paraId="69CF6C2B" w14:textId="73666D98" w:rsidR="005C6ADD" w:rsidRDefault="005C6ADD">
          <w:pPr>
            <w:pStyle w:val="TM1"/>
            <w:tabs>
              <w:tab w:val="right" w:leader="dot" w:pos="9062"/>
            </w:tabs>
            <w:rPr>
              <w:rFonts w:asciiTheme="minorHAnsi" w:eastAsiaTheme="minorEastAsia" w:hAnsiTheme="minorHAnsi" w:cstheme="minorBidi"/>
              <w:noProof/>
              <w:kern w:val="2"/>
              <w:sz w:val="24"/>
              <w14:ligatures w14:val="standardContextual"/>
            </w:rPr>
          </w:pPr>
          <w:hyperlink w:anchor="_Toc185449762" w:history="1">
            <w:r w:rsidRPr="00B527B1">
              <w:rPr>
                <w:rStyle w:val="Lienhypertexte"/>
                <w:noProof/>
              </w:rPr>
              <w:t>3. Conception et architecture du système</w:t>
            </w:r>
            <w:r>
              <w:rPr>
                <w:noProof/>
                <w:webHidden/>
              </w:rPr>
              <w:tab/>
            </w:r>
            <w:r>
              <w:rPr>
                <w:noProof/>
                <w:webHidden/>
              </w:rPr>
              <w:fldChar w:fldCharType="begin"/>
            </w:r>
            <w:r>
              <w:rPr>
                <w:noProof/>
                <w:webHidden/>
              </w:rPr>
              <w:instrText xml:space="preserve"> PAGEREF _Toc185449762 \h </w:instrText>
            </w:r>
            <w:r>
              <w:rPr>
                <w:noProof/>
                <w:webHidden/>
              </w:rPr>
            </w:r>
            <w:r>
              <w:rPr>
                <w:noProof/>
                <w:webHidden/>
              </w:rPr>
              <w:fldChar w:fldCharType="separate"/>
            </w:r>
            <w:r>
              <w:rPr>
                <w:noProof/>
                <w:webHidden/>
              </w:rPr>
              <w:t>12</w:t>
            </w:r>
            <w:r>
              <w:rPr>
                <w:noProof/>
                <w:webHidden/>
              </w:rPr>
              <w:fldChar w:fldCharType="end"/>
            </w:r>
          </w:hyperlink>
        </w:p>
        <w:p w14:paraId="5575A1E9" w14:textId="4D62DD98" w:rsidR="005C6ADD" w:rsidRDefault="005C6ADD">
          <w:pPr>
            <w:pStyle w:val="TM2"/>
            <w:rPr>
              <w:rFonts w:asciiTheme="minorHAnsi" w:eastAsiaTheme="minorEastAsia" w:hAnsiTheme="minorHAnsi" w:cstheme="minorBidi"/>
              <w:noProof/>
              <w:kern w:val="2"/>
              <w:sz w:val="24"/>
              <w14:ligatures w14:val="standardContextual"/>
            </w:rPr>
          </w:pPr>
          <w:hyperlink w:anchor="_Toc185449763" w:history="1">
            <w:r w:rsidRPr="00B527B1">
              <w:rPr>
                <w:rStyle w:val="Lienhypertexte"/>
                <w:rFonts w:eastAsiaTheme="majorEastAsia"/>
                <w:noProof/>
              </w:rPr>
              <w:t>3.1. Choix technologiques</w:t>
            </w:r>
            <w:r>
              <w:rPr>
                <w:noProof/>
                <w:webHidden/>
              </w:rPr>
              <w:tab/>
            </w:r>
            <w:r>
              <w:rPr>
                <w:noProof/>
                <w:webHidden/>
              </w:rPr>
              <w:fldChar w:fldCharType="begin"/>
            </w:r>
            <w:r>
              <w:rPr>
                <w:noProof/>
                <w:webHidden/>
              </w:rPr>
              <w:instrText xml:space="preserve"> PAGEREF _Toc185449763 \h </w:instrText>
            </w:r>
            <w:r>
              <w:rPr>
                <w:noProof/>
                <w:webHidden/>
              </w:rPr>
            </w:r>
            <w:r>
              <w:rPr>
                <w:noProof/>
                <w:webHidden/>
              </w:rPr>
              <w:fldChar w:fldCharType="separate"/>
            </w:r>
            <w:r>
              <w:rPr>
                <w:noProof/>
                <w:webHidden/>
              </w:rPr>
              <w:t>12</w:t>
            </w:r>
            <w:r>
              <w:rPr>
                <w:noProof/>
                <w:webHidden/>
              </w:rPr>
              <w:fldChar w:fldCharType="end"/>
            </w:r>
          </w:hyperlink>
        </w:p>
        <w:p w14:paraId="1CD13DE4" w14:textId="28A6E0F1" w:rsidR="005C6ADD" w:rsidRDefault="005C6ADD">
          <w:pPr>
            <w:pStyle w:val="TM3"/>
            <w:rPr>
              <w:rFonts w:asciiTheme="minorHAnsi" w:eastAsiaTheme="minorEastAsia" w:hAnsiTheme="minorHAnsi" w:cstheme="minorBidi"/>
              <w:noProof/>
              <w:kern w:val="2"/>
              <w:sz w:val="24"/>
              <w14:ligatures w14:val="standardContextual"/>
            </w:rPr>
          </w:pPr>
          <w:hyperlink w:anchor="_Toc185449764" w:history="1">
            <w:r w:rsidRPr="00B527B1">
              <w:rPr>
                <w:rStyle w:val="Lienhypertexte"/>
                <w:noProof/>
              </w:rPr>
              <w:t>3.1.1. Pourquoi la Pimoroni Cosmic-Unicorn ?</w:t>
            </w:r>
            <w:r>
              <w:rPr>
                <w:noProof/>
                <w:webHidden/>
              </w:rPr>
              <w:tab/>
            </w:r>
            <w:r>
              <w:rPr>
                <w:noProof/>
                <w:webHidden/>
              </w:rPr>
              <w:fldChar w:fldCharType="begin"/>
            </w:r>
            <w:r>
              <w:rPr>
                <w:noProof/>
                <w:webHidden/>
              </w:rPr>
              <w:instrText xml:space="preserve"> PAGEREF _Toc185449764 \h </w:instrText>
            </w:r>
            <w:r>
              <w:rPr>
                <w:noProof/>
                <w:webHidden/>
              </w:rPr>
            </w:r>
            <w:r>
              <w:rPr>
                <w:noProof/>
                <w:webHidden/>
              </w:rPr>
              <w:fldChar w:fldCharType="separate"/>
            </w:r>
            <w:r>
              <w:rPr>
                <w:noProof/>
                <w:webHidden/>
              </w:rPr>
              <w:t>12</w:t>
            </w:r>
            <w:r>
              <w:rPr>
                <w:noProof/>
                <w:webHidden/>
              </w:rPr>
              <w:fldChar w:fldCharType="end"/>
            </w:r>
          </w:hyperlink>
        </w:p>
        <w:p w14:paraId="224009EE" w14:textId="0C4FB9C0" w:rsidR="005C6ADD" w:rsidRDefault="005C6ADD">
          <w:pPr>
            <w:pStyle w:val="TM3"/>
            <w:rPr>
              <w:rFonts w:asciiTheme="minorHAnsi" w:eastAsiaTheme="minorEastAsia" w:hAnsiTheme="minorHAnsi" w:cstheme="minorBidi"/>
              <w:noProof/>
              <w:kern w:val="2"/>
              <w:sz w:val="24"/>
              <w14:ligatures w14:val="standardContextual"/>
            </w:rPr>
          </w:pPr>
          <w:hyperlink w:anchor="_Toc185449765" w:history="1">
            <w:r w:rsidRPr="00B527B1">
              <w:rPr>
                <w:rStyle w:val="Lienhypertexte"/>
                <w:noProof/>
              </w:rPr>
              <w:t>3.1.2. Langages utilisés : Python/MicroPython et APIs</w:t>
            </w:r>
            <w:r>
              <w:rPr>
                <w:noProof/>
                <w:webHidden/>
              </w:rPr>
              <w:tab/>
            </w:r>
            <w:r>
              <w:rPr>
                <w:noProof/>
                <w:webHidden/>
              </w:rPr>
              <w:fldChar w:fldCharType="begin"/>
            </w:r>
            <w:r>
              <w:rPr>
                <w:noProof/>
                <w:webHidden/>
              </w:rPr>
              <w:instrText xml:space="preserve"> PAGEREF _Toc185449765 \h </w:instrText>
            </w:r>
            <w:r>
              <w:rPr>
                <w:noProof/>
                <w:webHidden/>
              </w:rPr>
            </w:r>
            <w:r>
              <w:rPr>
                <w:noProof/>
                <w:webHidden/>
              </w:rPr>
              <w:fldChar w:fldCharType="separate"/>
            </w:r>
            <w:r>
              <w:rPr>
                <w:noProof/>
                <w:webHidden/>
              </w:rPr>
              <w:t>12</w:t>
            </w:r>
            <w:r>
              <w:rPr>
                <w:noProof/>
                <w:webHidden/>
              </w:rPr>
              <w:fldChar w:fldCharType="end"/>
            </w:r>
          </w:hyperlink>
        </w:p>
        <w:p w14:paraId="0DC9A87C" w14:textId="1C0F7E2B" w:rsidR="005C6ADD" w:rsidRDefault="005C6ADD">
          <w:pPr>
            <w:pStyle w:val="TM3"/>
            <w:rPr>
              <w:rFonts w:asciiTheme="minorHAnsi" w:eastAsiaTheme="minorEastAsia" w:hAnsiTheme="minorHAnsi" w:cstheme="minorBidi"/>
              <w:noProof/>
              <w:kern w:val="2"/>
              <w:sz w:val="24"/>
              <w14:ligatures w14:val="standardContextual"/>
            </w:rPr>
          </w:pPr>
          <w:hyperlink w:anchor="_Toc185449766" w:history="1">
            <w:r w:rsidRPr="00B527B1">
              <w:rPr>
                <w:rStyle w:val="Lienhypertexte"/>
                <w:noProof/>
              </w:rPr>
              <w:t>3.1.3. Caractéristiques techniques :</w:t>
            </w:r>
            <w:r>
              <w:rPr>
                <w:noProof/>
                <w:webHidden/>
              </w:rPr>
              <w:tab/>
            </w:r>
            <w:r>
              <w:rPr>
                <w:noProof/>
                <w:webHidden/>
              </w:rPr>
              <w:fldChar w:fldCharType="begin"/>
            </w:r>
            <w:r>
              <w:rPr>
                <w:noProof/>
                <w:webHidden/>
              </w:rPr>
              <w:instrText xml:space="preserve"> PAGEREF _Toc185449766 \h </w:instrText>
            </w:r>
            <w:r>
              <w:rPr>
                <w:noProof/>
                <w:webHidden/>
              </w:rPr>
            </w:r>
            <w:r>
              <w:rPr>
                <w:noProof/>
                <w:webHidden/>
              </w:rPr>
              <w:fldChar w:fldCharType="separate"/>
            </w:r>
            <w:r>
              <w:rPr>
                <w:noProof/>
                <w:webHidden/>
              </w:rPr>
              <w:t>14</w:t>
            </w:r>
            <w:r>
              <w:rPr>
                <w:noProof/>
                <w:webHidden/>
              </w:rPr>
              <w:fldChar w:fldCharType="end"/>
            </w:r>
          </w:hyperlink>
        </w:p>
        <w:p w14:paraId="0C51594B" w14:textId="5B0A1E38" w:rsidR="005C6ADD" w:rsidRDefault="005C6ADD">
          <w:pPr>
            <w:pStyle w:val="TM2"/>
            <w:rPr>
              <w:rFonts w:asciiTheme="minorHAnsi" w:eastAsiaTheme="minorEastAsia" w:hAnsiTheme="minorHAnsi" w:cstheme="minorBidi"/>
              <w:noProof/>
              <w:kern w:val="2"/>
              <w:sz w:val="24"/>
              <w14:ligatures w14:val="standardContextual"/>
            </w:rPr>
          </w:pPr>
          <w:hyperlink w:anchor="_Toc185449767" w:history="1">
            <w:r w:rsidRPr="00B527B1">
              <w:rPr>
                <w:rStyle w:val="Lienhypertexte"/>
                <w:rFonts w:eastAsiaTheme="majorEastAsia"/>
                <w:noProof/>
              </w:rPr>
              <w:t>3.2. Schéma d’architecture</w:t>
            </w:r>
            <w:r>
              <w:rPr>
                <w:noProof/>
                <w:webHidden/>
              </w:rPr>
              <w:tab/>
            </w:r>
            <w:r>
              <w:rPr>
                <w:noProof/>
                <w:webHidden/>
              </w:rPr>
              <w:fldChar w:fldCharType="begin"/>
            </w:r>
            <w:r>
              <w:rPr>
                <w:noProof/>
                <w:webHidden/>
              </w:rPr>
              <w:instrText xml:space="preserve"> PAGEREF _Toc185449767 \h </w:instrText>
            </w:r>
            <w:r>
              <w:rPr>
                <w:noProof/>
                <w:webHidden/>
              </w:rPr>
            </w:r>
            <w:r>
              <w:rPr>
                <w:noProof/>
                <w:webHidden/>
              </w:rPr>
              <w:fldChar w:fldCharType="separate"/>
            </w:r>
            <w:r>
              <w:rPr>
                <w:noProof/>
                <w:webHidden/>
              </w:rPr>
              <w:t>15</w:t>
            </w:r>
            <w:r>
              <w:rPr>
                <w:noProof/>
                <w:webHidden/>
              </w:rPr>
              <w:fldChar w:fldCharType="end"/>
            </w:r>
          </w:hyperlink>
        </w:p>
        <w:p w14:paraId="27DB4739" w14:textId="60FCD042" w:rsidR="005C6ADD" w:rsidRDefault="005C6ADD">
          <w:pPr>
            <w:pStyle w:val="TM2"/>
            <w:rPr>
              <w:rFonts w:asciiTheme="minorHAnsi" w:eastAsiaTheme="minorEastAsia" w:hAnsiTheme="minorHAnsi" w:cstheme="minorBidi"/>
              <w:noProof/>
              <w:kern w:val="2"/>
              <w:sz w:val="24"/>
              <w14:ligatures w14:val="standardContextual"/>
            </w:rPr>
          </w:pPr>
          <w:hyperlink w:anchor="_Toc185449768" w:history="1">
            <w:r w:rsidRPr="00B527B1">
              <w:rPr>
                <w:rStyle w:val="Lienhypertexte"/>
                <w:rFonts w:eastAsiaTheme="majorEastAsia"/>
                <w:noProof/>
              </w:rPr>
              <w:t>3.3. Procédure d’implémentation du code</w:t>
            </w:r>
            <w:r>
              <w:rPr>
                <w:noProof/>
                <w:webHidden/>
              </w:rPr>
              <w:tab/>
            </w:r>
            <w:r>
              <w:rPr>
                <w:noProof/>
                <w:webHidden/>
              </w:rPr>
              <w:fldChar w:fldCharType="begin"/>
            </w:r>
            <w:r>
              <w:rPr>
                <w:noProof/>
                <w:webHidden/>
              </w:rPr>
              <w:instrText xml:space="preserve"> PAGEREF _Toc185449768 \h </w:instrText>
            </w:r>
            <w:r>
              <w:rPr>
                <w:noProof/>
                <w:webHidden/>
              </w:rPr>
            </w:r>
            <w:r>
              <w:rPr>
                <w:noProof/>
                <w:webHidden/>
              </w:rPr>
              <w:fldChar w:fldCharType="separate"/>
            </w:r>
            <w:r>
              <w:rPr>
                <w:noProof/>
                <w:webHidden/>
              </w:rPr>
              <w:t>16</w:t>
            </w:r>
            <w:r>
              <w:rPr>
                <w:noProof/>
                <w:webHidden/>
              </w:rPr>
              <w:fldChar w:fldCharType="end"/>
            </w:r>
          </w:hyperlink>
        </w:p>
        <w:p w14:paraId="2248194B" w14:textId="52B1AD28" w:rsidR="005C6ADD" w:rsidRDefault="005C6ADD">
          <w:pPr>
            <w:pStyle w:val="TM2"/>
            <w:rPr>
              <w:rFonts w:asciiTheme="minorHAnsi" w:eastAsiaTheme="minorEastAsia" w:hAnsiTheme="minorHAnsi" w:cstheme="minorBidi"/>
              <w:noProof/>
              <w:kern w:val="2"/>
              <w:sz w:val="24"/>
              <w14:ligatures w14:val="standardContextual"/>
            </w:rPr>
          </w:pPr>
          <w:hyperlink w:anchor="_Toc185449769" w:history="1">
            <w:r w:rsidRPr="00B527B1">
              <w:rPr>
                <w:rStyle w:val="Lienhypertexte"/>
                <w:rFonts w:eastAsiaTheme="majorEastAsia"/>
                <w:noProof/>
              </w:rPr>
              <w:t>3.4. Principe du code</w:t>
            </w:r>
            <w:r>
              <w:rPr>
                <w:noProof/>
                <w:webHidden/>
              </w:rPr>
              <w:tab/>
            </w:r>
            <w:r>
              <w:rPr>
                <w:noProof/>
                <w:webHidden/>
              </w:rPr>
              <w:fldChar w:fldCharType="begin"/>
            </w:r>
            <w:r>
              <w:rPr>
                <w:noProof/>
                <w:webHidden/>
              </w:rPr>
              <w:instrText xml:space="preserve"> PAGEREF _Toc185449769 \h </w:instrText>
            </w:r>
            <w:r>
              <w:rPr>
                <w:noProof/>
                <w:webHidden/>
              </w:rPr>
            </w:r>
            <w:r>
              <w:rPr>
                <w:noProof/>
                <w:webHidden/>
              </w:rPr>
              <w:fldChar w:fldCharType="separate"/>
            </w:r>
            <w:r>
              <w:rPr>
                <w:noProof/>
                <w:webHidden/>
              </w:rPr>
              <w:t>18</w:t>
            </w:r>
            <w:r>
              <w:rPr>
                <w:noProof/>
                <w:webHidden/>
              </w:rPr>
              <w:fldChar w:fldCharType="end"/>
            </w:r>
          </w:hyperlink>
        </w:p>
        <w:p w14:paraId="42FF25F1" w14:textId="0390415E" w:rsidR="005C6ADD" w:rsidRDefault="005C6ADD">
          <w:pPr>
            <w:pStyle w:val="TM1"/>
            <w:tabs>
              <w:tab w:val="right" w:leader="dot" w:pos="9062"/>
            </w:tabs>
            <w:rPr>
              <w:rFonts w:asciiTheme="minorHAnsi" w:eastAsiaTheme="minorEastAsia" w:hAnsiTheme="minorHAnsi" w:cstheme="minorBidi"/>
              <w:noProof/>
              <w:kern w:val="2"/>
              <w:sz w:val="24"/>
              <w14:ligatures w14:val="standardContextual"/>
            </w:rPr>
          </w:pPr>
          <w:hyperlink w:anchor="_Toc185449770" w:history="1">
            <w:r w:rsidRPr="00B527B1">
              <w:rPr>
                <w:rStyle w:val="Lienhypertexte"/>
                <w:noProof/>
              </w:rPr>
              <w:t>4. Développement et mise en œuvre</w:t>
            </w:r>
            <w:r>
              <w:rPr>
                <w:noProof/>
                <w:webHidden/>
              </w:rPr>
              <w:tab/>
            </w:r>
            <w:r>
              <w:rPr>
                <w:noProof/>
                <w:webHidden/>
              </w:rPr>
              <w:fldChar w:fldCharType="begin"/>
            </w:r>
            <w:r>
              <w:rPr>
                <w:noProof/>
                <w:webHidden/>
              </w:rPr>
              <w:instrText xml:space="preserve"> PAGEREF _Toc185449770 \h </w:instrText>
            </w:r>
            <w:r>
              <w:rPr>
                <w:noProof/>
                <w:webHidden/>
              </w:rPr>
            </w:r>
            <w:r>
              <w:rPr>
                <w:noProof/>
                <w:webHidden/>
              </w:rPr>
              <w:fldChar w:fldCharType="separate"/>
            </w:r>
            <w:r>
              <w:rPr>
                <w:noProof/>
                <w:webHidden/>
              </w:rPr>
              <w:t>19</w:t>
            </w:r>
            <w:r>
              <w:rPr>
                <w:noProof/>
                <w:webHidden/>
              </w:rPr>
              <w:fldChar w:fldCharType="end"/>
            </w:r>
          </w:hyperlink>
        </w:p>
        <w:p w14:paraId="515F6445" w14:textId="5065ECB1" w:rsidR="005C6ADD" w:rsidRDefault="005C6ADD">
          <w:pPr>
            <w:pStyle w:val="TM2"/>
            <w:rPr>
              <w:rFonts w:asciiTheme="minorHAnsi" w:eastAsiaTheme="minorEastAsia" w:hAnsiTheme="minorHAnsi" w:cstheme="minorBidi"/>
              <w:noProof/>
              <w:kern w:val="2"/>
              <w:sz w:val="24"/>
              <w14:ligatures w14:val="standardContextual"/>
            </w:rPr>
          </w:pPr>
          <w:hyperlink w:anchor="_Toc185449771" w:history="1">
            <w:r w:rsidRPr="00B527B1">
              <w:rPr>
                <w:rStyle w:val="Lienhypertexte"/>
                <w:noProof/>
              </w:rPr>
              <w:t>4.1.</w:t>
            </w:r>
            <w:r w:rsidRPr="00B527B1">
              <w:rPr>
                <w:rStyle w:val="Lienhypertexte"/>
                <w:rFonts w:eastAsiaTheme="majorEastAsia"/>
                <w:noProof/>
              </w:rPr>
              <w:t xml:space="preserve"> Étapes de réalisation</w:t>
            </w:r>
            <w:r w:rsidRPr="00B527B1">
              <w:rPr>
                <w:rStyle w:val="Lienhypertexte"/>
                <w:noProof/>
              </w:rPr>
              <w:t xml:space="preserve"> :</w:t>
            </w:r>
            <w:r>
              <w:rPr>
                <w:noProof/>
                <w:webHidden/>
              </w:rPr>
              <w:tab/>
            </w:r>
            <w:r>
              <w:rPr>
                <w:noProof/>
                <w:webHidden/>
              </w:rPr>
              <w:fldChar w:fldCharType="begin"/>
            </w:r>
            <w:r>
              <w:rPr>
                <w:noProof/>
                <w:webHidden/>
              </w:rPr>
              <w:instrText xml:space="preserve"> PAGEREF _Toc185449771 \h </w:instrText>
            </w:r>
            <w:r>
              <w:rPr>
                <w:noProof/>
                <w:webHidden/>
              </w:rPr>
            </w:r>
            <w:r>
              <w:rPr>
                <w:noProof/>
                <w:webHidden/>
              </w:rPr>
              <w:fldChar w:fldCharType="separate"/>
            </w:r>
            <w:r>
              <w:rPr>
                <w:noProof/>
                <w:webHidden/>
              </w:rPr>
              <w:t>19</w:t>
            </w:r>
            <w:r>
              <w:rPr>
                <w:noProof/>
                <w:webHidden/>
              </w:rPr>
              <w:fldChar w:fldCharType="end"/>
            </w:r>
          </w:hyperlink>
        </w:p>
        <w:p w14:paraId="53967D1D" w14:textId="2A04B11A" w:rsidR="005C6ADD" w:rsidRDefault="005C6ADD">
          <w:pPr>
            <w:pStyle w:val="TM3"/>
            <w:rPr>
              <w:rFonts w:asciiTheme="minorHAnsi" w:eastAsiaTheme="minorEastAsia" w:hAnsiTheme="minorHAnsi" w:cstheme="minorBidi"/>
              <w:noProof/>
              <w:kern w:val="2"/>
              <w:sz w:val="24"/>
              <w14:ligatures w14:val="standardContextual"/>
            </w:rPr>
          </w:pPr>
          <w:hyperlink w:anchor="_Toc185449772" w:history="1">
            <w:r w:rsidRPr="00B527B1">
              <w:rPr>
                <w:rStyle w:val="Lienhypertexte"/>
                <w:noProof/>
              </w:rPr>
              <w:t>4.1.1. Gestion des LEDs</w:t>
            </w:r>
            <w:r>
              <w:rPr>
                <w:noProof/>
                <w:webHidden/>
              </w:rPr>
              <w:tab/>
            </w:r>
            <w:r>
              <w:rPr>
                <w:noProof/>
                <w:webHidden/>
              </w:rPr>
              <w:fldChar w:fldCharType="begin"/>
            </w:r>
            <w:r>
              <w:rPr>
                <w:noProof/>
                <w:webHidden/>
              </w:rPr>
              <w:instrText xml:space="preserve"> PAGEREF _Toc185449772 \h </w:instrText>
            </w:r>
            <w:r>
              <w:rPr>
                <w:noProof/>
                <w:webHidden/>
              </w:rPr>
            </w:r>
            <w:r>
              <w:rPr>
                <w:noProof/>
                <w:webHidden/>
              </w:rPr>
              <w:fldChar w:fldCharType="separate"/>
            </w:r>
            <w:r>
              <w:rPr>
                <w:noProof/>
                <w:webHidden/>
              </w:rPr>
              <w:t>19</w:t>
            </w:r>
            <w:r>
              <w:rPr>
                <w:noProof/>
                <w:webHidden/>
              </w:rPr>
              <w:fldChar w:fldCharType="end"/>
            </w:r>
          </w:hyperlink>
        </w:p>
        <w:p w14:paraId="4F4A9767" w14:textId="4627916B" w:rsidR="005C6ADD" w:rsidRDefault="005C6ADD">
          <w:pPr>
            <w:pStyle w:val="TM3"/>
            <w:rPr>
              <w:rFonts w:asciiTheme="minorHAnsi" w:eastAsiaTheme="minorEastAsia" w:hAnsiTheme="minorHAnsi" w:cstheme="minorBidi"/>
              <w:noProof/>
              <w:kern w:val="2"/>
              <w:sz w:val="24"/>
              <w14:ligatures w14:val="standardContextual"/>
            </w:rPr>
          </w:pPr>
          <w:hyperlink w:anchor="_Toc185449773" w:history="1">
            <w:r w:rsidRPr="00B527B1">
              <w:rPr>
                <w:rStyle w:val="Lienhypertexte"/>
                <w:noProof/>
              </w:rPr>
              <w:t>4.1.2. Implémentation des boutons interactifs</w:t>
            </w:r>
            <w:r>
              <w:rPr>
                <w:noProof/>
                <w:webHidden/>
              </w:rPr>
              <w:tab/>
            </w:r>
            <w:r>
              <w:rPr>
                <w:noProof/>
                <w:webHidden/>
              </w:rPr>
              <w:fldChar w:fldCharType="begin"/>
            </w:r>
            <w:r>
              <w:rPr>
                <w:noProof/>
                <w:webHidden/>
              </w:rPr>
              <w:instrText xml:space="preserve"> PAGEREF _Toc185449773 \h </w:instrText>
            </w:r>
            <w:r>
              <w:rPr>
                <w:noProof/>
                <w:webHidden/>
              </w:rPr>
            </w:r>
            <w:r>
              <w:rPr>
                <w:noProof/>
                <w:webHidden/>
              </w:rPr>
              <w:fldChar w:fldCharType="separate"/>
            </w:r>
            <w:r>
              <w:rPr>
                <w:noProof/>
                <w:webHidden/>
              </w:rPr>
              <w:t>19</w:t>
            </w:r>
            <w:r>
              <w:rPr>
                <w:noProof/>
                <w:webHidden/>
              </w:rPr>
              <w:fldChar w:fldCharType="end"/>
            </w:r>
          </w:hyperlink>
        </w:p>
        <w:p w14:paraId="7B9F2A66" w14:textId="5253970B" w:rsidR="005C6ADD" w:rsidRDefault="005C6ADD">
          <w:pPr>
            <w:pStyle w:val="TM3"/>
            <w:rPr>
              <w:rFonts w:asciiTheme="minorHAnsi" w:eastAsiaTheme="minorEastAsia" w:hAnsiTheme="minorHAnsi" w:cstheme="minorBidi"/>
              <w:noProof/>
              <w:kern w:val="2"/>
              <w:sz w:val="24"/>
              <w14:ligatures w14:val="standardContextual"/>
            </w:rPr>
          </w:pPr>
          <w:hyperlink w:anchor="_Toc185449774" w:history="1">
            <w:r w:rsidRPr="00B527B1">
              <w:rPr>
                <w:rStyle w:val="Lienhypertexte"/>
                <w:noProof/>
              </w:rPr>
              <w:t>4.1.3. Communication avec l’API et traitement des données en temps réel</w:t>
            </w:r>
            <w:r>
              <w:rPr>
                <w:noProof/>
                <w:webHidden/>
              </w:rPr>
              <w:tab/>
            </w:r>
            <w:r>
              <w:rPr>
                <w:noProof/>
                <w:webHidden/>
              </w:rPr>
              <w:fldChar w:fldCharType="begin"/>
            </w:r>
            <w:r>
              <w:rPr>
                <w:noProof/>
                <w:webHidden/>
              </w:rPr>
              <w:instrText xml:space="preserve"> PAGEREF _Toc185449774 \h </w:instrText>
            </w:r>
            <w:r>
              <w:rPr>
                <w:noProof/>
                <w:webHidden/>
              </w:rPr>
            </w:r>
            <w:r>
              <w:rPr>
                <w:noProof/>
                <w:webHidden/>
              </w:rPr>
              <w:fldChar w:fldCharType="separate"/>
            </w:r>
            <w:r>
              <w:rPr>
                <w:noProof/>
                <w:webHidden/>
              </w:rPr>
              <w:t>20</w:t>
            </w:r>
            <w:r>
              <w:rPr>
                <w:noProof/>
                <w:webHidden/>
              </w:rPr>
              <w:fldChar w:fldCharType="end"/>
            </w:r>
          </w:hyperlink>
        </w:p>
        <w:p w14:paraId="242A7F0C" w14:textId="0032A639" w:rsidR="005C6ADD" w:rsidRDefault="005C6ADD">
          <w:pPr>
            <w:pStyle w:val="TM2"/>
            <w:rPr>
              <w:rFonts w:asciiTheme="minorHAnsi" w:eastAsiaTheme="minorEastAsia" w:hAnsiTheme="minorHAnsi" w:cstheme="minorBidi"/>
              <w:noProof/>
              <w:kern w:val="2"/>
              <w:sz w:val="24"/>
              <w14:ligatures w14:val="standardContextual"/>
            </w:rPr>
          </w:pPr>
          <w:hyperlink w:anchor="_Toc185449775" w:history="1">
            <w:r w:rsidRPr="00B527B1">
              <w:rPr>
                <w:rStyle w:val="Lienhypertexte"/>
                <w:rFonts w:eastAsiaTheme="majorEastAsia"/>
                <w:noProof/>
              </w:rPr>
              <w:t>4.2. Défis rencontrés</w:t>
            </w:r>
            <w:r>
              <w:rPr>
                <w:noProof/>
                <w:webHidden/>
              </w:rPr>
              <w:tab/>
            </w:r>
            <w:r>
              <w:rPr>
                <w:noProof/>
                <w:webHidden/>
              </w:rPr>
              <w:fldChar w:fldCharType="begin"/>
            </w:r>
            <w:r>
              <w:rPr>
                <w:noProof/>
                <w:webHidden/>
              </w:rPr>
              <w:instrText xml:space="preserve"> PAGEREF _Toc185449775 \h </w:instrText>
            </w:r>
            <w:r>
              <w:rPr>
                <w:noProof/>
                <w:webHidden/>
              </w:rPr>
            </w:r>
            <w:r>
              <w:rPr>
                <w:noProof/>
                <w:webHidden/>
              </w:rPr>
              <w:fldChar w:fldCharType="separate"/>
            </w:r>
            <w:r>
              <w:rPr>
                <w:noProof/>
                <w:webHidden/>
              </w:rPr>
              <w:t>23</w:t>
            </w:r>
            <w:r>
              <w:rPr>
                <w:noProof/>
                <w:webHidden/>
              </w:rPr>
              <w:fldChar w:fldCharType="end"/>
            </w:r>
          </w:hyperlink>
        </w:p>
        <w:p w14:paraId="0D58A9BB" w14:textId="1552501C" w:rsidR="005C6ADD" w:rsidRDefault="005C6ADD">
          <w:pPr>
            <w:pStyle w:val="TM2"/>
            <w:rPr>
              <w:rFonts w:asciiTheme="minorHAnsi" w:eastAsiaTheme="minorEastAsia" w:hAnsiTheme="minorHAnsi" w:cstheme="minorBidi"/>
              <w:noProof/>
              <w:kern w:val="2"/>
              <w:sz w:val="24"/>
              <w14:ligatures w14:val="standardContextual"/>
            </w:rPr>
          </w:pPr>
          <w:hyperlink w:anchor="_Toc185449776" w:history="1">
            <w:r w:rsidRPr="00B527B1">
              <w:rPr>
                <w:rStyle w:val="Lienhypertexte"/>
                <w:rFonts w:eastAsiaTheme="majorEastAsia"/>
                <w:noProof/>
              </w:rPr>
              <w:t>4.3. Principales fonctionnalités du script</w:t>
            </w:r>
            <w:r>
              <w:rPr>
                <w:noProof/>
                <w:webHidden/>
              </w:rPr>
              <w:tab/>
            </w:r>
            <w:r>
              <w:rPr>
                <w:noProof/>
                <w:webHidden/>
              </w:rPr>
              <w:fldChar w:fldCharType="begin"/>
            </w:r>
            <w:r>
              <w:rPr>
                <w:noProof/>
                <w:webHidden/>
              </w:rPr>
              <w:instrText xml:space="preserve"> PAGEREF _Toc185449776 \h </w:instrText>
            </w:r>
            <w:r>
              <w:rPr>
                <w:noProof/>
                <w:webHidden/>
              </w:rPr>
            </w:r>
            <w:r>
              <w:rPr>
                <w:noProof/>
                <w:webHidden/>
              </w:rPr>
              <w:fldChar w:fldCharType="separate"/>
            </w:r>
            <w:r>
              <w:rPr>
                <w:noProof/>
                <w:webHidden/>
              </w:rPr>
              <w:t>24</w:t>
            </w:r>
            <w:r>
              <w:rPr>
                <w:noProof/>
                <w:webHidden/>
              </w:rPr>
              <w:fldChar w:fldCharType="end"/>
            </w:r>
          </w:hyperlink>
        </w:p>
        <w:p w14:paraId="1D743185" w14:textId="733244B4" w:rsidR="005C6ADD" w:rsidRDefault="005C6ADD">
          <w:pPr>
            <w:pStyle w:val="TM2"/>
            <w:rPr>
              <w:rFonts w:asciiTheme="minorHAnsi" w:eastAsiaTheme="minorEastAsia" w:hAnsiTheme="minorHAnsi" w:cstheme="minorBidi"/>
              <w:noProof/>
              <w:kern w:val="2"/>
              <w:sz w:val="24"/>
              <w14:ligatures w14:val="standardContextual"/>
            </w:rPr>
          </w:pPr>
          <w:hyperlink w:anchor="_Toc185449777" w:history="1">
            <w:r w:rsidRPr="00B527B1">
              <w:rPr>
                <w:rStyle w:val="Lienhypertexte"/>
                <w:rFonts w:eastAsiaTheme="majorEastAsia"/>
                <w:noProof/>
              </w:rPr>
              <w:t>4.4. Avantages et points d'amélioration</w:t>
            </w:r>
            <w:r>
              <w:rPr>
                <w:noProof/>
                <w:webHidden/>
              </w:rPr>
              <w:tab/>
            </w:r>
            <w:r>
              <w:rPr>
                <w:noProof/>
                <w:webHidden/>
              </w:rPr>
              <w:fldChar w:fldCharType="begin"/>
            </w:r>
            <w:r>
              <w:rPr>
                <w:noProof/>
                <w:webHidden/>
              </w:rPr>
              <w:instrText xml:space="preserve"> PAGEREF _Toc185449777 \h </w:instrText>
            </w:r>
            <w:r>
              <w:rPr>
                <w:noProof/>
                <w:webHidden/>
              </w:rPr>
            </w:r>
            <w:r>
              <w:rPr>
                <w:noProof/>
                <w:webHidden/>
              </w:rPr>
              <w:fldChar w:fldCharType="separate"/>
            </w:r>
            <w:r>
              <w:rPr>
                <w:noProof/>
                <w:webHidden/>
              </w:rPr>
              <w:t>26</w:t>
            </w:r>
            <w:r>
              <w:rPr>
                <w:noProof/>
                <w:webHidden/>
              </w:rPr>
              <w:fldChar w:fldCharType="end"/>
            </w:r>
          </w:hyperlink>
        </w:p>
        <w:p w14:paraId="0D9C72D7" w14:textId="712B30AA" w:rsidR="005C6ADD" w:rsidRDefault="005C6ADD">
          <w:pPr>
            <w:pStyle w:val="TM1"/>
            <w:tabs>
              <w:tab w:val="right" w:leader="dot" w:pos="9062"/>
            </w:tabs>
            <w:rPr>
              <w:rFonts w:asciiTheme="minorHAnsi" w:eastAsiaTheme="minorEastAsia" w:hAnsiTheme="minorHAnsi" w:cstheme="minorBidi"/>
              <w:noProof/>
              <w:kern w:val="2"/>
              <w:sz w:val="24"/>
              <w14:ligatures w14:val="standardContextual"/>
            </w:rPr>
          </w:pPr>
          <w:hyperlink w:anchor="_Toc185449778" w:history="1">
            <w:r w:rsidRPr="00B527B1">
              <w:rPr>
                <w:rStyle w:val="Lienhypertexte"/>
                <w:noProof/>
              </w:rPr>
              <w:t>5. Exploitation des résultats</w:t>
            </w:r>
            <w:r>
              <w:rPr>
                <w:noProof/>
                <w:webHidden/>
              </w:rPr>
              <w:tab/>
            </w:r>
            <w:r>
              <w:rPr>
                <w:noProof/>
                <w:webHidden/>
              </w:rPr>
              <w:fldChar w:fldCharType="begin"/>
            </w:r>
            <w:r>
              <w:rPr>
                <w:noProof/>
                <w:webHidden/>
              </w:rPr>
              <w:instrText xml:space="preserve"> PAGEREF _Toc185449778 \h </w:instrText>
            </w:r>
            <w:r>
              <w:rPr>
                <w:noProof/>
                <w:webHidden/>
              </w:rPr>
            </w:r>
            <w:r>
              <w:rPr>
                <w:noProof/>
                <w:webHidden/>
              </w:rPr>
              <w:fldChar w:fldCharType="separate"/>
            </w:r>
            <w:r>
              <w:rPr>
                <w:noProof/>
                <w:webHidden/>
              </w:rPr>
              <w:t>27</w:t>
            </w:r>
            <w:r>
              <w:rPr>
                <w:noProof/>
                <w:webHidden/>
              </w:rPr>
              <w:fldChar w:fldCharType="end"/>
            </w:r>
          </w:hyperlink>
        </w:p>
        <w:p w14:paraId="45EE6C6F" w14:textId="3C03051A" w:rsidR="005C6ADD" w:rsidRDefault="005C6ADD">
          <w:pPr>
            <w:pStyle w:val="TM2"/>
            <w:rPr>
              <w:rFonts w:asciiTheme="minorHAnsi" w:eastAsiaTheme="minorEastAsia" w:hAnsiTheme="minorHAnsi" w:cstheme="minorBidi"/>
              <w:noProof/>
              <w:kern w:val="2"/>
              <w:sz w:val="24"/>
              <w14:ligatures w14:val="standardContextual"/>
            </w:rPr>
          </w:pPr>
          <w:hyperlink w:anchor="_Toc185449779" w:history="1">
            <w:r w:rsidRPr="00B527B1">
              <w:rPr>
                <w:rStyle w:val="Lienhypertexte"/>
                <w:rFonts w:eastAsiaTheme="majorEastAsia"/>
                <w:noProof/>
              </w:rPr>
              <w:t>5.1. Montre des cas concrets d’utilisation :</w:t>
            </w:r>
            <w:r>
              <w:rPr>
                <w:noProof/>
                <w:webHidden/>
              </w:rPr>
              <w:tab/>
            </w:r>
            <w:r>
              <w:rPr>
                <w:noProof/>
                <w:webHidden/>
              </w:rPr>
              <w:fldChar w:fldCharType="begin"/>
            </w:r>
            <w:r>
              <w:rPr>
                <w:noProof/>
                <w:webHidden/>
              </w:rPr>
              <w:instrText xml:space="preserve"> PAGEREF _Toc185449779 \h </w:instrText>
            </w:r>
            <w:r>
              <w:rPr>
                <w:noProof/>
                <w:webHidden/>
              </w:rPr>
            </w:r>
            <w:r>
              <w:rPr>
                <w:noProof/>
                <w:webHidden/>
              </w:rPr>
              <w:fldChar w:fldCharType="separate"/>
            </w:r>
            <w:r>
              <w:rPr>
                <w:noProof/>
                <w:webHidden/>
              </w:rPr>
              <w:t>27</w:t>
            </w:r>
            <w:r>
              <w:rPr>
                <w:noProof/>
                <w:webHidden/>
              </w:rPr>
              <w:fldChar w:fldCharType="end"/>
            </w:r>
          </w:hyperlink>
        </w:p>
        <w:p w14:paraId="66C2BF5B" w14:textId="40889F41" w:rsidR="005C6ADD" w:rsidRDefault="005C6ADD">
          <w:pPr>
            <w:pStyle w:val="TM2"/>
            <w:rPr>
              <w:rFonts w:asciiTheme="minorHAnsi" w:eastAsiaTheme="minorEastAsia" w:hAnsiTheme="minorHAnsi" w:cstheme="minorBidi"/>
              <w:noProof/>
              <w:kern w:val="2"/>
              <w:sz w:val="24"/>
              <w14:ligatures w14:val="standardContextual"/>
            </w:rPr>
          </w:pPr>
          <w:hyperlink w:anchor="_Toc185449780" w:history="1">
            <w:r w:rsidRPr="00B527B1">
              <w:rPr>
                <w:rStyle w:val="Lienhypertexte"/>
                <w:rFonts w:eastAsiaTheme="majorEastAsia"/>
                <w:noProof/>
              </w:rPr>
              <w:t>5.2. Retour utilisateur :</w:t>
            </w:r>
            <w:r>
              <w:rPr>
                <w:noProof/>
                <w:webHidden/>
              </w:rPr>
              <w:tab/>
            </w:r>
            <w:r>
              <w:rPr>
                <w:noProof/>
                <w:webHidden/>
              </w:rPr>
              <w:fldChar w:fldCharType="begin"/>
            </w:r>
            <w:r>
              <w:rPr>
                <w:noProof/>
                <w:webHidden/>
              </w:rPr>
              <w:instrText xml:space="preserve"> PAGEREF _Toc185449780 \h </w:instrText>
            </w:r>
            <w:r>
              <w:rPr>
                <w:noProof/>
                <w:webHidden/>
              </w:rPr>
            </w:r>
            <w:r>
              <w:rPr>
                <w:noProof/>
                <w:webHidden/>
              </w:rPr>
              <w:fldChar w:fldCharType="separate"/>
            </w:r>
            <w:r>
              <w:rPr>
                <w:noProof/>
                <w:webHidden/>
              </w:rPr>
              <w:t>32</w:t>
            </w:r>
            <w:r>
              <w:rPr>
                <w:noProof/>
                <w:webHidden/>
              </w:rPr>
              <w:fldChar w:fldCharType="end"/>
            </w:r>
          </w:hyperlink>
        </w:p>
        <w:p w14:paraId="5833E883" w14:textId="5E69596E" w:rsidR="005C6ADD" w:rsidRDefault="005C6ADD">
          <w:pPr>
            <w:pStyle w:val="TM1"/>
            <w:tabs>
              <w:tab w:val="right" w:leader="dot" w:pos="9062"/>
            </w:tabs>
            <w:rPr>
              <w:rFonts w:asciiTheme="minorHAnsi" w:eastAsiaTheme="minorEastAsia" w:hAnsiTheme="minorHAnsi" w:cstheme="minorBidi"/>
              <w:noProof/>
              <w:kern w:val="2"/>
              <w:sz w:val="24"/>
              <w14:ligatures w14:val="standardContextual"/>
            </w:rPr>
          </w:pPr>
          <w:hyperlink w:anchor="_Toc185449781" w:history="1">
            <w:r w:rsidRPr="00B527B1">
              <w:rPr>
                <w:rStyle w:val="Lienhypertexte"/>
                <w:noProof/>
              </w:rPr>
              <w:t>6. Analyse critique</w:t>
            </w:r>
            <w:r>
              <w:rPr>
                <w:noProof/>
                <w:webHidden/>
              </w:rPr>
              <w:tab/>
            </w:r>
            <w:r>
              <w:rPr>
                <w:noProof/>
                <w:webHidden/>
              </w:rPr>
              <w:fldChar w:fldCharType="begin"/>
            </w:r>
            <w:r>
              <w:rPr>
                <w:noProof/>
                <w:webHidden/>
              </w:rPr>
              <w:instrText xml:space="preserve"> PAGEREF _Toc185449781 \h </w:instrText>
            </w:r>
            <w:r>
              <w:rPr>
                <w:noProof/>
                <w:webHidden/>
              </w:rPr>
            </w:r>
            <w:r>
              <w:rPr>
                <w:noProof/>
                <w:webHidden/>
              </w:rPr>
              <w:fldChar w:fldCharType="separate"/>
            </w:r>
            <w:r>
              <w:rPr>
                <w:noProof/>
                <w:webHidden/>
              </w:rPr>
              <w:t>33</w:t>
            </w:r>
            <w:r>
              <w:rPr>
                <w:noProof/>
                <w:webHidden/>
              </w:rPr>
              <w:fldChar w:fldCharType="end"/>
            </w:r>
          </w:hyperlink>
        </w:p>
        <w:p w14:paraId="5A6BDD5A" w14:textId="4D428C67" w:rsidR="005C6ADD" w:rsidRDefault="005C6ADD">
          <w:pPr>
            <w:pStyle w:val="TM2"/>
            <w:rPr>
              <w:rFonts w:asciiTheme="minorHAnsi" w:eastAsiaTheme="minorEastAsia" w:hAnsiTheme="minorHAnsi" w:cstheme="minorBidi"/>
              <w:noProof/>
              <w:kern w:val="2"/>
              <w:sz w:val="24"/>
              <w14:ligatures w14:val="standardContextual"/>
            </w:rPr>
          </w:pPr>
          <w:hyperlink w:anchor="_Toc185449782" w:history="1">
            <w:r w:rsidRPr="00B527B1">
              <w:rPr>
                <w:rStyle w:val="Lienhypertexte"/>
                <w:rFonts w:eastAsiaTheme="majorEastAsia"/>
                <w:noProof/>
              </w:rPr>
              <w:t>6.1. Ce qui a bien fonctionné</w:t>
            </w:r>
            <w:r>
              <w:rPr>
                <w:noProof/>
                <w:webHidden/>
              </w:rPr>
              <w:tab/>
            </w:r>
            <w:r>
              <w:rPr>
                <w:noProof/>
                <w:webHidden/>
              </w:rPr>
              <w:fldChar w:fldCharType="begin"/>
            </w:r>
            <w:r>
              <w:rPr>
                <w:noProof/>
                <w:webHidden/>
              </w:rPr>
              <w:instrText xml:space="preserve"> PAGEREF _Toc185449782 \h </w:instrText>
            </w:r>
            <w:r>
              <w:rPr>
                <w:noProof/>
                <w:webHidden/>
              </w:rPr>
            </w:r>
            <w:r>
              <w:rPr>
                <w:noProof/>
                <w:webHidden/>
              </w:rPr>
              <w:fldChar w:fldCharType="separate"/>
            </w:r>
            <w:r>
              <w:rPr>
                <w:noProof/>
                <w:webHidden/>
              </w:rPr>
              <w:t>33</w:t>
            </w:r>
            <w:r>
              <w:rPr>
                <w:noProof/>
                <w:webHidden/>
              </w:rPr>
              <w:fldChar w:fldCharType="end"/>
            </w:r>
          </w:hyperlink>
        </w:p>
        <w:p w14:paraId="7717B7E2" w14:textId="76529476" w:rsidR="005C6ADD" w:rsidRDefault="005C6ADD">
          <w:pPr>
            <w:pStyle w:val="TM2"/>
            <w:rPr>
              <w:rFonts w:asciiTheme="minorHAnsi" w:eastAsiaTheme="minorEastAsia" w:hAnsiTheme="minorHAnsi" w:cstheme="minorBidi"/>
              <w:noProof/>
              <w:kern w:val="2"/>
              <w:sz w:val="24"/>
              <w14:ligatures w14:val="standardContextual"/>
            </w:rPr>
          </w:pPr>
          <w:hyperlink w:anchor="_Toc185449783" w:history="1">
            <w:r w:rsidRPr="00B527B1">
              <w:rPr>
                <w:rStyle w:val="Lienhypertexte"/>
                <w:rFonts w:eastAsiaTheme="majorEastAsia"/>
                <w:noProof/>
              </w:rPr>
              <w:t>6.2. Points d'amélioration</w:t>
            </w:r>
            <w:r>
              <w:rPr>
                <w:noProof/>
                <w:webHidden/>
              </w:rPr>
              <w:tab/>
            </w:r>
            <w:r>
              <w:rPr>
                <w:noProof/>
                <w:webHidden/>
              </w:rPr>
              <w:fldChar w:fldCharType="begin"/>
            </w:r>
            <w:r>
              <w:rPr>
                <w:noProof/>
                <w:webHidden/>
              </w:rPr>
              <w:instrText xml:space="preserve"> PAGEREF _Toc185449783 \h </w:instrText>
            </w:r>
            <w:r>
              <w:rPr>
                <w:noProof/>
                <w:webHidden/>
              </w:rPr>
            </w:r>
            <w:r>
              <w:rPr>
                <w:noProof/>
                <w:webHidden/>
              </w:rPr>
              <w:fldChar w:fldCharType="separate"/>
            </w:r>
            <w:r>
              <w:rPr>
                <w:noProof/>
                <w:webHidden/>
              </w:rPr>
              <w:t>33</w:t>
            </w:r>
            <w:r>
              <w:rPr>
                <w:noProof/>
                <w:webHidden/>
              </w:rPr>
              <w:fldChar w:fldCharType="end"/>
            </w:r>
          </w:hyperlink>
        </w:p>
        <w:p w14:paraId="63F65269" w14:textId="5ACC6AA8" w:rsidR="005C6ADD" w:rsidRDefault="005C6ADD">
          <w:pPr>
            <w:pStyle w:val="TM2"/>
            <w:rPr>
              <w:rFonts w:asciiTheme="minorHAnsi" w:eastAsiaTheme="minorEastAsia" w:hAnsiTheme="minorHAnsi" w:cstheme="minorBidi"/>
              <w:noProof/>
              <w:kern w:val="2"/>
              <w:sz w:val="24"/>
              <w14:ligatures w14:val="standardContextual"/>
            </w:rPr>
          </w:pPr>
          <w:hyperlink w:anchor="_Toc185449784" w:history="1">
            <w:r w:rsidRPr="00B527B1">
              <w:rPr>
                <w:rStyle w:val="Lienhypertexte"/>
                <w:rFonts w:eastAsiaTheme="majorEastAsia"/>
                <w:noProof/>
              </w:rPr>
              <w:t>6.3. Opportunités pour des projets futurs</w:t>
            </w:r>
            <w:r>
              <w:rPr>
                <w:noProof/>
                <w:webHidden/>
              </w:rPr>
              <w:tab/>
            </w:r>
            <w:r>
              <w:rPr>
                <w:noProof/>
                <w:webHidden/>
              </w:rPr>
              <w:fldChar w:fldCharType="begin"/>
            </w:r>
            <w:r>
              <w:rPr>
                <w:noProof/>
                <w:webHidden/>
              </w:rPr>
              <w:instrText xml:space="preserve"> PAGEREF _Toc185449784 \h </w:instrText>
            </w:r>
            <w:r>
              <w:rPr>
                <w:noProof/>
                <w:webHidden/>
              </w:rPr>
            </w:r>
            <w:r>
              <w:rPr>
                <w:noProof/>
                <w:webHidden/>
              </w:rPr>
              <w:fldChar w:fldCharType="separate"/>
            </w:r>
            <w:r>
              <w:rPr>
                <w:noProof/>
                <w:webHidden/>
              </w:rPr>
              <w:t>34</w:t>
            </w:r>
            <w:r>
              <w:rPr>
                <w:noProof/>
                <w:webHidden/>
              </w:rPr>
              <w:fldChar w:fldCharType="end"/>
            </w:r>
          </w:hyperlink>
        </w:p>
        <w:p w14:paraId="7BC462FA" w14:textId="19BE57FE" w:rsidR="005C6ADD" w:rsidRDefault="005C6ADD">
          <w:pPr>
            <w:pStyle w:val="TM1"/>
            <w:tabs>
              <w:tab w:val="right" w:leader="dot" w:pos="9062"/>
            </w:tabs>
            <w:rPr>
              <w:rFonts w:asciiTheme="minorHAnsi" w:eastAsiaTheme="minorEastAsia" w:hAnsiTheme="minorHAnsi" w:cstheme="minorBidi"/>
              <w:noProof/>
              <w:kern w:val="2"/>
              <w:sz w:val="24"/>
              <w14:ligatures w14:val="standardContextual"/>
            </w:rPr>
          </w:pPr>
          <w:hyperlink w:anchor="_Toc185449785" w:history="1">
            <w:r w:rsidRPr="00B527B1">
              <w:rPr>
                <w:rStyle w:val="Lienhypertexte"/>
                <w:noProof/>
              </w:rPr>
              <w:t>7. Conclusion</w:t>
            </w:r>
            <w:r>
              <w:rPr>
                <w:noProof/>
                <w:webHidden/>
              </w:rPr>
              <w:tab/>
            </w:r>
            <w:r>
              <w:rPr>
                <w:noProof/>
                <w:webHidden/>
              </w:rPr>
              <w:fldChar w:fldCharType="begin"/>
            </w:r>
            <w:r>
              <w:rPr>
                <w:noProof/>
                <w:webHidden/>
              </w:rPr>
              <w:instrText xml:space="preserve"> PAGEREF _Toc185449785 \h </w:instrText>
            </w:r>
            <w:r>
              <w:rPr>
                <w:noProof/>
                <w:webHidden/>
              </w:rPr>
            </w:r>
            <w:r>
              <w:rPr>
                <w:noProof/>
                <w:webHidden/>
              </w:rPr>
              <w:fldChar w:fldCharType="separate"/>
            </w:r>
            <w:r>
              <w:rPr>
                <w:noProof/>
                <w:webHidden/>
              </w:rPr>
              <w:t>35</w:t>
            </w:r>
            <w:r>
              <w:rPr>
                <w:noProof/>
                <w:webHidden/>
              </w:rPr>
              <w:fldChar w:fldCharType="end"/>
            </w:r>
          </w:hyperlink>
        </w:p>
        <w:p w14:paraId="3816130C" w14:textId="00AAF89D" w:rsidR="005C6ADD" w:rsidRDefault="005C6ADD">
          <w:pPr>
            <w:pStyle w:val="TM1"/>
            <w:tabs>
              <w:tab w:val="right" w:leader="dot" w:pos="9062"/>
            </w:tabs>
            <w:rPr>
              <w:rFonts w:asciiTheme="minorHAnsi" w:eastAsiaTheme="minorEastAsia" w:hAnsiTheme="minorHAnsi" w:cstheme="minorBidi"/>
              <w:noProof/>
              <w:kern w:val="2"/>
              <w:sz w:val="24"/>
              <w14:ligatures w14:val="standardContextual"/>
            </w:rPr>
          </w:pPr>
          <w:hyperlink w:anchor="_Toc185449786" w:history="1">
            <w:r w:rsidRPr="00B527B1">
              <w:rPr>
                <w:rStyle w:val="Lienhypertexte"/>
                <w:noProof/>
              </w:rPr>
              <w:t>8. Annexes</w:t>
            </w:r>
            <w:r>
              <w:rPr>
                <w:noProof/>
                <w:webHidden/>
              </w:rPr>
              <w:tab/>
            </w:r>
            <w:r>
              <w:rPr>
                <w:noProof/>
                <w:webHidden/>
              </w:rPr>
              <w:fldChar w:fldCharType="begin"/>
            </w:r>
            <w:r>
              <w:rPr>
                <w:noProof/>
                <w:webHidden/>
              </w:rPr>
              <w:instrText xml:space="preserve"> PAGEREF _Toc185449786 \h </w:instrText>
            </w:r>
            <w:r>
              <w:rPr>
                <w:noProof/>
                <w:webHidden/>
              </w:rPr>
            </w:r>
            <w:r>
              <w:rPr>
                <w:noProof/>
                <w:webHidden/>
              </w:rPr>
              <w:fldChar w:fldCharType="separate"/>
            </w:r>
            <w:r>
              <w:rPr>
                <w:noProof/>
                <w:webHidden/>
              </w:rPr>
              <w:t>37</w:t>
            </w:r>
            <w:r>
              <w:rPr>
                <w:noProof/>
                <w:webHidden/>
              </w:rPr>
              <w:fldChar w:fldCharType="end"/>
            </w:r>
          </w:hyperlink>
        </w:p>
        <w:p w14:paraId="41E58183" w14:textId="714A5E0F" w:rsidR="005C6ADD" w:rsidRDefault="005C6ADD">
          <w:pPr>
            <w:pStyle w:val="TM2"/>
            <w:rPr>
              <w:rFonts w:asciiTheme="minorHAnsi" w:eastAsiaTheme="minorEastAsia" w:hAnsiTheme="minorHAnsi" w:cstheme="minorBidi"/>
              <w:noProof/>
              <w:kern w:val="2"/>
              <w:sz w:val="24"/>
              <w14:ligatures w14:val="standardContextual"/>
            </w:rPr>
          </w:pPr>
          <w:hyperlink w:anchor="_Toc185449787" w:history="1">
            <w:r w:rsidRPr="00B527B1">
              <w:rPr>
                <w:rStyle w:val="Lienhypertexte"/>
                <w:rFonts w:eastAsiaTheme="majorEastAsia"/>
                <w:noProof/>
              </w:rPr>
              <w:t>8.1. Codes source principaux.</w:t>
            </w:r>
            <w:r>
              <w:rPr>
                <w:noProof/>
                <w:webHidden/>
              </w:rPr>
              <w:tab/>
            </w:r>
            <w:r>
              <w:rPr>
                <w:noProof/>
                <w:webHidden/>
              </w:rPr>
              <w:fldChar w:fldCharType="begin"/>
            </w:r>
            <w:r>
              <w:rPr>
                <w:noProof/>
                <w:webHidden/>
              </w:rPr>
              <w:instrText xml:space="preserve"> PAGEREF _Toc185449787 \h </w:instrText>
            </w:r>
            <w:r>
              <w:rPr>
                <w:noProof/>
                <w:webHidden/>
              </w:rPr>
            </w:r>
            <w:r>
              <w:rPr>
                <w:noProof/>
                <w:webHidden/>
              </w:rPr>
              <w:fldChar w:fldCharType="separate"/>
            </w:r>
            <w:r>
              <w:rPr>
                <w:noProof/>
                <w:webHidden/>
              </w:rPr>
              <w:t>37</w:t>
            </w:r>
            <w:r>
              <w:rPr>
                <w:noProof/>
                <w:webHidden/>
              </w:rPr>
              <w:fldChar w:fldCharType="end"/>
            </w:r>
          </w:hyperlink>
        </w:p>
        <w:p w14:paraId="1CA64360" w14:textId="5BD515E3" w:rsidR="005C6ADD" w:rsidRDefault="005C6ADD">
          <w:pPr>
            <w:pStyle w:val="TM2"/>
            <w:rPr>
              <w:rFonts w:asciiTheme="minorHAnsi" w:eastAsiaTheme="minorEastAsia" w:hAnsiTheme="minorHAnsi" w:cstheme="minorBidi"/>
              <w:noProof/>
              <w:kern w:val="2"/>
              <w:sz w:val="24"/>
              <w14:ligatures w14:val="standardContextual"/>
            </w:rPr>
          </w:pPr>
          <w:hyperlink w:anchor="_Toc185449788" w:history="1">
            <w:r w:rsidRPr="00B527B1">
              <w:rPr>
                <w:rStyle w:val="Lienhypertexte"/>
                <w:rFonts w:eastAsiaTheme="majorEastAsia"/>
                <w:noProof/>
              </w:rPr>
              <w:t>8.2. Documentation technique et schémas.</w:t>
            </w:r>
            <w:r>
              <w:rPr>
                <w:noProof/>
                <w:webHidden/>
              </w:rPr>
              <w:tab/>
            </w:r>
            <w:r>
              <w:rPr>
                <w:noProof/>
                <w:webHidden/>
              </w:rPr>
              <w:fldChar w:fldCharType="begin"/>
            </w:r>
            <w:r>
              <w:rPr>
                <w:noProof/>
                <w:webHidden/>
              </w:rPr>
              <w:instrText xml:space="preserve"> PAGEREF _Toc185449788 \h </w:instrText>
            </w:r>
            <w:r>
              <w:rPr>
                <w:noProof/>
                <w:webHidden/>
              </w:rPr>
            </w:r>
            <w:r>
              <w:rPr>
                <w:noProof/>
                <w:webHidden/>
              </w:rPr>
              <w:fldChar w:fldCharType="separate"/>
            </w:r>
            <w:r>
              <w:rPr>
                <w:noProof/>
                <w:webHidden/>
              </w:rPr>
              <w:t>37</w:t>
            </w:r>
            <w:r>
              <w:rPr>
                <w:noProof/>
                <w:webHidden/>
              </w:rPr>
              <w:fldChar w:fldCharType="end"/>
            </w:r>
          </w:hyperlink>
        </w:p>
        <w:p w14:paraId="317389F9" w14:textId="51EC583F" w:rsidR="005C6ADD" w:rsidRDefault="005C6ADD">
          <w:pPr>
            <w:pStyle w:val="TM2"/>
            <w:rPr>
              <w:rFonts w:asciiTheme="minorHAnsi" w:eastAsiaTheme="minorEastAsia" w:hAnsiTheme="minorHAnsi" w:cstheme="minorBidi"/>
              <w:noProof/>
              <w:kern w:val="2"/>
              <w:sz w:val="24"/>
              <w14:ligatures w14:val="standardContextual"/>
            </w:rPr>
          </w:pPr>
          <w:hyperlink w:anchor="_Toc185449789" w:history="1">
            <w:r w:rsidRPr="00B527B1">
              <w:rPr>
                <w:rStyle w:val="Lienhypertexte"/>
                <w:noProof/>
              </w:rPr>
              <w:t>8.3. Références bibliographiques</w:t>
            </w:r>
            <w:r>
              <w:rPr>
                <w:noProof/>
                <w:webHidden/>
              </w:rPr>
              <w:tab/>
            </w:r>
            <w:r>
              <w:rPr>
                <w:noProof/>
                <w:webHidden/>
              </w:rPr>
              <w:fldChar w:fldCharType="begin"/>
            </w:r>
            <w:r>
              <w:rPr>
                <w:noProof/>
                <w:webHidden/>
              </w:rPr>
              <w:instrText xml:space="preserve"> PAGEREF _Toc185449789 \h </w:instrText>
            </w:r>
            <w:r>
              <w:rPr>
                <w:noProof/>
                <w:webHidden/>
              </w:rPr>
            </w:r>
            <w:r>
              <w:rPr>
                <w:noProof/>
                <w:webHidden/>
              </w:rPr>
              <w:fldChar w:fldCharType="separate"/>
            </w:r>
            <w:r>
              <w:rPr>
                <w:noProof/>
                <w:webHidden/>
              </w:rPr>
              <w:t>37</w:t>
            </w:r>
            <w:r>
              <w:rPr>
                <w:noProof/>
                <w:webHidden/>
              </w:rPr>
              <w:fldChar w:fldCharType="end"/>
            </w:r>
          </w:hyperlink>
        </w:p>
        <w:p w14:paraId="3880F5F7" w14:textId="5237A391" w:rsidR="005C6ADD" w:rsidRDefault="005C6ADD">
          <w:pPr>
            <w:pStyle w:val="TM1"/>
            <w:tabs>
              <w:tab w:val="right" w:leader="dot" w:pos="9062"/>
            </w:tabs>
            <w:rPr>
              <w:rFonts w:asciiTheme="minorHAnsi" w:eastAsiaTheme="minorEastAsia" w:hAnsiTheme="minorHAnsi" w:cstheme="minorBidi"/>
              <w:noProof/>
              <w:kern w:val="2"/>
              <w:sz w:val="24"/>
              <w14:ligatures w14:val="standardContextual"/>
            </w:rPr>
          </w:pPr>
          <w:hyperlink w:anchor="_Toc185449790" w:history="1">
            <w:r w:rsidRPr="00B527B1">
              <w:rPr>
                <w:rStyle w:val="Lienhypertexte"/>
                <w:noProof/>
              </w:rPr>
              <w:t>9. Annexes</w:t>
            </w:r>
            <w:r>
              <w:rPr>
                <w:noProof/>
                <w:webHidden/>
              </w:rPr>
              <w:tab/>
            </w:r>
            <w:r>
              <w:rPr>
                <w:noProof/>
                <w:webHidden/>
              </w:rPr>
              <w:fldChar w:fldCharType="begin"/>
            </w:r>
            <w:r>
              <w:rPr>
                <w:noProof/>
                <w:webHidden/>
              </w:rPr>
              <w:instrText xml:space="preserve"> PAGEREF _Toc185449790 \h </w:instrText>
            </w:r>
            <w:r>
              <w:rPr>
                <w:noProof/>
                <w:webHidden/>
              </w:rPr>
            </w:r>
            <w:r>
              <w:rPr>
                <w:noProof/>
                <w:webHidden/>
              </w:rPr>
              <w:fldChar w:fldCharType="separate"/>
            </w:r>
            <w:r>
              <w:rPr>
                <w:noProof/>
                <w:webHidden/>
              </w:rPr>
              <w:t>39</w:t>
            </w:r>
            <w:r>
              <w:rPr>
                <w:noProof/>
                <w:webHidden/>
              </w:rPr>
              <w:fldChar w:fldCharType="end"/>
            </w:r>
          </w:hyperlink>
        </w:p>
        <w:p w14:paraId="4668DCC5" w14:textId="445E0930" w:rsidR="005C6ADD" w:rsidRDefault="005C6ADD">
          <w:pPr>
            <w:pStyle w:val="TM2"/>
            <w:rPr>
              <w:rFonts w:asciiTheme="minorHAnsi" w:eastAsiaTheme="minorEastAsia" w:hAnsiTheme="minorHAnsi" w:cstheme="minorBidi"/>
              <w:noProof/>
              <w:kern w:val="2"/>
              <w:sz w:val="24"/>
              <w14:ligatures w14:val="standardContextual"/>
            </w:rPr>
          </w:pPr>
          <w:hyperlink w:anchor="_Toc185449791" w:history="1">
            <w:r w:rsidRPr="00B527B1">
              <w:rPr>
                <w:rStyle w:val="Lienhypertexte"/>
                <w:noProof/>
              </w:rPr>
              <w:t>Annexe 1. Code source</w:t>
            </w:r>
            <w:r>
              <w:rPr>
                <w:noProof/>
                <w:webHidden/>
              </w:rPr>
              <w:tab/>
            </w:r>
            <w:r>
              <w:rPr>
                <w:noProof/>
                <w:webHidden/>
              </w:rPr>
              <w:fldChar w:fldCharType="begin"/>
            </w:r>
            <w:r>
              <w:rPr>
                <w:noProof/>
                <w:webHidden/>
              </w:rPr>
              <w:instrText xml:space="preserve"> PAGEREF _Toc185449791 \h </w:instrText>
            </w:r>
            <w:r>
              <w:rPr>
                <w:noProof/>
                <w:webHidden/>
              </w:rPr>
            </w:r>
            <w:r>
              <w:rPr>
                <w:noProof/>
                <w:webHidden/>
              </w:rPr>
              <w:fldChar w:fldCharType="separate"/>
            </w:r>
            <w:r>
              <w:rPr>
                <w:noProof/>
                <w:webHidden/>
              </w:rPr>
              <w:t>40</w:t>
            </w:r>
            <w:r>
              <w:rPr>
                <w:noProof/>
                <w:webHidden/>
              </w:rPr>
              <w:fldChar w:fldCharType="end"/>
            </w:r>
          </w:hyperlink>
        </w:p>
        <w:p w14:paraId="3FEA5BD1" w14:textId="1B3A16EE" w:rsidR="005C6ADD" w:rsidRDefault="005C6ADD">
          <w:pPr>
            <w:pStyle w:val="TM2"/>
            <w:rPr>
              <w:rFonts w:asciiTheme="minorHAnsi" w:eastAsiaTheme="minorEastAsia" w:hAnsiTheme="minorHAnsi" w:cstheme="minorBidi"/>
              <w:noProof/>
              <w:kern w:val="2"/>
              <w:sz w:val="24"/>
              <w14:ligatures w14:val="standardContextual"/>
            </w:rPr>
          </w:pPr>
          <w:hyperlink w:anchor="_Toc185449792" w:history="1">
            <w:r w:rsidRPr="00B527B1">
              <w:rPr>
                <w:rStyle w:val="Lienhypertexte"/>
                <w:noProof/>
              </w:rPr>
              <w:t>Annexe 2. Documents techniques Pimoroni</w:t>
            </w:r>
            <w:r>
              <w:rPr>
                <w:noProof/>
                <w:webHidden/>
              </w:rPr>
              <w:tab/>
            </w:r>
            <w:r>
              <w:rPr>
                <w:noProof/>
                <w:webHidden/>
              </w:rPr>
              <w:fldChar w:fldCharType="begin"/>
            </w:r>
            <w:r>
              <w:rPr>
                <w:noProof/>
                <w:webHidden/>
              </w:rPr>
              <w:instrText xml:space="preserve"> PAGEREF _Toc185449792 \h </w:instrText>
            </w:r>
            <w:r>
              <w:rPr>
                <w:noProof/>
                <w:webHidden/>
              </w:rPr>
            </w:r>
            <w:r>
              <w:rPr>
                <w:noProof/>
                <w:webHidden/>
              </w:rPr>
              <w:fldChar w:fldCharType="separate"/>
            </w:r>
            <w:r>
              <w:rPr>
                <w:noProof/>
                <w:webHidden/>
              </w:rPr>
              <w:t>56</w:t>
            </w:r>
            <w:r>
              <w:rPr>
                <w:noProof/>
                <w:webHidden/>
              </w:rPr>
              <w:fldChar w:fldCharType="end"/>
            </w:r>
          </w:hyperlink>
        </w:p>
        <w:p w14:paraId="48120FDF" w14:textId="1CD12A22" w:rsidR="007F5761" w:rsidRDefault="007F5761">
          <w:r>
            <w:rPr>
              <w:b/>
              <w:bCs/>
            </w:rPr>
            <w:fldChar w:fldCharType="end"/>
          </w:r>
        </w:p>
      </w:sdtContent>
    </w:sdt>
    <w:p w14:paraId="0161E8F4" w14:textId="105855B2" w:rsidR="00A815C4" w:rsidRPr="009E4627" w:rsidRDefault="00A815C4" w:rsidP="00EE22B8"/>
    <w:p w14:paraId="24327710" w14:textId="77777777" w:rsidR="005232D1" w:rsidRPr="009E4627" w:rsidRDefault="00A815C4" w:rsidP="00A815C4">
      <w:pPr>
        <w:pStyle w:val="SommaireTablesIndexunilim"/>
      </w:pPr>
      <w:bookmarkStart w:id="10" w:name="_Toc185449753"/>
      <w:r w:rsidRPr="009E4627">
        <w:lastRenderedPageBreak/>
        <w:t>Table des illustrations</w:t>
      </w:r>
      <w:bookmarkEnd w:id="10"/>
    </w:p>
    <w:p w14:paraId="097F2E47" w14:textId="1C5E1056" w:rsidR="005C6ADD" w:rsidRDefault="00A815C4">
      <w:pPr>
        <w:pStyle w:val="Tabledesillustrations"/>
        <w:tabs>
          <w:tab w:val="right" w:leader="dot" w:pos="9062"/>
        </w:tabs>
        <w:rPr>
          <w:rFonts w:asciiTheme="minorHAnsi" w:eastAsiaTheme="minorEastAsia" w:hAnsiTheme="minorHAnsi" w:cstheme="minorBidi"/>
          <w:noProof/>
          <w:kern w:val="2"/>
          <w:sz w:val="24"/>
          <w14:ligatures w14:val="standardContextual"/>
        </w:rPr>
      </w:pPr>
      <w:r w:rsidRPr="009E4627">
        <w:fldChar w:fldCharType="begin"/>
      </w:r>
      <w:r w:rsidRPr="009E4627">
        <w:instrText xml:space="preserve"> TOC \h \z \c "Figure" </w:instrText>
      </w:r>
      <w:r w:rsidRPr="009E4627">
        <w:fldChar w:fldCharType="separate"/>
      </w:r>
      <w:hyperlink w:anchor="_Toc185449793" w:history="1">
        <w:r w:rsidR="005C6ADD" w:rsidRPr="008F460D">
          <w:rPr>
            <w:rStyle w:val="Lienhypertexte"/>
            <w:noProof/>
          </w:rPr>
          <w:t>Figure 1 : Université de Nouméa</w:t>
        </w:r>
        <w:r w:rsidR="005C6ADD">
          <w:rPr>
            <w:noProof/>
            <w:webHidden/>
          </w:rPr>
          <w:tab/>
        </w:r>
        <w:r w:rsidR="005C6ADD">
          <w:rPr>
            <w:noProof/>
            <w:webHidden/>
          </w:rPr>
          <w:fldChar w:fldCharType="begin"/>
        </w:r>
        <w:r w:rsidR="005C6ADD">
          <w:rPr>
            <w:noProof/>
            <w:webHidden/>
          </w:rPr>
          <w:instrText xml:space="preserve"> PAGEREF _Toc185449793 \h </w:instrText>
        </w:r>
        <w:r w:rsidR="005C6ADD">
          <w:rPr>
            <w:noProof/>
            <w:webHidden/>
          </w:rPr>
        </w:r>
        <w:r w:rsidR="005C6ADD">
          <w:rPr>
            <w:noProof/>
            <w:webHidden/>
          </w:rPr>
          <w:fldChar w:fldCharType="separate"/>
        </w:r>
        <w:r w:rsidR="005C6ADD">
          <w:rPr>
            <w:noProof/>
            <w:webHidden/>
          </w:rPr>
          <w:t>2</w:t>
        </w:r>
        <w:r w:rsidR="005C6ADD">
          <w:rPr>
            <w:noProof/>
            <w:webHidden/>
          </w:rPr>
          <w:fldChar w:fldCharType="end"/>
        </w:r>
      </w:hyperlink>
    </w:p>
    <w:p w14:paraId="6F1F1163" w14:textId="46B0EE3C" w:rsidR="005C6ADD" w:rsidRDefault="005C6ADD">
      <w:pPr>
        <w:pStyle w:val="Tabledesillustrations"/>
        <w:tabs>
          <w:tab w:val="right" w:leader="dot" w:pos="9062"/>
        </w:tabs>
        <w:rPr>
          <w:rFonts w:asciiTheme="minorHAnsi" w:eastAsiaTheme="minorEastAsia" w:hAnsiTheme="minorHAnsi" w:cstheme="minorBidi"/>
          <w:noProof/>
          <w:kern w:val="2"/>
          <w:sz w:val="24"/>
          <w14:ligatures w14:val="standardContextual"/>
        </w:rPr>
      </w:pPr>
      <w:hyperlink w:anchor="_Toc185449794" w:history="1">
        <w:r w:rsidRPr="008F460D">
          <w:rPr>
            <w:rStyle w:val="Lienhypertexte"/>
            <w:noProof/>
          </w:rPr>
          <w:t>Figure 2 - Apigee – IoT</w:t>
        </w:r>
        <w:r>
          <w:rPr>
            <w:noProof/>
            <w:webHidden/>
          </w:rPr>
          <w:tab/>
        </w:r>
        <w:r>
          <w:rPr>
            <w:noProof/>
            <w:webHidden/>
          </w:rPr>
          <w:fldChar w:fldCharType="begin"/>
        </w:r>
        <w:r>
          <w:rPr>
            <w:noProof/>
            <w:webHidden/>
          </w:rPr>
          <w:instrText xml:space="preserve"> PAGEREF _Toc185449794 \h </w:instrText>
        </w:r>
        <w:r>
          <w:rPr>
            <w:noProof/>
            <w:webHidden/>
          </w:rPr>
        </w:r>
        <w:r>
          <w:rPr>
            <w:noProof/>
            <w:webHidden/>
          </w:rPr>
          <w:fldChar w:fldCharType="separate"/>
        </w:r>
        <w:r>
          <w:rPr>
            <w:noProof/>
            <w:webHidden/>
          </w:rPr>
          <w:t>21</w:t>
        </w:r>
        <w:r>
          <w:rPr>
            <w:noProof/>
            <w:webHidden/>
          </w:rPr>
          <w:fldChar w:fldCharType="end"/>
        </w:r>
      </w:hyperlink>
    </w:p>
    <w:p w14:paraId="15EAFAA1" w14:textId="4BF22A44" w:rsidR="005C6ADD" w:rsidRDefault="005C6ADD">
      <w:pPr>
        <w:pStyle w:val="Tabledesillustrations"/>
        <w:tabs>
          <w:tab w:val="right" w:leader="dot" w:pos="9062"/>
        </w:tabs>
        <w:rPr>
          <w:rFonts w:asciiTheme="minorHAnsi" w:eastAsiaTheme="minorEastAsia" w:hAnsiTheme="minorHAnsi" w:cstheme="minorBidi"/>
          <w:noProof/>
          <w:kern w:val="2"/>
          <w:sz w:val="24"/>
          <w14:ligatures w14:val="standardContextual"/>
        </w:rPr>
      </w:pPr>
      <w:hyperlink w:anchor="_Toc185449795" w:history="1">
        <w:r w:rsidRPr="008F460D">
          <w:rPr>
            <w:rStyle w:val="Lienhypertexte"/>
            <w:noProof/>
          </w:rPr>
          <w:t>Figure 3 - Test requete http</w:t>
        </w:r>
        <w:r>
          <w:rPr>
            <w:noProof/>
            <w:webHidden/>
          </w:rPr>
          <w:tab/>
        </w:r>
        <w:r>
          <w:rPr>
            <w:noProof/>
            <w:webHidden/>
          </w:rPr>
          <w:fldChar w:fldCharType="begin"/>
        </w:r>
        <w:r>
          <w:rPr>
            <w:noProof/>
            <w:webHidden/>
          </w:rPr>
          <w:instrText xml:space="preserve"> PAGEREF _Toc185449795 \h </w:instrText>
        </w:r>
        <w:r>
          <w:rPr>
            <w:noProof/>
            <w:webHidden/>
          </w:rPr>
        </w:r>
        <w:r>
          <w:rPr>
            <w:noProof/>
            <w:webHidden/>
          </w:rPr>
          <w:fldChar w:fldCharType="separate"/>
        </w:r>
        <w:r>
          <w:rPr>
            <w:noProof/>
            <w:webHidden/>
          </w:rPr>
          <w:t>21</w:t>
        </w:r>
        <w:r>
          <w:rPr>
            <w:noProof/>
            <w:webHidden/>
          </w:rPr>
          <w:fldChar w:fldCharType="end"/>
        </w:r>
      </w:hyperlink>
    </w:p>
    <w:p w14:paraId="729DA91C" w14:textId="5149F700" w:rsidR="005C6ADD" w:rsidRDefault="005C6ADD">
      <w:pPr>
        <w:pStyle w:val="Tabledesillustrations"/>
        <w:tabs>
          <w:tab w:val="right" w:leader="dot" w:pos="9062"/>
        </w:tabs>
        <w:rPr>
          <w:rFonts w:asciiTheme="minorHAnsi" w:eastAsiaTheme="minorEastAsia" w:hAnsiTheme="minorHAnsi" w:cstheme="minorBidi"/>
          <w:noProof/>
          <w:kern w:val="2"/>
          <w:sz w:val="24"/>
          <w14:ligatures w14:val="standardContextual"/>
        </w:rPr>
      </w:pPr>
      <w:hyperlink w:anchor="_Toc185449796" w:history="1">
        <w:r w:rsidRPr="008F460D">
          <w:rPr>
            <w:rStyle w:val="Lienhypertexte"/>
            <w:noProof/>
          </w:rPr>
          <w:t>Figure 4 - Apigee - Agences</w:t>
        </w:r>
        <w:r>
          <w:rPr>
            <w:noProof/>
            <w:webHidden/>
          </w:rPr>
          <w:tab/>
        </w:r>
        <w:r>
          <w:rPr>
            <w:noProof/>
            <w:webHidden/>
          </w:rPr>
          <w:fldChar w:fldCharType="begin"/>
        </w:r>
        <w:r>
          <w:rPr>
            <w:noProof/>
            <w:webHidden/>
          </w:rPr>
          <w:instrText xml:space="preserve"> PAGEREF _Toc185449796 \h </w:instrText>
        </w:r>
        <w:r>
          <w:rPr>
            <w:noProof/>
            <w:webHidden/>
          </w:rPr>
        </w:r>
        <w:r>
          <w:rPr>
            <w:noProof/>
            <w:webHidden/>
          </w:rPr>
          <w:fldChar w:fldCharType="separate"/>
        </w:r>
        <w:r>
          <w:rPr>
            <w:noProof/>
            <w:webHidden/>
          </w:rPr>
          <w:t>21</w:t>
        </w:r>
        <w:r>
          <w:rPr>
            <w:noProof/>
            <w:webHidden/>
          </w:rPr>
          <w:fldChar w:fldCharType="end"/>
        </w:r>
      </w:hyperlink>
    </w:p>
    <w:p w14:paraId="256D80F9" w14:textId="12C8B992" w:rsidR="005C6ADD" w:rsidRDefault="005C6ADD">
      <w:pPr>
        <w:pStyle w:val="Tabledesillustrations"/>
        <w:tabs>
          <w:tab w:val="right" w:leader="dot" w:pos="9062"/>
        </w:tabs>
        <w:rPr>
          <w:rFonts w:asciiTheme="minorHAnsi" w:eastAsiaTheme="minorEastAsia" w:hAnsiTheme="minorHAnsi" w:cstheme="minorBidi"/>
          <w:noProof/>
          <w:kern w:val="2"/>
          <w:sz w:val="24"/>
          <w14:ligatures w14:val="standardContextual"/>
        </w:rPr>
      </w:pPr>
      <w:hyperlink w:anchor="_Toc185449797" w:history="1">
        <w:r w:rsidRPr="008F460D">
          <w:rPr>
            <w:rStyle w:val="Lienhypertexte"/>
            <w:noProof/>
          </w:rPr>
          <w:t>Figure 5 - Test requete http</w:t>
        </w:r>
        <w:r>
          <w:rPr>
            <w:noProof/>
            <w:webHidden/>
          </w:rPr>
          <w:tab/>
        </w:r>
        <w:r>
          <w:rPr>
            <w:noProof/>
            <w:webHidden/>
          </w:rPr>
          <w:fldChar w:fldCharType="begin"/>
        </w:r>
        <w:r>
          <w:rPr>
            <w:noProof/>
            <w:webHidden/>
          </w:rPr>
          <w:instrText xml:space="preserve"> PAGEREF _Toc185449797 \h </w:instrText>
        </w:r>
        <w:r>
          <w:rPr>
            <w:noProof/>
            <w:webHidden/>
          </w:rPr>
        </w:r>
        <w:r>
          <w:rPr>
            <w:noProof/>
            <w:webHidden/>
          </w:rPr>
          <w:fldChar w:fldCharType="separate"/>
        </w:r>
        <w:r>
          <w:rPr>
            <w:noProof/>
            <w:webHidden/>
          </w:rPr>
          <w:t>22</w:t>
        </w:r>
        <w:r>
          <w:rPr>
            <w:noProof/>
            <w:webHidden/>
          </w:rPr>
          <w:fldChar w:fldCharType="end"/>
        </w:r>
      </w:hyperlink>
    </w:p>
    <w:p w14:paraId="74F99636" w14:textId="7E5774D7" w:rsidR="005C6ADD" w:rsidRDefault="005C6ADD">
      <w:pPr>
        <w:pStyle w:val="Tabledesillustrations"/>
        <w:tabs>
          <w:tab w:val="right" w:leader="dot" w:pos="9062"/>
        </w:tabs>
        <w:rPr>
          <w:rFonts w:asciiTheme="minorHAnsi" w:eastAsiaTheme="minorEastAsia" w:hAnsiTheme="minorHAnsi" w:cstheme="minorBidi"/>
          <w:noProof/>
          <w:kern w:val="2"/>
          <w:sz w:val="24"/>
          <w14:ligatures w14:val="standardContextual"/>
        </w:rPr>
      </w:pPr>
      <w:hyperlink w:anchor="_Toc185449798" w:history="1">
        <w:r w:rsidRPr="008F460D">
          <w:rPr>
            <w:rStyle w:val="Lienhypertexte"/>
            <w:noProof/>
          </w:rPr>
          <w:t>Figure 6 - Screen démarrage</w:t>
        </w:r>
        <w:r>
          <w:rPr>
            <w:noProof/>
            <w:webHidden/>
          </w:rPr>
          <w:tab/>
        </w:r>
        <w:r>
          <w:rPr>
            <w:noProof/>
            <w:webHidden/>
          </w:rPr>
          <w:fldChar w:fldCharType="begin"/>
        </w:r>
        <w:r>
          <w:rPr>
            <w:noProof/>
            <w:webHidden/>
          </w:rPr>
          <w:instrText xml:space="preserve"> PAGEREF _Toc185449798 \h </w:instrText>
        </w:r>
        <w:r>
          <w:rPr>
            <w:noProof/>
            <w:webHidden/>
          </w:rPr>
        </w:r>
        <w:r>
          <w:rPr>
            <w:noProof/>
            <w:webHidden/>
          </w:rPr>
          <w:fldChar w:fldCharType="separate"/>
        </w:r>
        <w:r>
          <w:rPr>
            <w:noProof/>
            <w:webHidden/>
          </w:rPr>
          <w:t>27</w:t>
        </w:r>
        <w:r>
          <w:rPr>
            <w:noProof/>
            <w:webHidden/>
          </w:rPr>
          <w:fldChar w:fldCharType="end"/>
        </w:r>
      </w:hyperlink>
    </w:p>
    <w:p w14:paraId="260499F1" w14:textId="20734573" w:rsidR="005C6ADD" w:rsidRDefault="005C6ADD">
      <w:pPr>
        <w:pStyle w:val="Tabledesillustrations"/>
        <w:tabs>
          <w:tab w:val="right" w:leader="dot" w:pos="9062"/>
        </w:tabs>
        <w:rPr>
          <w:rFonts w:asciiTheme="minorHAnsi" w:eastAsiaTheme="minorEastAsia" w:hAnsiTheme="minorHAnsi" w:cstheme="minorBidi"/>
          <w:noProof/>
          <w:kern w:val="2"/>
          <w:sz w:val="24"/>
          <w14:ligatures w14:val="standardContextual"/>
        </w:rPr>
      </w:pPr>
      <w:hyperlink w:anchor="_Toc185449799" w:history="1">
        <w:r w:rsidRPr="008F460D">
          <w:rPr>
            <w:rStyle w:val="Lienhypertexte"/>
            <w:noProof/>
          </w:rPr>
          <w:t>Figure 7 - Screen erreur wifi démarrage</w:t>
        </w:r>
        <w:r>
          <w:rPr>
            <w:noProof/>
            <w:webHidden/>
          </w:rPr>
          <w:tab/>
        </w:r>
        <w:r>
          <w:rPr>
            <w:noProof/>
            <w:webHidden/>
          </w:rPr>
          <w:fldChar w:fldCharType="begin"/>
        </w:r>
        <w:r>
          <w:rPr>
            <w:noProof/>
            <w:webHidden/>
          </w:rPr>
          <w:instrText xml:space="preserve"> PAGEREF _Toc185449799 \h </w:instrText>
        </w:r>
        <w:r>
          <w:rPr>
            <w:noProof/>
            <w:webHidden/>
          </w:rPr>
        </w:r>
        <w:r>
          <w:rPr>
            <w:noProof/>
            <w:webHidden/>
          </w:rPr>
          <w:fldChar w:fldCharType="separate"/>
        </w:r>
        <w:r>
          <w:rPr>
            <w:noProof/>
            <w:webHidden/>
          </w:rPr>
          <w:t>27</w:t>
        </w:r>
        <w:r>
          <w:rPr>
            <w:noProof/>
            <w:webHidden/>
          </w:rPr>
          <w:fldChar w:fldCharType="end"/>
        </w:r>
      </w:hyperlink>
    </w:p>
    <w:p w14:paraId="19928400" w14:textId="325A41FB" w:rsidR="005C6ADD" w:rsidRDefault="005C6ADD">
      <w:pPr>
        <w:pStyle w:val="Tabledesillustrations"/>
        <w:tabs>
          <w:tab w:val="right" w:leader="dot" w:pos="9062"/>
        </w:tabs>
        <w:rPr>
          <w:rFonts w:asciiTheme="minorHAnsi" w:eastAsiaTheme="minorEastAsia" w:hAnsiTheme="minorHAnsi" w:cstheme="minorBidi"/>
          <w:noProof/>
          <w:kern w:val="2"/>
          <w:sz w:val="24"/>
          <w14:ligatures w14:val="standardContextual"/>
        </w:rPr>
      </w:pPr>
      <w:hyperlink w:anchor="_Toc185449800" w:history="1">
        <w:r w:rsidRPr="008F460D">
          <w:rPr>
            <w:rStyle w:val="Lienhypertexte"/>
            <w:noProof/>
          </w:rPr>
          <w:t>Figure 8 - Screen accueil</w:t>
        </w:r>
        <w:r>
          <w:rPr>
            <w:noProof/>
            <w:webHidden/>
          </w:rPr>
          <w:tab/>
        </w:r>
        <w:r>
          <w:rPr>
            <w:noProof/>
            <w:webHidden/>
          </w:rPr>
          <w:fldChar w:fldCharType="begin"/>
        </w:r>
        <w:r>
          <w:rPr>
            <w:noProof/>
            <w:webHidden/>
          </w:rPr>
          <w:instrText xml:space="preserve"> PAGEREF _Toc185449800 \h </w:instrText>
        </w:r>
        <w:r>
          <w:rPr>
            <w:noProof/>
            <w:webHidden/>
          </w:rPr>
        </w:r>
        <w:r>
          <w:rPr>
            <w:noProof/>
            <w:webHidden/>
          </w:rPr>
          <w:fldChar w:fldCharType="separate"/>
        </w:r>
        <w:r>
          <w:rPr>
            <w:noProof/>
            <w:webHidden/>
          </w:rPr>
          <w:t>28</w:t>
        </w:r>
        <w:r>
          <w:rPr>
            <w:noProof/>
            <w:webHidden/>
          </w:rPr>
          <w:fldChar w:fldCharType="end"/>
        </w:r>
      </w:hyperlink>
    </w:p>
    <w:p w14:paraId="24DEB87D" w14:textId="2F1FF032" w:rsidR="005C6ADD" w:rsidRDefault="005C6ADD">
      <w:pPr>
        <w:pStyle w:val="Tabledesillustrations"/>
        <w:tabs>
          <w:tab w:val="right" w:leader="dot" w:pos="9062"/>
        </w:tabs>
        <w:rPr>
          <w:rFonts w:asciiTheme="minorHAnsi" w:eastAsiaTheme="minorEastAsia" w:hAnsiTheme="minorHAnsi" w:cstheme="minorBidi"/>
          <w:noProof/>
          <w:kern w:val="2"/>
          <w:sz w:val="24"/>
          <w14:ligatures w14:val="standardContextual"/>
        </w:rPr>
      </w:pPr>
      <w:hyperlink w:anchor="_Toc185449801" w:history="1">
        <w:r w:rsidRPr="008F460D">
          <w:rPr>
            <w:rStyle w:val="Lienhypertexte"/>
            <w:noProof/>
          </w:rPr>
          <w:t>Figure 9 - Screen état sources</w:t>
        </w:r>
        <w:r>
          <w:rPr>
            <w:noProof/>
            <w:webHidden/>
          </w:rPr>
          <w:tab/>
        </w:r>
        <w:r>
          <w:rPr>
            <w:noProof/>
            <w:webHidden/>
          </w:rPr>
          <w:fldChar w:fldCharType="begin"/>
        </w:r>
        <w:r>
          <w:rPr>
            <w:noProof/>
            <w:webHidden/>
          </w:rPr>
          <w:instrText xml:space="preserve"> PAGEREF _Toc185449801 \h </w:instrText>
        </w:r>
        <w:r>
          <w:rPr>
            <w:noProof/>
            <w:webHidden/>
          </w:rPr>
        </w:r>
        <w:r>
          <w:rPr>
            <w:noProof/>
            <w:webHidden/>
          </w:rPr>
          <w:fldChar w:fldCharType="separate"/>
        </w:r>
        <w:r>
          <w:rPr>
            <w:noProof/>
            <w:webHidden/>
          </w:rPr>
          <w:t>28</w:t>
        </w:r>
        <w:r>
          <w:rPr>
            <w:noProof/>
            <w:webHidden/>
          </w:rPr>
          <w:fldChar w:fldCharType="end"/>
        </w:r>
      </w:hyperlink>
    </w:p>
    <w:p w14:paraId="0F5847A3" w14:textId="283644CF" w:rsidR="005C6ADD" w:rsidRDefault="005C6ADD">
      <w:pPr>
        <w:pStyle w:val="Tabledesillustrations"/>
        <w:tabs>
          <w:tab w:val="right" w:leader="dot" w:pos="9062"/>
        </w:tabs>
        <w:rPr>
          <w:rFonts w:asciiTheme="minorHAnsi" w:eastAsiaTheme="minorEastAsia" w:hAnsiTheme="minorHAnsi" w:cstheme="minorBidi"/>
          <w:noProof/>
          <w:kern w:val="2"/>
          <w:sz w:val="24"/>
          <w14:ligatures w14:val="standardContextual"/>
        </w:rPr>
      </w:pPr>
      <w:hyperlink w:anchor="_Toc185449802" w:history="1">
        <w:r w:rsidRPr="008F460D">
          <w:rPr>
            <w:rStyle w:val="Lienhypertexte"/>
            <w:noProof/>
          </w:rPr>
          <w:t>Figure 10 - Screen légende</w:t>
        </w:r>
        <w:r>
          <w:rPr>
            <w:noProof/>
            <w:webHidden/>
          </w:rPr>
          <w:tab/>
        </w:r>
        <w:r>
          <w:rPr>
            <w:noProof/>
            <w:webHidden/>
          </w:rPr>
          <w:fldChar w:fldCharType="begin"/>
        </w:r>
        <w:r>
          <w:rPr>
            <w:noProof/>
            <w:webHidden/>
          </w:rPr>
          <w:instrText xml:space="preserve"> PAGEREF _Toc185449802 \h </w:instrText>
        </w:r>
        <w:r>
          <w:rPr>
            <w:noProof/>
            <w:webHidden/>
          </w:rPr>
        </w:r>
        <w:r>
          <w:rPr>
            <w:noProof/>
            <w:webHidden/>
          </w:rPr>
          <w:fldChar w:fldCharType="separate"/>
        </w:r>
        <w:r>
          <w:rPr>
            <w:noProof/>
            <w:webHidden/>
          </w:rPr>
          <w:t>29</w:t>
        </w:r>
        <w:r>
          <w:rPr>
            <w:noProof/>
            <w:webHidden/>
          </w:rPr>
          <w:fldChar w:fldCharType="end"/>
        </w:r>
      </w:hyperlink>
    </w:p>
    <w:p w14:paraId="48C102D8" w14:textId="1F327EE4" w:rsidR="005C6ADD" w:rsidRDefault="005C6ADD">
      <w:pPr>
        <w:pStyle w:val="Tabledesillustrations"/>
        <w:tabs>
          <w:tab w:val="right" w:leader="dot" w:pos="9062"/>
        </w:tabs>
        <w:rPr>
          <w:rFonts w:asciiTheme="minorHAnsi" w:eastAsiaTheme="minorEastAsia" w:hAnsiTheme="minorHAnsi" w:cstheme="minorBidi"/>
          <w:noProof/>
          <w:kern w:val="2"/>
          <w:sz w:val="24"/>
          <w14:ligatures w14:val="standardContextual"/>
        </w:rPr>
      </w:pPr>
      <w:hyperlink w:anchor="_Toc185449803" w:history="1">
        <w:r w:rsidRPr="008F460D">
          <w:rPr>
            <w:rStyle w:val="Lienhypertexte"/>
            <w:noProof/>
          </w:rPr>
          <w:t xml:space="preserve">Figure 11 - Screen </w:t>
        </w:r>
        <w:r w:rsidRPr="008F460D">
          <w:rPr>
            <w:rStyle w:val="Lienhypertexte"/>
            <w:noProof/>
          </w:rPr>
          <w:t>a</w:t>
        </w:r>
        <w:r w:rsidRPr="008F460D">
          <w:rPr>
            <w:rStyle w:val="Lienhypertexte"/>
            <w:noProof/>
          </w:rPr>
          <w:t>gence</w:t>
        </w:r>
        <w:r>
          <w:rPr>
            <w:noProof/>
            <w:webHidden/>
          </w:rPr>
          <w:tab/>
        </w:r>
        <w:r>
          <w:rPr>
            <w:noProof/>
            <w:webHidden/>
          </w:rPr>
          <w:fldChar w:fldCharType="begin"/>
        </w:r>
        <w:r>
          <w:rPr>
            <w:noProof/>
            <w:webHidden/>
          </w:rPr>
          <w:instrText xml:space="preserve"> PAGEREF _Toc185449803 \h </w:instrText>
        </w:r>
        <w:r>
          <w:rPr>
            <w:noProof/>
            <w:webHidden/>
          </w:rPr>
        </w:r>
        <w:r>
          <w:rPr>
            <w:noProof/>
            <w:webHidden/>
          </w:rPr>
          <w:fldChar w:fldCharType="separate"/>
        </w:r>
        <w:r>
          <w:rPr>
            <w:noProof/>
            <w:webHidden/>
          </w:rPr>
          <w:t>29</w:t>
        </w:r>
        <w:r>
          <w:rPr>
            <w:noProof/>
            <w:webHidden/>
          </w:rPr>
          <w:fldChar w:fldCharType="end"/>
        </w:r>
      </w:hyperlink>
    </w:p>
    <w:p w14:paraId="2F96EF03" w14:textId="1E44F114" w:rsidR="005C6ADD" w:rsidRDefault="005C6ADD">
      <w:pPr>
        <w:pStyle w:val="Tabledesillustrations"/>
        <w:tabs>
          <w:tab w:val="right" w:leader="dot" w:pos="9062"/>
        </w:tabs>
        <w:rPr>
          <w:rFonts w:asciiTheme="minorHAnsi" w:eastAsiaTheme="minorEastAsia" w:hAnsiTheme="minorHAnsi" w:cstheme="minorBidi"/>
          <w:noProof/>
          <w:kern w:val="2"/>
          <w:sz w:val="24"/>
          <w14:ligatures w14:val="standardContextual"/>
        </w:rPr>
      </w:pPr>
      <w:hyperlink w:anchor="_Toc185449804" w:history="1">
        <w:r w:rsidRPr="008F460D">
          <w:rPr>
            <w:rStyle w:val="Lienhypertexte"/>
            <w:noProof/>
            <w:lang w:val="en-GB"/>
          </w:rPr>
          <w:t>Figure 12 - Screen agence - no loop</w:t>
        </w:r>
        <w:r>
          <w:rPr>
            <w:noProof/>
            <w:webHidden/>
          </w:rPr>
          <w:tab/>
        </w:r>
        <w:r>
          <w:rPr>
            <w:noProof/>
            <w:webHidden/>
          </w:rPr>
          <w:fldChar w:fldCharType="begin"/>
        </w:r>
        <w:r>
          <w:rPr>
            <w:noProof/>
            <w:webHidden/>
          </w:rPr>
          <w:instrText xml:space="preserve"> PAGEREF _Toc185449804 \h </w:instrText>
        </w:r>
        <w:r>
          <w:rPr>
            <w:noProof/>
            <w:webHidden/>
          </w:rPr>
        </w:r>
        <w:r>
          <w:rPr>
            <w:noProof/>
            <w:webHidden/>
          </w:rPr>
          <w:fldChar w:fldCharType="separate"/>
        </w:r>
        <w:r>
          <w:rPr>
            <w:noProof/>
            <w:webHidden/>
          </w:rPr>
          <w:t>30</w:t>
        </w:r>
        <w:r>
          <w:rPr>
            <w:noProof/>
            <w:webHidden/>
          </w:rPr>
          <w:fldChar w:fldCharType="end"/>
        </w:r>
      </w:hyperlink>
    </w:p>
    <w:p w14:paraId="4C5C1810" w14:textId="775879BC" w:rsidR="005C6ADD" w:rsidRDefault="005C6ADD">
      <w:pPr>
        <w:pStyle w:val="Tabledesillustrations"/>
        <w:tabs>
          <w:tab w:val="right" w:leader="dot" w:pos="9062"/>
        </w:tabs>
        <w:rPr>
          <w:rFonts w:asciiTheme="minorHAnsi" w:eastAsiaTheme="minorEastAsia" w:hAnsiTheme="minorHAnsi" w:cstheme="minorBidi"/>
          <w:noProof/>
          <w:kern w:val="2"/>
          <w:sz w:val="24"/>
          <w14:ligatures w14:val="standardContextual"/>
        </w:rPr>
      </w:pPr>
      <w:hyperlink w:anchor="_Toc185449805" w:history="1">
        <w:r w:rsidRPr="008F460D">
          <w:rPr>
            <w:rStyle w:val="Lienhypertexte"/>
            <w:noProof/>
            <w:lang w:val="en-GB"/>
          </w:rPr>
          <w:t>Figure 13 - Screen agence - no sound</w:t>
        </w:r>
        <w:r>
          <w:rPr>
            <w:noProof/>
            <w:webHidden/>
          </w:rPr>
          <w:tab/>
        </w:r>
        <w:r>
          <w:rPr>
            <w:noProof/>
            <w:webHidden/>
          </w:rPr>
          <w:fldChar w:fldCharType="begin"/>
        </w:r>
        <w:r>
          <w:rPr>
            <w:noProof/>
            <w:webHidden/>
          </w:rPr>
          <w:instrText xml:space="preserve"> PAGEREF _Toc185449805 \h </w:instrText>
        </w:r>
        <w:r>
          <w:rPr>
            <w:noProof/>
            <w:webHidden/>
          </w:rPr>
        </w:r>
        <w:r>
          <w:rPr>
            <w:noProof/>
            <w:webHidden/>
          </w:rPr>
          <w:fldChar w:fldCharType="separate"/>
        </w:r>
        <w:r>
          <w:rPr>
            <w:noProof/>
            <w:webHidden/>
          </w:rPr>
          <w:t>30</w:t>
        </w:r>
        <w:r>
          <w:rPr>
            <w:noProof/>
            <w:webHidden/>
          </w:rPr>
          <w:fldChar w:fldCharType="end"/>
        </w:r>
      </w:hyperlink>
    </w:p>
    <w:p w14:paraId="0413ECB7" w14:textId="33E0CA8E" w:rsidR="005C6ADD" w:rsidRDefault="005C6ADD">
      <w:pPr>
        <w:pStyle w:val="Tabledesillustrations"/>
        <w:tabs>
          <w:tab w:val="right" w:leader="dot" w:pos="9062"/>
        </w:tabs>
        <w:rPr>
          <w:rFonts w:asciiTheme="minorHAnsi" w:eastAsiaTheme="minorEastAsia" w:hAnsiTheme="minorHAnsi" w:cstheme="minorBidi"/>
          <w:noProof/>
          <w:kern w:val="2"/>
          <w:sz w:val="24"/>
          <w14:ligatures w14:val="standardContextual"/>
        </w:rPr>
      </w:pPr>
      <w:hyperlink w:anchor="_Toc185449806" w:history="1">
        <w:r w:rsidRPr="008F460D">
          <w:rPr>
            <w:rStyle w:val="Lienhypertexte"/>
            <w:noProof/>
            <w:lang w:val="en-GB"/>
          </w:rPr>
          <w:t>Figure 14 - Screen agence - no wifi</w:t>
        </w:r>
        <w:r>
          <w:rPr>
            <w:noProof/>
            <w:webHidden/>
          </w:rPr>
          <w:tab/>
        </w:r>
        <w:r>
          <w:rPr>
            <w:noProof/>
            <w:webHidden/>
          </w:rPr>
          <w:fldChar w:fldCharType="begin"/>
        </w:r>
        <w:r>
          <w:rPr>
            <w:noProof/>
            <w:webHidden/>
          </w:rPr>
          <w:instrText xml:space="preserve"> PAGEREF _Toc185449806 \h </w:instrText>
        </w:r>
        <w:r>
          <w:rPr>
            <w:noProof/>
            <w:webHidden/>
          </w:rPr>
        </w:r>
        <w:r>
          <w:rPr>
            <w:noProof/>
            <w:webHidden/>
          </w:rPr>
          <w:fldChar w:fldCharType="separate"/>
        </w:r>
        <w:r>
          <w:rPr>
            <w:noProof/>
            <w:webHidden/>
          </w:rPr>
          <w:t>31</w:t>
        </w:r>
        <w:r>
          <w:rPr>
            <w:noProof/>
            <w:webHidden/>
          </w:rPr>
          <w:fldChar w:fldCharType="end"/>
        </w:r>
      </w:hyperlink>
    </w:p>
    <w:p w14:paraId="0B6CE63A" w14:textId="6D60F2FB" w:rsidR="005C6ADD" w:rsidRDefault="005C6ADD">
      <w:pPr>
        <w:pStyle w:val="Tabledesillustrations"/>
        <w:tabs>
          <w:tab w:val="right" w:leader="dot" w:pos="9062"/>
        </w:tabs>
        <w:rPr>
          <w:rFonts w:asciiTheme="minorHAnsi" w:eastAsiaTheme="minorEastAsia" w:hAnsiTheme="minorHAnsi" w:cstheme="minorBidi"/>
          <w:noProof/>
          <w:kern w:val="2"/>
          <w:sz w:val="24"/>
          <w14:ligatures w14:val="standardContextual"/>
        </w:rPr>
      </w:pPr>
      <w:hyperlink w:anchor="_Toc185449807" w:history="1">
        <w:r w:rsidRPr="008F460D">
          <w:rPr>
            <w:rStyle w:val="Lienhypertexte"/>
            <w:noProof/>
          </w:rPr>
          <w:t>Figure 15 - Screen QR Code</w:t>
        </w:r>
        <w:r>
          <w:rPr>
            <w:noProof/>
            <w:webHidden/>
          </w:rPr>
          <w:tab/>
        </w:r>
        <w:r>
          <w:rPr>
            <w:noProof/>
            <w:webHidden/>
          </w:rPr>
          <w:fldChar w:fldCharType="begin"/>
        </w:r>
        <w:r>
          <w:rPr>
            <w:noProof/>
            <w:webHidden/>
          </w:rPr>
          <w:instrText xml:space="preserve"> PAGEREF _Toc185449807 \h </w:instrText>
        </w:r>
        <w:r>
          <w:rPr>
            <w:noProof/>
            <w:webHidden/>
          </w:rPr>
        </w:r>
        <w:r>
          <w:rPr>
            <w:noProof/>
            <w:webHidden/>
          </w:rPr>
          <w:fldChar w:fldCharType="separate"/>
        </w:r>
        <w:r>
          <w:rPr>
            <w:noProof/>
            <w:webHidden/>
          </w:rPr>
          <w:t>31</w:t>
        </w:r>
        <w:r>
          <w:rPr>
            <w:noProof/>
            <w:webHidden/>
          </w:rPr>
          <w:fldChar w:fldCharType="end"/>
        </w:r>
      </w:hyperlink>
    </w:p>
    <w:p w14:paraId="280E86A8" w14:textId="6BC8E5F5" w:rsidR="00A815C4" w:rsidRPr="009E4627" w:rsidRDefault="00A815C4" w:rsidP="00EE22B8">
      <w:r w:rsidRPr="009E4627">
        <w:fldChar w:fldCharType="end"/>
      </w:r>
    </w:p>
    <w:p w14:paraId="50509B52" w14:textId="77777777" w:rsidR="00A815C4" w:rsidRPr="009E4627" w:rsidRDefault="00A815C4" w:rsidP="00A815C4">
      <w:pPr>
        <w:pStyle w:val="SommaireTablesIndexunilim"/>
      </w:pPr>
      <w:bookmarkStart w:id="11" w:name="_Toc185449754"/>
      <w:r w:rsidRPr="009E4627">
        <w:lastRenderedPageBreak/>
        <w:t>Table des tableaux</w:t>
      </w:r>
      <w:bookmarkEnd w:id="11"/>
    </w:p>
    <w:p w14:paraId="24CFAF80" w14:textId="6D2D17E4" w:rsidR="00E40124" w:rsidRDefault="00A815C4">
      <w:pPr>
        <w:pStyle w:val="Tabledesillustrations"/>
        <w:tabs>
          <w:tab w:val="right" w:leader="dot" w:pos="9062"/>
        </w:tabs>
        <w:rPr>
          <w:rFonts w:asciiTheme="minorHAnsi" w:eastAsiaTheme="minorEastAsia" w:hAnsiTheme="minorHAnsi" w:cstheme="minorBidi"/>
          <w:noProof/>
          <w:kern w:val="2"/>
          <w:sz w:val="24"/>
          <w14:ligatures w14:val="standardContextual"/>
        </w:rPr>
      </w:pPr>
      <w:r w:rsidRPr="009E4627">
        <w:fldChar w:fldCharType="begin"/>
      </w:r>
      <w:r w:rsidRPr="009E4627">
        <w:instrText xml:space="preserve"> TOC \h \z \c "Tableau" </w:instrText>
      </w:r>
      <w:r w:rsidRPr="009E4627">
        <w:fldChar w:fldCharType="separate"/>
      </w:r>
      <w:hyperlink w:anchor="_Toc184142967" w:history="1">
        <w:r w:rsidR="00E40124" w:rsidRPr="003D0DAD">
          <w:rPr>
            <w:rStyle w:val="Lienhypertexte"/>
            <w:noProof/>
          </w:rPr>
          <w:t>Tableau 1 : Comparaison avec d’autres technologies d’affichage</w:t>
        </w:r>
        <w:r w:rsidR="00E40124">
          <w:rPr>
            <w:noProof/>
            <w:webHidden/>
          </w:rPr>
          <w:tab/>
        </w:r>
        <w:r w:rsidR="00E40124">
          <w:rPr>
            <w:noProof/>
            <w:webHidden/>
          </w:rPr>
          <w:fldChar w:fldCharType="begin"/>
        </w:r>
        <w:r w:rsidR="00E40124">
          <w:rPr>
            <w:noProof/>
            <w:webHidden/>
          </w:rPr>
          <w:instrText xml:space="preserve"> PAGEREF _Toc184142967 \h </w:instrText>
        </w:r>
        <w:r w:rsidR="00E40124">
          <w:rPr>
            <w:noProof/>
            <w:webHidden/>
          </w:rPr>
        </w:r>
        <w:r w:rsidR="00E40124">
          <w:rPr>
            <w:noProof/>
            <w:webHidden/>
          </w:rPr>
          <w:fldChar w:fldCharType="separate"/>
        </w:r>
        <w:r w:rsidR="00E40124">
          <w:rPr>
            <w:noProof/>
            <w:webHidden/>
          </w:rPr>
          <w:t>10</w:t>
        </w:r>
        <w:r w:rsidR="00E40124">
          <w:rPr>
            <w:noProof/>
            <w:webHidden/>
          </w:rPr>
          <w:fldChar w:fldCharType="end"/>
        </w:r>
      </w:hyperlink>
    </w:p>
    <w:p w14:paraId="6451263F" w14:textId="4E8C932C" w:rsidR="00A815C4" w:rsidRPr="009E4627" w:rsidRDefault="00A815C4" w:rsidP="00EE22B8">
      <w:r w:rsidRPr="009E4627">
        <w:fldChar w:fldCharType="end"/>
      </w:r>
    </w:p>
    <w:p w14:paraId="183526D1" w14:textId="77777777" w:rsidR="005232D1" w:rsidRPr="009E4627" w:rsidRDefault="005232D1" w:rsidP="005232D1">
      <w:pPr>
        <w:pStyle w:val="Introductionunilim"/>
      </w:pPr>
      <w:bookmarkStart w:id="12" w:name="_Toc404243965"/>
      <w:bookmarkStart w:id="13" w:name="_Toc404254972"/>
      <w:bookmarkStart w:id="14" w:name="_Toc404322777"/>
      <w:bookmarkStart w:id="15" w:name="_Toc404322787"/>
      <w:bookmarkStart w:id="16" w:name="_Toc405986534"/>
      <w:bookmarkStart w:id="17" w:name="_Toc177639978"/>
      <w:bookmarkStart w:id="18" w:name="_Toc185449755"/>
      <w:bookmarkEnd w:id="9"/>
      <w:r w:rsidRPr="009E4627">
        <w:lastRenderedPageBreak/>
        <w:t>Introduction</w:t>
      </w:r>
      <w:bookmarkEnd w:id="12"/>
      <w:bookmarkEnd w:id="13"/>
      <w:bookmarkEnd w:id="14"/>
      <w:bookmarkEnd w:id="15"/>
      <w:bookmarkEnd w:id="16"/>
      <w:bookmarkEnd w:id="17"/>
      <w:bookmarkEnd w:id="18"/>
    </w:p>
    <w:p w14:paraId="5C0C25FB" w14:textId="77777777" w:rsidR="00410DD7" w:rsidRDefault="00410DD7" w:rsidP="00410DD7">
      <w:pPr>
        <w:rPr>
          <w:i/>
          <w:iCs/>
        </w:rPr>
      </w:pPr>
    </w:p>
    <w:p w14:paraId="50DF5E04" w14:textId="0FE1948A" w:rsidR="00410DD7" w:rsidRDefault="00410DD7" w:rsidP="00410DD7">
      <w:r w:rsidRPr="00410DD7">
        <w:rPr>
          <w:i/>
          <w:iCs/>
        </w:rPr>
        <w:t>"L’information est belle lorsqu’elle est bien présentée."</w:t>
      </w:r>
      <w:r w:rsidRPr="00410DD7">
        <w:t xml:space="preserve"> – Hans Rosling, célèbre statisticien et spécialiste de la datavisualisation.</w:t>
      </w:r>
    </w:p>
    <w:p w14:paraId="665598C5" w14:textId="77777777" w:rsidR="00410DD7" w:rsidRDefault="00410DD7" w:rsidP="00410DD7"/>
    <w:p w14:paraId="5B1C4554" w14:textId="09C303FB" w:rsidR="00410DD7" w:rsidRDefault="00410DD7" w:rsidP="00410DD7">
      <w:r w:rsidRPr="00410DD7">
        <w:t xml:space="preserve">Dans </w:t>
      </w:r>
      <w:r>
        <w:t>ce</w:t>
      </w:r>
      <w:r w:rsidRPr="00410DD7">
        <w:t xml:space="preserve"> contexte technologique où la visualisation des données joue un rôle central dans la prise de décision et l’interaction utilisateur, la capacité à afficher efficacement des informations dans des espaces restreints représente un défi technique important. Ce mémoire s’inscrit dans cette problématique, en explorant la possibilité d’utiliser une </w:t>
      </w:r>
      <w:r w:rsidRPr="00410DD7">
        <w:rPr>
          <w:b/>
          <w:bCs/>
        </w:rPr>
        <w:t>matrice LED 32x32</w:t>
      </w:r>
      <w:r w:rsidRPr="00410DD7">
        <w:t>, un support compact mais limité en résolution, pour créer une solution de visualisation dynamique et fonctionnelle.</w:t>
      </w:r>
    </w:p>
    <w:p w14:paraId="7FBDBA44" w14:textId="77777777" w:rsidR="00E40124" w:rsidRPr="00410DD7" w:rsidRDefault="00E40124" w:rsidP="00410DD7"/>
    <w:p w14:paraId="669C8A58" w14:textId="77777777" w:rsidR="00410DD7" w:rsidRPr="00410DD7" w:rsidRDefault="00410DD7" w:rsidP="00410DD7">
      <w:r w:rsidRPr="00410DD7">
        <w:t xml:space="preserve">L’objectif de ce projet est de démontrer qu’un espace aussi réduit peut devenir un outil puissant de datavisualisation grâce à une conception logicielle optimisée et à une gestion judicieuse des ressources matérielles. En tirant parti du langage </w:t>
      </w:r>
      <w:r w:rsidRPr="00410DD7">
        <w:rPr>
          <w:b/>
          <w:bCs/>
        </w:rPr>
        <w:t>MicroPython</w:t>
      </w:r>
      <w:r w:rsidRPr="00410DD7">
        <w:t>, nous avons pu maximiser les fonctionnalités offertes par la matrice LED :</w:t>
      </w:r>
    </w:p>
    <w:p w14:paraId="1E744237" w14:textId="51042528" w:rsidR="00410DD7" w:rsidRPr="00410DD7" w:rsidRDefault="00410DD7" w:rsidP="00410DD7">
      <w:pPr>
        <w:pStyle w:val="Paragraphedeliste"/>
        <w:numPr>
          <w:ilvl w:val="0"/>
          <w:numId w:val="45"/>
        </w:numPr>
      </w:pPr>
      <w:r w:rsidRPr="00410DD7">
        <w:rPr>
          <w:b/>
          <w:bCs/>
        </w:rPr>
        <w:t>Affichage personnalisé et dynamique</w:t>
      </w:r>
      <w:r w:rsidRPr="00410DD7">
        <w:t xml:space="preserve"> : Création de polices de caractères adaptées et optimisation des fontes existantes pour garantir une lisibilité optimale, même dans un espace contraint.</w:t>
      </w:r>
    </w:p>
    <w:p w14:paraId="6D1CEF33" w14:textId="794AA1E5" w:rsidR="00410DD7" w:rsidRPr="00410DD7" w:rsidRDefault="00410DD7" w:rsidP="00410DD7">
      <w:pPr>
        <w:pStyle w:val="Paragraphedeliste"/>
        <w:numPr>
          <w:ilvl w:val="0"/>
          <w:numId w:val="45"/>
        </w:numPr>
      </w:pPr>
      <w:r w:rsidRPr="00410DD7">
        <w:rPr>
          <w:b/>
          <w:bCs/>
        </w:rPr>
        <w:t>Connectivité avancée</w:t>
      </w:r>
      <w:r w:rsidRPr="00410DD7">
        <w:t xml:space="preserve"> : Intégration du </w:t>
      </w:r>
      <w:r w:rsidRPr="00410DD7">
        <w:rPr>
          <w:b/>
          <w:bCs/>
        </w:rPr>
        <w:t>Wi-Fi</w:t>
      </w:r>
      <w:r w:rsidRPr="00410DD7">
        <w:t xml:space="preserve"> et exploitation d’</w:t>
      </w:r>
      <w:r w:rsidRPr="00410DD7">
        <w:rPr>
          <w:b/>
          <w:bCs/>
        </w:rPr>
        <w:t>APIs</w:t>
      </w:r>
      <w:r w:rsidRPr="00410DD7">
        <w:t xml:space="preserve"> pour enrichir les contenus affichés en temps réel, tels que des messages dynamiques ou des indicateurs clés.</w:t>
      </w:r>
    </w:p>
    <w:p w14:paraId="0A1172B7" w14:textId="6228D57F" w:rsidR="00410DD7" w:rsidRPr="00410DD7" w:rsidRDefault="00410DD7" w:rsidP="00410DD7">
      <w:pPr>
        <w:pStyle w:val="Paragraphedeliste"/>
        <w:numPr>
          <w:ilvl w:val="0"/>
          <w:numId w:val="45"/>
        </w:numPr>
      </w:pPr>
      <w:r w:rsidRPr="00410DD7">
        <w:rPr>
          <w:b/>
          <w:bCs/>
        </w:rPr>
        <w:t>Gestion des ressources matérielles</w:t>
      </w:r>
      <w:r w:rsidRPr="00410DD7">
        <w:t xml:space="preserve"> : Optimisation de la mémoire et de la puissance de calcul de la matrice pour supporter des fonctionnalités complexes telles que l’affichage de </w:t>
      </w:r>
      <w:r w:rsidRPr="00410DD7">
        <w:rPr>
          <w:b/>
          <w:bCs/>
        </w:rPr>
        <w:t>QR Codes</w:t>
      </w:r>
      <w:r w:rsidRPr="00410DD7">
        <w:t xml:space="preserve"> interactifs.</w:t>
      </w:r>
    </w:p>
    <w:p w14:paraId="2983B8E0" w14:textId="77777777" w:rsidR="00E40124" w:rsidRDefault="00E40124" w:rsidP="00410DD7"/>
    <w:p w14:paraId="5A6A7B45" w14:textId="76800D1B" w:rsidR="00410DD7" w:rsidRPr="00410DD7" w:rsidRDefault="00410DD7" w:rsidP="00410DD7">
      <w:r w:rsidRPr="00410DD7">
        <w:t xml:space="preserve">Le développement de ce projet a été réalisé dans un cadre collaboratif grâce à l’utilisation de </w:t>
      </w:r>
      <w:r w:rsidRPr="00410DD7">
        <w:rPr>
          <w:b/>
          <w:bCs/>
        </w:rPr>
        <w:t>GitHub</w:t>
      </w:r>
      <w:r w:rsidRPr="00410DD7">
        <w:t>, permettant une gestion rigoureuse des versions, un suivi clair des modifications et une documentation complète. Ce choix d’environnement de travail a également favorisé une modularité accrue du code, ouvrant la voie à des évolutions futures.</w:t>
      </w:r>
    </w:p>
    <w:p w14:paraId="21A1A2BA" w14:textId="77777777" w:rsidR="00E40124" w:rsidRDefault="00E40124" w:rsidP="00410DD7"/>
    <w:p w14:paraId="4207E706" w14:textId="1242A431" w:rsidR="00410DD7" w:rsidRPr="00410DD7" w:rsidRDefault="00410DD7" w:rsidP="00410DD7">
      <w:r w:rsidRPr="00410DD7">
        <w:t>Ce travail met en lumière l’alliance entre contraintes matérielles et solutions logicielles créatives, illustrant comment une infrastructure simple peut devenir un support innovant de datavisualisation. Ce mémoire détaillera les choix technologiques, les défis rencontrés, les solutions apportées et les perspectives ouvertes par cette approche, offrant une vision complète du potentiel des matrices LED dans le domaine de la visualisation de données.</w:t>
      </w:r>
    </w:p>
    <w:p w14:paraId="1D28A713" w14:textId="77777777" w:rsidR="007727A8" w:rsidRDefault="007727A8" w:rsidP="000870DC">
      <w:pPr>
        <w:pStyle w:val="Titre1"/>
      </w:pPr>
      <w:bookmarkStart w:id="19" w:name="_Toc404243971"/>
      <w:bookmarkStart w:id="20" w:name="_Toc404254978"/>
      <w:bookmarkStart w:id="21" w:name="_Toc404322782"/>
      <w:bookmarkStart w:id="22" w:name="_Toc404322793"/>
      <w:bookmarkStart w:id="23" w:name="_Toc405986540"/>
      <w:bookmarkStart w:id="24" w:name="_Toc177639987"/>
      <w:bookmarkStart w:id="25" w:name="_Toc185449756"/>
      <w:r>
        <w:lastRenderedPageBreak/>
        <w:t>Présentation</w:t>
      </w:r>
      <w:bookmarkEnd w:id="25"/>
    </w:p>
    <w:p w14:paraId="3B9C070C" w14:textId="77777777" w:rsidR="00410DD7" w:rsidRDefault="003178F8" w:rsidP="00410DD7">
      <w:pPr>
        <w:pStyle w:val="Titre2"/>
        <w:rPr>
          <w:rFonts w:eastAsiaTheme="majorEastAsia"/>
        </w:rPr>
      </w:pPr>
      <w:bookmarkStart w:id="26" w:name="_Toc185449757"/>
      <w:r w:rsidRPr="003178F8">
        <w:rPr>
          <w:rFonts w:eastAsiaTheme="majorEastAsia"/>
        </w:rPr>
        <w:t>Contexte et problématique</w:t>
      </w:r>
      <w:bookmarkEnd w:id="26"/>
      <w:r w:rsidRPr="003178F8">
        <w:rPr>
          <w:rFonts w:eastAsiaTheme="majorEastAsia"/>
        </w:rPr>
        <w:t xml:space="preserve"> </w:t>
      </w:r>
    </w:p>
    <w:p w14:paraId="6C130276" w14:textId="77777777" w:rsidR="000870DC" w:rsidRDefault="000870DC" w:rsidP="003178F8">
      <w:pPr>
        <w:rPr>
          <w:rFonts w:eastAsiaTheme="majorEastAsia"/>
        </w:rPr>
      </w:pPr>
      <w:r w:rsidRPr="000870DC">
        <w:rPr>
          <w:rFonts w:eastAsiaTheme="majorEastAsia"/>
        </w:rPr>
        <w:t xml:space="preserve">Le choix de ce projet est motivé par la demande spécifique </w:t>
      </w:r>
      <w:r>
        <w:rPr>
          <w:rFonts w:eastAsiaTheme="majorEastAsia"/>
        </w:rPr>
        <w:t>de l’OPT</w:t>
      </w:r>
      <w:r w:rsidRPr="000870DC">
        <w:rPr>
          <w:rFonts w:eastAsiaTheme="majorEastAsia"/>
        </w:rPr>
        <w:t xml:space="preserve"> souhaitant afficher en agence le temps d’attente de ses clients en s’appuyant sur des données fournies par une API. </w:t>
      </w:r>
    </w:p>
    <w:p w14:paraId="708D1CE1" w14:textId="088B88FD" w:rsidR="003178F8" w:rsidRDefault="000870DC" w:rsidP="003178F8">
      <w:pPr>
        <w:rPr>
          <w:rFonts w:eastAsiaTheme="majorEastAsia"/>
        </w:rPr>
      </w:pPr>
      <w:r w:rsidRPr="000870DC">
        <w:rPr>
          <w:rFonts w:eastAsiaTheme="majorEastAsia"/>
        </w:rPr>
        <w:t>Pour répondre à ce besoin, une solution compacte, innovante et accessible a été imaginée sous la forme d’une tablette intégrant une matrice LED 32x32. Ce projet combine les enjeux de l’Internet des Objets (IoT) avec des standards minimisés de codage et des contraintes matérielles spécifiques. Il offre ainsi une opportunité unique de concevoir une solution concrète et élégante pour représenter des données en temps réel dans un environnement restreint.</w:t>
      </w:r>
    </w:p>
    <w:p w14:paraId="4BDD8C7A" w14:textId="77777777" w:rsidR="00E40124" w:rsidRDefault="00E40124" w:rsidP="003178F8"/>
    <w:p w14:paraId="2D850D78" w14:textId="77777777" w:rsidR="00410DD7" w:rsidRPr="00410DD7" w:rsidRDefault="00410DD7" w:rsidP="00410DD7">
      <w:pPr>
        <w:pStyle w:val="Titre2"/>
        <w:rPr>
          <w:rFonts w:eastAsiaTheme="majorEastAsia"/>
        </w:rPr>
      </w:pPr>
      <w:bookmarkStart w:id="27" w:name="_Toc185449758"/>
      <w:r w:rsidRPr="00410DD7">
        <w:rPr>
          <w:rFonts w:eastAsiaTheme="majorEastAsia"/>
        </w:rPr>
        <w:t>Objectifs du projet</w:t>
      </w:r>
      <w:bookmarkEnd w:id="27"/>
    </w:p>
    <w:p w14:paraId="6462855D" w14:textId="77777777" w:rsidR="00410DD7" w:rsidRPr="00410DD7" w:rsidRDefault="00410DD7" w:rsidP="00410DD7">
      <w:pPr>
        <w:rPr>
          <w:rFonts w:eastAsiaTheme="majorEastAsia"/>
        </w:rPr>
      </w:pPr>
      <w:r w:rsidRPr="00410DD7">
        <w:rPr>
          <w:rFonts w:eastAsiaTheme="majorEastAsia"/>
        </w:rPr>
        <w:t>Ce projet a pour ambition de démontrer qu’un espace restreint, comme une matrice LED 32x32, peut être transformé en un outil de datavisualisation interactif et polyvalent grâce à une gestion innovante des ressources matérielles et logicielles. Les objectifs spécifiques incluent :</w:t>
      </w:r>
    </w:p>
    <w:p w14:paraId="32A339A5" w14:textId="77777777" w:rsidR="00410DD7" w:rsidRPr="00410DD7" w:rsidRDefault="00410DD7" w:rsidP="00410DD7">
      <w:pPr>
        <w:rPr>
          <w:rFonts w:eastAsiaTheme="majorEastAsia"/>
        </w:rPr>
      </w:pPr>
    </w:p>
    <w:p w14:paraId="3AE74842" w14:textId="6600AE1F" w:rsidR="00410DD7" w:rsidRPr="00F17BC8" w:rsidRDefault="00410DD7" w:rsidP="00F17BC8">
      <w:pPr>
        <w:pStyle w:val="Paragraphedeliste"/>
        <w:numPr>
          <w:ilvl w:val="0"/>
          <w:numId w:val="45"/>
        </w:numPr>
        <w:rPr>
          <w:rFonts w:eastAsiaTheme="majorEastAsia"/>
        </w:rPr>
      </w:pPr>
      <w:r w:rsidRPr="00F17BC8">
        <w:rPr>
          <w:rFonts w:eastAsiaTheme="majorEastAsia"/>
          <w:b/>
          <w:bCs/>
        </w:rPr>
        <w:t>La création d’une solution de visualisation dynamique</w:t>
      </w:r>
      <w:r w:rsidRPr="00F17BC8">
        <w:rPr>
          <w:rFonts w:eastAsiaTheme="majorEastAsia"/>
        </w:rPr>
        <w:t xml:space="preserve"> :</w:t>
      </w:r>
    </w:p>
    <w:p w14:paraId="077374AD" w14:textId="77777777" w:rsidR="00410DD7" w:rsidRPr="00410DD7" w:rsidRDefault="00410DD7" w:rsidP="00410DD7">
      <w:pPr>
        <w:rPr>
          <w:rFonts w:eastAsiaTheme="majorEastAsia"/>
        </w:rPr>
      </w:pPr>
      <w:r w:rsidRPr="00410DD7">
        <w:rPr>
          <w:rFonts w:eastAsiaTheme="majorEastAsia"/>
        </w:rPr>
        <w:t xml:space="preserve">Exploiter pleinement la matrice pour afficher des </w:t>
      </w:r>
      <w:r w:rsidRPr="00F17BC8">
        <w:rPr>
          <w:rFonts w:eastAsiaTheme="majorEastAsia"/>
          <w:b/>
          <w:bCs/>
        </w:rPr>
        <w:t>informations lisibles et attrayantes</w:t>
      </w:r>
      <w:r w:rsidRPr="00410DD7">
        <w:rPr>
          <w:rFonts w:eastAsiaTheme="majorEastAsia"/>
        </w:rPr>
        <w:t>.</w:t>
      </w:r>
    </w:p>
    <w:p w14:paraId="734FB616" w14:textId="77777777" w:rsidR="00410DD7" w:rsidRPr="00410DD7" w:rsidRDefault="00410DD7" w:rsidP="00410DD7">
      <w:pPr>
        <w:rPr>
          <w:rFonts w:eastAsiaTheme="majorEastAsia"/>
        </w:rPr>
      </w:pPr>
      <w:r w:rsidRPr="00410DD7">
        <w:rPr>
          <w:rFonts w:eastAsiaTheme="majorEastAsia"/>
        </w:rPr>
        <w:t xml:space="preserve">Développer et intégrer des polices de caractères </w:t>
      </w:r>
      <w:r w:rsidRPr="00F17BC8">
        <w:rPr>
          <w:rFonts w:eastAsiaTheme="majorEastAsia"/>
          <w:b/>
          <w:bCs/>
        </w:rPr>
        <w:t>optimisées pour des espaces restreints</w:t>
      </w:r>
      <w:r w:rsidRPr="00410DD7">
        <w:rPr>
          <w:rFonts w:eastAsiaTheme="majorEastAsia"/>
        </w:rPr>
        <w:t>.</w:t>
      </w:r>
    </w:p>
    <w:p w14:paraId="07811D79" w14:textId="77777777" w:rsidR="00410DD7" w:rsidRDefault="00410DD7" w:rsidP="00410DD7">
      <w:pPr>
        <w:rPr>
          <w:rFonts w:eastAsiaTheme="majorEastAsia"/>
        </w:rPr>
      </w:pPr>
    </w:p>
    <w:p w14:paraId="54094E65" w14:textId="29D8A355" w:rsidR="00410DD7" w:rsidRPr="00F17BC8" w:rsidRDefault="00410DD7" w:rsidP="00F17BC8">
      <w:pPr>
        <w:pStyle w:val="Paragraphedeliste"/>
        <w:numPr>
          <w:ilvl w:val="0"/>
          <w:numId w:val="45"/>
        </w:numPr>
        <w:rPr>
          <w:rFonts w:eastAsiaTheme="majorEastAsia"/>
        </w:rPr>
      </w:pPr>
      <w:r w:rsidRPr="00F17BC8">
        <w:rPr>
          <w:rFonts w:eastAsiaTheme="majorEastAsia"/>
          <w:b/>
          <w:bCs/>
        </w:rPr>
        <w:t>Une connectivité et une interactivité avancées</w:t>
      </w:r>
      <w:r w:rsidRPr="00F17BC8">
        <w:rPr>
          <w:rFonts w:eastAsiaTheme="majorEastAsia"/>
        </w:rPr>
        <w:t xml:space="preserve"> :</w:t>
      </w:r>
    </w:p>
    <w:p w14:paraId="29E262B3" w14:textId="77777777" w:rsidR="00410DD7" w:rsidRPr="00410DD7" w:rsidRDefault="00410DD7" w:rsidP="00410DD7">
      <w:pPr>
        <w:rPr>
          <w:rFonts w:eastAsiaTheme="majorEastAsia"/>
        </w:rPr>
      </w:pPr>
      <w:r w:rsidRPr="00410DD7">
        <w:rPr>
          <w:rFonts w:eastAsiaTheme="majorEastAsia"/>
        </w:rPr>
        <w:t xml:space="preserve">Utiliser le </w:t>
      </w:r>
      <w:r w:rsidRPr="00F17BC8">
        <w:rPr>
          <w:rFonts w:eastAsiaTheme="majorEastAsia"/>
          <w:b/>
          <w:bCs/>
        </w:rPr>
        <w:t>Wi-Fi</w:t>
      </w:r>
      <w:r w:rsidRPr="00410DD7">
        <w:rPr>
          <w:rFonts w:eastAsiaTheme="majorEastAsia"/>
        </w:rPr>
        <w:t xml:space="preserve"> pour récupérer et afficher des données externes en temps réel via des </w:t>
      </w:r>
      <w:r w:rsidRPr="00F17BC8">
        <w:rPr>
          <w:rFonts w:eastAsiaTheme="majorEastAsia"/>
          <w:b/>
          <w:bCs/>
        </w:rPr>
        <w:t>APIs</w:t>
      </w:r>
      <w:r w:rsidRPr="00410DD7">
        <w:rPr>
          <w:rFonts w:eastAsiaTheme="majorEastAsia"/>
        </w:rPr>
        <w:t>.</w:t>
      </w:r>
    </w:p>
    <w:p w14:paraId="6CF12359" w14:textId="77777777" w:rsidR="00410DD7" w:rsidRPr="00410DD7" w:rsidRDefault="00410DD7" w:rsidP="00410DD7">
      <w:pPr>
        <w:rPr>
          <w:rFonts w:eastAsiaTheme="majorEastAsia"/>
        </w:rPr>
      </w:pPr>
      <w:r w:rsidRPr="00410DD7">
        <w:rPr>
          <w:rFonts w:eastAsiaTheme="majorEastAsia"/>
        </w:rPr>
        <w:t xml:space="preserve">Implémenter des </w:t>
      </w:r>
      <w:r w:rsidRPr="00F17BC8">
        <w:rPr>
          <w:rFonts w:eastAsiaTheme="majorEastAsia"/>
          <w:b/>
          <w:bCs/>
        </w:rPr>
        <w:t>QR Codes</w:t>
      </w:r>
      <w:r w:rsidRPr="00410DD7">
        <w:rPr>
          <w:rFonts w:eastAsiaTheme="majorEastAsia"/>
        </w:rPr>
        <w:t xml:space="preserve"> interactifs permettant une interaction directe avec les utilisateurs.</w:t>
      </w:r>
    </w:p>
    <w:p w14:paraId="22BB0E25" w14:textId="77777777" w:rsidR="00410DD7" w:rsidRDefault="00410DD7" w:rsidP="00410DD7">
      <w:pPr>
        <w:rPr>
          <w:rFonts w:eastAsiaTheme="majorEastAsia"/>
        </w:rPr>
      </w:pPr>
    </w:p>
    <w:p w14:paraId="79E6019E" w14:textId="45B5C740" w:rsidR="00410DD7" w:rsidRPr="00F17BC8" w:rsidRDefault="00410DD7" w:rsidP="00F17BC8">
      <w:pPr>
        <w:pStyle w:val="Paragraphedeliste"/>
        <w:numPr>
          <w:ilvl w:val="0"/>
          <w:numId w:val="45"/>
        </w:numPr>
        <w:rPr>
          <w:rFonts w:eastAsiaTheme="majorEastAsia"/>
        </w:rPr>
      </w:pPr>
      <w:r w:rsidRPr="00F17BC8">
        <w:rPr>
          <w:rFonts w:eastAsiaTheme="majorEastAsia"/>
          <w:b/>
          <w:bCs/>
        </w:rPr>
        <w:t>La maximisation efficace des ressources matérielles</w:t>
      </w:r>
      <w:r w:rsidRPr="00F17BC8">
        <w:rPr>
          <w:rFonts w:eastAsiaTheme="majorEastAsia"/>
        </w:rPr>
        <w:t xml:space="preserve"> :</w:t>
      </w:r>
    </w:p>
    <w:p w14:paraId="2BEE8DE7" w14:textId="77777777" w:rsidR="00410DD7" w:rsidRPr="00410DD7" w:rsidRDefault="00410DD7" w:rsidP="00410DD7">
      <w:pPr>
        <w:rPr>
          <w:rFonts w:eastAsiaTheme="majorEastAsia"/>
        </w:rPr>
      </w:pPr>
      <w:r w:rsidRPr="00F17BC8">
        <w:rPr>
          <w:rFonts w:eastAsiaTheme="majorEastAsia"/>
          <w:b/>
          <w:bCs/>
        </w:rPr>
        <w:t>Optimiser la mémoire</w:t>
      </w:r>
      <w:r w:rsidRPr="00410DD7">
        <w:rPr>
          <w:rFonts w:eastAsiaTheme="majorEastAsia"/>
        </w:rPr>
        <w:t xml:space="preserve"> et la puissance de calcul pour garantir des performances fluides.</w:t>
      </w:r>
    </w:p>
    <w:p w14:paraId="79C696E7" w14:textId="77777777" w:rsidR="00410DD7" w:rsidRPr="00410DD7" w:rsidRDefault="00410DD7" w:rsidP="00410DD7">
      <w:pPr>
        <w:rPr>
          <w:rFonts w:eastAsiaTheme="majorEastAsia"/>
        </w:rPr>
      </w:pPr>
      <w:r w:rsidRPr="00410DD7">
        <w:rPr>
          <w:rFonts w:eastAsiaTheme="majorEastAsia"/>
        </w:rPr>
        <w:t xml:space="preserve">Explorer les </w:t>
      </w:r>
      <w:r w:rsidRPr="00F17BC8">
        <w:rPr>
          <w:rFonts w:eastAsiaTheme="majorEastAsia"/>
          <w:b/>
          <w:bCs/>
        </w:rPr>
        <w:t>possibilités</w:t>
      </w:r>
      <w:r w:rsidRPr="00410DD7">
        <w:rPr>
          <w:rFonts w:eastAsiaTheme="majorEastAsia"/>
        </w:rPr>
        <w:t xml:space="preserve"> offertes par le codage en </w:t>
      </w:r>
      <w:r w:rsidRPr="00F17BC8">
        <w:rPr>
          <w:rFonts w:eastAsiaTheme="majorEastAsia"/>
          <w:b/>
          <w:bCs/>
        </w:rPr>
        <w:t>MicroPython</w:t>
      </w:r>
      <w:r w:rsidRPr="00410DD7">
        <w:rPr>
          <w:rFonts w:eastAsiaTheme="majorEastAsia"/>
        </w:rPr>
        <w:t xml:space="preserve"> pour simplifier le développement tout en multipliant les fonctionnalités.</w:t>
      </w:r>
    </w:p>
    <w:p w14:paraId="6C2534E3" w14:textId="77777777" w:rsidR="00410DD7" w:rsidRDefault="00410DD7" w:rsidP="00410DD7">
      <w:pPr>
        <w:rPr>
          <w:rFonts w:eastAsiaTheme="majorEastAsia"/>
        </w:rPr>
      </w:pPr>
    </w:p>
    <w:p w14:paraId="529820C4" w14:textId="6ACA1C6A" w:rsidR="00410DD7" w:rsidRPr="00F17BC8" w:rsidRDefault="00410DD7" w:rsidP="00F17BC8">
      <w:pPr>
        <w:pStyle w:val="Paragraphedeliste"/>
        <w:numPr>
          <w:ilvl w:val="0"/>
          <w:numId w:val="45"/>
        </w:numPr>
        <w:rPr>
          <w:rFonts w:eastAsiaTheme="majorEastAsia"/>
        </w:rPr>
      </w:pPr>
      <w:r w:rsidRPr="00F17BC8">
        <w:rPr>
          <w:rFonts w:eastAsiaTheme="majorEastAsia"/>
          <w:b/>
          <w:bCs/>
        </w:rPr>
        <w:t>La modularité et la collaboration</w:t>
      </w:r>
      <w:r w:rsidRPr="00F17BC8">
        <w:rPr>
          <w:rFonts w:eastAsiaTheme="majorEastAsia"/>
        </w:rPr>
        <w:t xml:space="preserve"> :</w:t>
      </w:r>
    </w:p>
    <w:p w14:paraId="4737094E" w14:textId="77777777" w:rsidR="00410DD7" w:rsidRDefault="00410DD7" w:rsidP="00410DD7">
      <w:pPr>
        <w:rPr>
          <w:rFonts w:eastAsiaTheme="majorEastAsia"/>
        </w:rPr>
      </w:pPr>
      <w:r w:rsidRPr="00410DD7">
        <w:rPr>
          <w:rFonts w:eastAsiaTheme="majorEastAsia"/>
        </w:rPr>
        <w:t xml:space="preserve">Utiliser </w:t>
      </w:r>
      <w:r w:rsidRPr="00F17BC8">
        <w:rPr>
          <w:rFonts w:eastAsiaTheme="majorEastAsia"/>
          <w:b/>
          <w:bCs/>
        </w:rPr>
        <w:t>GitHub</w:t>
      </w:r>
      <w:r w:rsidRPr="00410DD7">
        <w:rPr>
          <w:rFonts w:eastAsiaTheme="majorEastAsia"/>
        </w:rPr>
        <w:t xml:space="preserve"> pour gérer le projet, partager le code et favoriser une documentation claire, facilitant les évolutions futures.</w:t>
      </w:r>
    </w:p>
    <w:p w14:paraId="2F04E36D" w14:textId="77777777" w:rsidR="00410DD7" w:rsidRPr="00410DD7" w:rsidRDefault="00410DD7" w:rsidP="00410DD7">
      <w:pPr>
        <w:rPr>
          <w:rFonts w:eastAsiaTheme="majorEastAsia"/>
        </w:rPr>
      </w:pPr>
    </w:p>
    <w:p w14:paraId="5A26487C" w14:textId="256CD6AB" w:rsidR="00410DD7" w:rsidRDefault="00410DD7" w:rsidP="00C03EB4">
      <w:pPr>
        <w:pBdr>
          <w:top w:val="single" w:sz="4" w:space="1" w:color="auto"/>
          <w:left w:val="single" w:sz="4" w:space="4" w:color="auto"/>
          <w:bottom w:val="single" w:sz="4" w:space="1" w:color="auto"/>
          <w:right w:val="single" w:sz="4" w:space="4" w:color="auto"/>
        </w:pBdr>
        <w:spacing w:before="240" w:after="240" w:line="240" w:lineRule="auto"/>
        <w:rPr>
          <w:rFonts w:eastAsiaTheme="majorEastAsia"/>
        </w:rPr>
      </w:pPr>
      <w:r w:rsidRPr="00410DD7">
        <w:rPr>
          <w:rFonts w:eastAsiaTheme="majorEastAsia"/>
        </w:rPr>
        <w:t>Ce projet vise ainsi à marier innovation et contrainte, ouvrant la voie à des applications pratiques pour des environnements connectés et minimalistes.</w:t>
      </w:r>
    </w:p>
    <w:p w14:paraId="76F99494" w14:textId="77777777" w:rsidR="00410DD7" w:rsidRDefault="00410DD7" w:rsidP="003178F8">
      <w:pPr>
        <w:rPr>
          <w:rFonts w:eastAsiaTheme="majorEastAsia"/>
        </w:rPr>
      </w:pPr>
    </w:p>
    <w:p w14:paraId="29A292CD" w14:textId="77777777" w:rsidR="00410DD7" w:rsidRDefault="00410DD7" w:rsidP="003178F8">
      <w:pPr>
        <w:rPr>
          <w:rFonts w:eastAsiaTheme="majorEastAsia"/>
        </w:rPr>
      </w:pPr>
    </w:p>
    <w:p w14:paraId="55CB0D3A" w14:textId="3281D950" w:rsidR="003178F8" w:rsidRDefault="003178F8" w:rsidP="000870DC">
      <w:pPr>
        <w:pStyle w:val="Titre1"/>
      </w:pPr>
      <w:bookmarkStart w:id="28" w:name="_Toc185449759"/>
      <w:r w:rsidRPr="003178F8">
        <w:lastRenderedPageBreak/>
        <w:t>État de l'a</w:t>
      </w:r>
      <w:r>
        <w:t>rt</w:t>
      </w:r>
      <w:bookmarkEnd w:id="28"/>
    </w:p>
    <w:p w14:paraId="7A5444DB" w14:textId="77777777" w:rsidR="000870DC" w:rsidRPr="000870DC" w:rsidRDefault="000870DC" w:rsidP="000870DC">
      <w:pPr>
        <w:pStyle w:val="Titre2"/>
        <w:rPr>
          <w:rFonts w:eastAsiaTheme="majorEastAsia"/>
        </w:rPr>
      </w:pPr>
      <w:bookmarkStart w:id="29" w:name="_Toc185449760"/>
      <w:r w:rsidRPr="000870DC">
        <w:rPr>
          <w:rFonts w:eastAsiaTheme="majorEastAsia"/>
        </w:rPr>
        <w:t>Les technologies actuelles en datavisualisation</w:t>
      </w:r>
      <w:bookmarkEnd w:id="29"/>
    </w:p>
    <w:p w14:paraId="3172754D" w14:textId="77777777" w:rsidR="000870DC" w:rsidRDefault="000870DC" w:rsidP="000870DC">
      <w:pPr>
        <w:rPr>
          <w:rFonts w:eastAsiaTheme="majorEastAsia"/>
        </w:rPr>
      </w:pPr>
      <w:r w:rsidRPr="000870DC">
        <w:rPr>
          <w:rFonts w:eastAsiaTheme="majorEastAsia"/>
        </w:rPr>
        <w:t xml:space="preserve">La datavisualisation (DATAVIZ) repose sur la transformation de données complexes en représentations graphiques compréhensibles et attrayantes. Aujourd’hui, plusieurs technologies permettent d’afficher des informations, allant des écrans haute définition aux supports spécialisés tels que les matrices LED. </w:t>
      </w:r>
    </w:p>
    <w:p w14:paraId="0DE2731B" w14:textId="1942C453" w:rsidR="000870DC" w:rsidRPr="000870DC" w:rsidRDefault="000870DC" w:rsidP="000870DC">
      <w:pPr>
        <w:rPr>
          <w:rFonts w:eastAsiaTheme="majorEastAsia"/>
        </w:rPr>
      </w:pPr>
      <w:r w:rsidRPr="000870DC">
        <w:rPr>
          <w:rFonts w:eastAsiaTheme="majorEastAsia"/>
        </w:rPr>
        <w:t>Les principales tendances en DATAVIZ incluent :</w:t>
      </w:r>
    </w:p>
    <w:p w14:paraId="6880BC88" w14:textId="77777777" w:rsidR="000870DC" w:rsidRPr="000870DC" w:rsidRDefault="000870DC" w:rsidP="000870DC">
      <w:pPr>
        <w:pStyle w:val="Paragraphedeliste"/>
        <w:numPr>
          <w:ilvl w:val="0"/>
          <w:numId w:val="45"/>
        </w:numPr>
        <w:rPr>
          <w:rFonts w:eastAsiaTheme="majorEastAsia"/>
          <w:b/>
          <w:bCs/>
        </w:rPr>
      </w:pPr>
      <w:r w:rsidRPr="000870DC">
        <w:rPr>
          <w:rFonts w:eastAsiaTheme="majorEastAsia"/>
          <w:b/>
          <w:bCs/>
        </w:rPr>
        <w:t>Écrans interactifs et tableaux de bord</w:t>
      </w:r>
    </w:p>
    <w:p w14:paraId="52764AF2" w14:textId="358FCB8D" w:rsidR="000870DC" w:rsidRPr="000870DC" w:rsidRDefault="000870DC" w:rsidP="000870DC">
      <w:pPr>
        <w:ind w:left="360"/>
        <w:rPr>
          <w:rFonts w:eastAsiaTheme="majorEastAsia"/>
        </w:rPr>
      </w:pPr>
      <w:r w:rsidRPr="000870DC">
        <w:rPr>
          <w:rFonts w:eastAsiaTheme="majorEastAsia"/>
        </w:rPr>
        <w:t>Solutions basées sur des écrans tactiles ou des logiciels dédiés (Power BI, Tableau, ou D3.js) pour offrir une expérience immersive.</w:t>
      </w:r>
    </w:p>
    <w:p w14:paraId="46D48421" w14:textId="77777777" w:rsidR="000870DC" w:rsidRPr="000870DC" w:rsidRDefault="000870DC" w:rsidP="000870DC">
      <w:pPr>
        <w:pStyle w:val="Paragraphedeliste"/>
        <w:numPr>
          <w:ilvl w:val="0"/>
          <w:numId w:val="45"/>
        </w:numPr>
        <w:rPr>
          <w:rFonts w:eastAsiaTheme="majorEastAsia"/>
          <w:b/>
          <w:bCs/>
        </w:rPr>
      </w:pPr>
      <w:r w:rsidRPr="000870DC">
        <w:rPr>
          <w:rFonts w:eastAsiaTheme="majorEastAsia"/>
          <w:b/>
          <w:bCs/>
        </w:rPr>
        <w:t>Objets connectés (IoT)</w:t>
      </w:r>
    </w:p>
    <w:p w14:paraId="1F2601B4" w14:textId="324DBD74" w:rsidR="000870DC" w:rsidRPr="000870DC" w:rsidRDefault="000870DC" w:rsidP="000870DC">
      <w:pPr>
        <w:ind w:left="360"/>
        <w:rPr>
          <w:rFonts w:eastAsiaTheme="majorEastAsia"/>
        </w:rPr>
      </w:pPr>
      <w:r w:rsidRPr="000870DC">
        <w:rPr>
          <w:rFonts w:eastAsiaTheme="majorEastAsia"/>
        </w:rPr>
        <w:t>Utilisation de dispositifs compacts pour afficher des données en temps réel dans des environnements contraints, comme des panneaux connectés, des wearables ou des tableaux d’information.</w:t>
      </w:r>
    </w:p>
    <w:p w14:paraId="78BCC272" w14:textId="77777777" w:rsidR="000870DC" w:rsidRPr="000870DC" w:rsidRDefault="000870DC" w:rsidP="000870DC">
      <w:pPr>
        <w:pStyle w:val="Paragraphedeliste"/>
        <w:numPr>
          <w:ilvl w:val="0"/>
          <w:numId w:val="45"/>
        </w:numPr>
        <w:rPr>
          <w:rFonts w:eastAsiaTheme="majorEastAsia"/>
          <w:b/>
          <w:bCs/>
        </w:rPr>
      </w:pPr>
      <w:r w:rsidRPr="000870DC">
        <w:rPr>
          <w:rFonts w:eastAsiaTheme="majorEastAsia"/>
          <w:b/>
          <w:bCs/>
        </w:rPr>
        <w:t>Matrice LED</w:t>
      </w:r>
    </w:p>
    <w:p w14:paraId="101C1D6D" w14:textId="616848C6" w:rsidR="000870DC" w:rsidRDefault="000870DC" w:rsidP="000870DC">
      <w:pPr>
        <w:ind w:left="360"/>
        <w:rPr>
          <w:rFonts w:eastAsiaTheme="majorEastAsia"/>
        </w:rPr>
      </w:pPr>
      <w:r w:rsidRPr="000870DC">
        <w:rPr>
          <w:rFonts w:eastAsiaTheme="majorEastAsia"/>
        </w:rPr>
        <w:t>Une technologie simple et modulable, permettant d’afficher des informations claires, souvent utilisée dans les objets connectés, les enseignes ou des solutions de visualisation embarquées.</w:t>
      </w:r>
    </w:p>
    <w:p w14:paraId="21A19992" w14:textId="77777777" w:rsidR="000870DC" w:rsidRPr="000870DC" w:rsidRDefault="000870DC" w:rsidP="000870DC">
      <w:pPr>
        <w:pStyle w:val="Titre2"/>
        <w:rPr>
          <w:rFonts w:eastAsiaTheme="majorEastAsia"/>
        </w:rPr>
      </w:pPr>
      <w:bookmarkStart w:id="30" w:name="_Toc185449761"/>
      <w:r w:rsidRPr="000870DC">
        <w:rPr>
          <w:rFonts w:eastAsiaTheme="majorEastAsia"/>
        </w:rPr>
        <w:t>Exploitation des matrices LED</w:t>
      </w:r>
      <w:bookmarkEnd w:id="30"/>
    </w:p>
    <w:p w14:paraId="4F8D27A4" w14:textId="77777777" w:rsidR="000870DC" w:rsidRPr="000870DC" w:rsidRDefault="000870DC" w:rsidP="000870DC">
      <w:pPr>
        <w:rPr>
          <w:rFonts w:eastAsiaTheme="majorEastAsia"/>
        </w:rPr>
      </w:pPr>
      <w:r w:rsidRPr="000870DC">
        <w:rPr>
          <w:rFonts w:eastAsiaTheme="majorEastAsia"/>
        </w:rPr>
        <w:t>La matrice LED, comme la Pimoroni Cosmic-Unicorn, est une technologie de visualisation basée sur un réseau de diodes électroluminescentes qui émettent de la lumière pour afficher des caractères, des animations ou des images. Parmi ses avantages :</w:t>
      </w:r>
    </w:p>
    <w:p w14:paraId="4BEC423F" w14:textId="296FBDD4" w:rsidR="000870DC" w:rsidRPr="00C03EB4" w:rsidRDefault="000870DC" w:rsidP="001931FD">
      <w:pPr>
        <w:pStyle w:val="Paragraphedeliste"/>
        <w:numPr>
          <w:ilvl w:val="0"/>
          <w:numId w:val="45"/>
        </w:numPr>
        <w:ind w:left="360"/>
        <w:rPr>
          <w:rFonts w:eastAsiaTheme="majorEastAsia"/>
        </w:rPr>
      </w:pPr>
      <w:r w:rsidRPr="00C03EB4">
        <w:rPr>
          <w:rFonts w:eastAsiaTheme="majorEastAsia"/>
          <w:b/>
          <w:bCs/>
        </w:rPr>
        <w:t>Comptact</w:t>
      </w:r>
      <w:r w:rsidR="00C03EB4" w:rsidRPr="00C03EB4">
        <w:rPr>
          <w:rFonts w:eastAsiaTheme="majorEastAsia"/>
          <w:b/>
          <w:bCs/>
        </w:rPr>
        <w:t xml:space="preserve"> : </w:t>
      </w:r>
      <w:r w:rsidRPr="00C03EB4">
        <w:rPr>
          <w:rFonts w:eastAsiaTheme="majorEastAsia"/>
        </w:rPr>
        <w:t>Les matrices LED sont légères, compactes et s’intègrent facilement dans des dispositifs restreints.</w:t>
      </w:r>
    </w:p>
    <w:p w14:paraId="41B6561C" w14:textId="3926DB66" w:rsidR="000870DC" w:rsidRPr="00C03EB4" w:rsidRDefault="000870DC" w:rsidP="00864164">
      <w:pPr>
        <w:pStyle w:val="Paragraphedeliste"/>
        <w:numPr>
          <w:ilvl w:val="0"/>
          <w:numId w:val="45"/>
        </w:numPr>
        <w:ind w:left="360"/>
        <w:rPr>
          <w:rFonts w:eastAsiaTheme="majorEastAsia"/>
        </w:rPr>
      </w:pPr>
      <w:r w:rsidRPr="00C03EB4">
        <w:rPr>
          <w:rFonts w:eastAsiaTheme="majorEastAsia"/>
          <w:b/>
          <w:bCs/>
        </w:rPr>
        <w:t>Flexible</w:t>
      </w:r>
      <w:r w:rsidR="00C03EB4" w:rsidRPr="00C03EB4">
        <w:rPr>
          <w:rFonts w:eastAsiaTheme="majorEastAsia"/>
          <w:b/>
          <w:bCs/>
        </w:rPr>
        <w:t xml:space="preserve"> : </w:t>
      </w:r>
      <w:r w:rsidRPr="00C03EB4">
        <w:rPr>
          <w:rFonts w:eastAsiaTheme="majorEastAsia"/>
        </w:rPr>
        <w:t>Elles permettent une personnalisation complète des animations et des données affichées via un contrôle direct, souvent en MicroPython ou C.</w:t>
      </w:r>
    </w:p>
    <w:p w14:paraId="0B12473E" w14:textId="3342D8DD" w:rsidR="000870DC" w:rsidRPr="00C03EB4" w:rsidRDefault="000870DC" w:rsidP="008270A8">
      <w:pPr>
        <w:pStyle w:val="Paragraphedeliste"/>
        <w:numPr>
          <w:ilvl w:val="0"/>
          <w:numId w:val="45"/>
        </w:numPr>
        <w:ind w:left="360"/>
        <w:rPr>
          <w:rFonts w:eastAsiaTheme="majorEastAsia"/>
        </w:rPr>
      </w:pPr>
      <w:r w:rsidRPr="00C03EB4">
        <w:rPr>
          <w:rFonts w:eastAsiaTheme="majorEastAsia"/>
          <w:b/>
          <w:bCs/>
        </w:rPr>
        <w:t>Coût réduit</w:t>
      </w:r>
      <w:r w:rsidR="00C03EB4" w:rsidRPr="00C03EB4">
        <w:rPr>
          <w:rFonts w:eastAsiaTheme="majorEastAsia"/>
          <w:b/>
          <w:bCs/>
        </w:rPr>
        <w:t xml:space="preserve"> : </w:t>
      </w:r>
      <w:r w:rsidRPr="00C03EB4">
        <w:rPr>
          <w:rFonts w:eastAsiaTheme="majorEastAsia"/>
        </w:rPr>
        <w:t>En comparaison avec d’autres écrans comme les LCD ou OLED, les matrices LED offrent une solution économique.</w:t>
      </w:r>
    </w:p>
    <w:p w14:paraId="5743CB8C" w14:textId="3A3E697E" w:rsidR="000870DC" w:rsidRPr="00C03EB4" w:rsidRDefault="000870DC" w:rsidP="008F4C36">
      <w:pPr>
        <w:pStyle w:val="Paragraphedeliste"/>
        <w:numPr>
          <w:ilvl w:val="0"/>
          <w:numId w:val="45"/>
        </w:numPr>
        <w:ind w:left="360"/>
        <w:rPr>
          <w:rFonts w:eastAsiaTheme="majorEastAsia"/>
        </w:rPr>
      </w:pPr>
      <w:r w:rsidRPr="00C03EB4">
        <w:rPr>
          <w:rFonts w:eastAsiaTheme="majorEastAsia"/>
          <w:b/>
          <w:bCs/>
        </w:rPr>
        <w:t>Applications IoT</w:t>
      </w:r>
      <w:r w:rsidR="00C03EB4" w:rsidRPr="00C03EB4">
        <w:rPr>
          <w:rFonts w:eastAsiaTheme="majorEastAsia"/>
          <w:b/>
          <w:bCs/>
        </w:rPr>
        <w:t xml:space="preserve"> : </w:t>
      </w:r>
      <w:r w:rsidRPr="00C03EB4">
        <w:rPr>
          <w:rFonts w:eastAsiaTheme="majorEastAsia"/>
        </w:rPr>
        <w:t>Elles sont souvent intégrées dans des projets IoT grâce à leur faible consommation d’énergie et leur capacité à afficher des données en temps réel.</w:t>
      </w:r>
    </w:p>
    <w:p w14:paraId="1472645F" w14:textId="77777777" w:rsidR="00A71E0D" w:rsidRPr="000870DC" w:rsidRDefault="00A71E0D" w:rsidP="000870DC">
      <w:pPr>
        <w:ind w:left="360"/>
        <w:rPr>
          <w:rFonts w:eastAsiaTheme="majorEastAsia"/>
        </w:rPr>
      </w:pPr>
    </w:p>
    <w:p w14:paraId="5EE49246" w14:textId="6932EDA0" w:rsidR="000870DC" w:rsidRPr="000870DC" w:rsidRDefault="000870DC" w:rsidP="000870DC">
      <w:pPr>
        <w:pBdr>
          <w:top w:val="single" w:sz="4" w:space="1" w:color="auto"/>
          <w:left w:val="single" w:sz="4" w:space="4" w:color="auto"/>
          <w:bottom w:val="single" w:sz="4" w:space="1" w:color="auto"/>
          <w:right w:val="single" w:sz="4" w:space="4" w:color="auto"/>
        </w:pBdr>
        <w:rPr>
          <w:rFonts w:eastAsiaTheme="majorEastAsia"/>
        </w:rPr>
      </w:pPr>
      <w:r w:rsidRPr="000870DC">
        <w:rPr>
          <w:rFonts w:eastAsiaTheme="majorEastAsia"/>
        </w:rPr>
        <w:t xml:space="preserve">Les produits comme la </w:t>
      </w:r>
      <w:r w:rsidRPr="00E40124">
        <w:rPr>
          <w:rFonts w:eastAsiaTheme="majorEastAsia"/>
          <w:b/>
          <w:bCs/>
        </w:rPr>
        <w:t>Pimoroni Cosmic-Unicorn</w:t>
      </w:r>
      <w:r w:rsidRPr="000870DC">
        <w:rPr>
          <w:rFonts w:eastAsiaTheme="majorEastAsia"/>
        </w:rPr>
        <w:t xml:space="preserve"> se distinguent par leur </w:t>
      </w:r>
      <w:r w:rsidRPr="00E40124">
        <w:rPr>
          <w:rFonts w:eastAsiaTheme="majorEastAsia"/>
          <w:b/>
          <w:bCs/>
        </w:rPr>
        <w:t>facilité d’utilisation</w:t>
      </w:r>
      <w:r w:rsidRPr="000870DC">
        <w:rPr>
          <w:rFonts w:eastAsiaTheme="majorEastAsia"/>
        </w:rPr>
        <w:t xml:space="preserve">, avec des bibliothèques </w:t>
      </w:r>
      <w:r w:rsidRPr="00E40124">
        <w:rPr>
          <w:rFonts w:eastAsiaTheme="majorEastAsia"/>
          <w:b/>
          <w:bCs/>
        </w:rPr>
        <w:t>Python optimisées</w:t>
      </w:r>
      <w:r w:rsidRPr="000870DC">
        <w:rPr>
          <w:rFonts w:eastAsiaTheme="majorEastAsia"/>
        </w:rPr>
        <w:t>, et leur compatibilité avec des plateformes de prototypage rapide (</w:t>
      </w:r>
      <w:r w:rsidRPr="00E40124">
        <w:rPr>
          <w:rFonts w:eastAsiaTheme="majorEastAsia"/>
          <w:b/>
          <w:bCs/>
        </w:rPr>
        <w:t>Raspberry Pi</w:t>
      </w:r>
      <w:r w:rsidRPr="000870DC">
        <w:rPr>
          <w:rFonts w:eastAsiaTheme="majorEastAsia"/>
        </w:rPr>
        <w:t>).</w:t>
      </w:r>
    </w:p>
    <w:p w14:paraId="01CC6E29" w14:textId="77777777" w:rsidR="000870DC" w:rsidRDefault="000870DC" w:rsidP="000870DC">
      <w:pPr>
        <w:rPr>
          <w:rFonts w:eastAsiaTheme="majorEastAsia"/>
        </w:rPr>
      </w:pPr>
    </w:p>
    <w:p w14:paraId="78B563F3" w14:textId="77777777" w:rsidR="00C03EB4" w:rsidRDefault="00C03EB4" w:rsidP="000870DC">
      <w:pPr>
        <w:rPr>
          <w:rFonts w:eastAsiaTheme="majorEastAsia"/>
        </w:rPr>
      </w:pPr>
    </w:p>
    <w:p w14:paraId="65B05E40" w14:textId="77777777" w:rsidR="00C03EB4" w:rsidRDefault="00C03EB4" w:rsidP="000870DC">
      <w:pPr>
        <w:rPr>
          <w:rFonts w:eastAsiaTheme="majorEastAsia"/>
        </w:rPr>
      </w:pPr>
    </w:p>
    <w:p w14:paraId="70BF6DC8" w14:textId="77777777" w:rsidR="00A71E0D" w:rsidRPr="000870DC" w:rsidRDefault="00A71E0D" w:rsidP="000870DC">
      <w:pPr>
        <w:rPr>
          <w:rFonts w:eastAsiaTheme="majorEastAsia"/>
        </w:rPr>
      </w:pPr>
    </w:p>
    <w:p w14:paraId="4E5D1887" w14:textId="507EBFB0" w:rsidR="000870DC" w:rsidRDefault="000870DC" w:rsidP="000870DC">
      <w:pPr>
        <w:pStyle w:val="Lgende"/>
        <w:keepNext/>
      </w:pPr>
      <w:bookmarkStart w:id="31" w:name="_Toc184142967"/>
      <w:r>
        <w:lastRenderedPageBreak/>
        <w:t xml:space="preserve">Tableau </w:t>
      </w:r>
      <w:fldSimple w:instr=" SEQ Tableau \* ARABIC ">
        <w:r>
          <w:rPr>
            <w:noProof/>
          </w:rPr>
          <w:t>1</w:t>
        </w:r>
      </w:fldSimple>
      <w:r>
        <w:t xml:space="preserve"> : </w:t>
      </w:r>
      <w:r w:rsidRPr="000870DC">
        <w:t>Comparaison avec d’autres technologies d’affichage</w:t>
      </w:r>
      <w:bookmarkEnd w:id="31"/>
    </w:p>
    <w:tbl>
      <w:tblPr>
        <w:tblStyle w:val="Grilledutableau"/>
        <w:tblW w:w="0" w:type="auto"/>
        <w:tblLook w:val="04A0" w:firstRow="1" w:lastRow="0" w:firstColumn="1" w:lastColumn="0" w:noHBand="0" w:noVBand="1"/>
      </w:tblPr>
      <w:tblGrid>
        <w:gridCol w:w="1555"/>
        <w:gridCol w:w="3685"/>
        <w:gridCol w:w="3822"/>
      </w:tblGrid>
      <w:tr w:rsidR="000870DC" w14:paraId="29917F73" w14:textId="77777777" w:rsidTr="000870DC">
        <w:tc>
          <w:tcPr>
            <w:tcW w:w="1555" w:type="dxa"/>
          </w:tcPr>
          <w:p w14:paraId="6D555238" w14:textId="044FB817" w:rsidR="000870DC" w:rsidRDefault="000870DC" w:rsidP="000870DC">
            <w:pPr>
              <w:rPr>
                <w:rFonts w:eastAsiaTheme="majorEastAsia"/>
              </w:rPr>
            </w:pPr>
            <w:r w:rsidRPr="003A2A5A">
              <w:t>Technologie</w:t>
            </w:r>
          </w:p>
        </w:tc>
        <w:tc>
          <w:tcPr>
            <w:tcW w:w="3685" w:type="dxa"/>
          </w:tcPr>
          <w:p w14:paraId="7D402BF5" w14:textId="0155F272" w:rsidR="000870DC" w:rsidRDefault="000870DC" w:rsidP="000870DC">
            <w:pPr>
              <w:rPr>
                <w:rFonts w:eastAsiaTheme="majorEastAsia"/>
              </w:rPr>
            </w:pPr>
            <w:r w:rsidRPr="003A2A5A">
              <w:t>Avantages principaux</w:t>
            </w:r>
          </w:p>
        </w:tc>
        <w:tc>
          <w:tcPr>
            <w:tcW w:w="3822" w:type="dxa"/>
          </w:tcPr>
          <w:p w14:paraId="21E3571C" w14:textId="5942B9B5" w:rsidR="000870DC" w:rsidRDefault="000870DC" w:rsidP="000870DC">
            <w:pPr>
              <w:rPr>
                <w:rFonts w:eastAsiaTheme="majorEastAsia"/>
              </w:rPr>
            </w:pPr>
            <w:r w:rsidRPr="003A2A5A">
              <w:t>Limites principales</w:t>
            </w:r>
          </w:p>
        </w:tc>
      </w:tr>
      <w:tr w:rsidR="000870DC" w14:paraId="2893AA52" w14:textId="77777777" w:rsidTr="000870DC">
        <w:tc>
          <w:tcPr>
            <w:tcW w:w="1555" w:type="dxa"/>
          </w:tcPr>
          <w:p w14:paraId="4DD3340C" w14:textId="6FDB3ABB" w:rsidR="000870DC" w:rsidRDefault="000870DC" w:rsidP="000870DC">
            <w:pPr>
              <w:rPr>
                <w:rFonts w:eastAsiaTheme="majorEastAsia"/>
              </w:rPr>
            </w:pPr>
            <w:r w:rsidRPr="003A2A5A">
              <w:t>LCD</w:t>
            </w:r>
          </w:p>
        </w:tc>
        <w:tc>
          <w:tcPr>
            <w:tcW w:w="3685" w:type="dxa"/>
          </w:tcPr>
          <w:p w14:paraId="3A807EF6" w14:textId="48690567" w:rsidR="000870DC" w:rsidRDefault="000870DC" w:rsidP="000870DC">
            <w:pPr>
              <w:rPr>
                <w:rFonts w:eastAsiaTheme="majorEastAsia"/>
              </w:rPr>
            </w:pPr>
            <w:r w:rsidRPr="003A2A5A">
              <w:t>Haute résolution, couleurs vives, grand format</w:t>
            </w:r>
          </w:p>
        </w:tc>
        <w:tc>
          <w:tcPr>
            <w:tcW w:w="3822" w:type="dxa"/>
          </w:tcPr>
          <w:p w14:paraId="6E936B98" w14:textId="000128CC" w:rsidR="000870DC" w:rsidRDefault="000870DC" w:rsidP="000870DC">
            <w:pPr>
              <w:rPr>
                <w:rFonts w:eastAsiaTheme="majorEastAsia"/>
              </w:rPr>
            </w:pPr>
            <w:r w:rsidRPr="003A2A5A">
              <w:t>Consommation énergétique plus élevée, coût souvent plus important</w:t>
            </w:r>
          </w:p>
        </w:tc>
      </w:tr>
      <w:tr w:rsidR="000870DC" w14:paraId="284CB043" w14:textId="77777777" w:rsidTr="000870DC">
        <w:tc>
          <w:tcPr>
            <w:tcW w:w="1555" w:type="dxa"/>
          </w:tcPr>
          <w:p w14:paraId="43F9C842" w14:textId="4786CE8F" w:rsidR="000870DC" w:rsidRDefault="000870DC" w:rsidP="000870DC">
            <w:pPr>
              <w:rPr>
                <w:rFonts w:eastAsiaTheme="majorEastAsia"/>
              </w:rPr>
            </w:pPr>
            <w:r w:rsidRPr="003A2A5A">
              <w:t>OLED</w:t>
            </w:r>
          </w:p>
        </w:tc>
        <w:tc>
          <w:tcPr>
            <w:tcW w:w="3685" w:type="dxa"/>
          </w:tcPr>
          <w:p w14:paraId="608455DB" w14:textId="19AF237D" w:rsidR="000870DC" w:rsidRDefault="000870DC" w:rsidP="000870DC">
            <w:pPr>
              <w:rPr>
                <w:rFonts w:eastAsiaTheme="majorEastAsia"/>
              </w:rPr>
            </w:pPr>
            <w:r w:rsidRPr="003A2A5A">
              <w:t>Contrastes élevés, finesse des écrans</w:t>
            </w:r>
          </w:p>
        </w:tc>
        <w:tc>
          <w:tcPr>
            <w:tcW w:w="3822" w:type="dxa"/>
          </w:tcPr>
          <w:p w14:paraId="4FDE9025" w14:textId="6EF12416" w:rsidR="000870DC" w:rsidRDefault="000870DC" w:rsidP="000870DC">
            <w:pPr>
              <w:rPr>
                <w:rFonts w:eastAsiaTheme="majorEastAsia"/>
              </w:rPr>
            </w:pPr>
            <w:r w:rsidRPr="003A2A5A">
              <w:t>Sensibilité aux burn-in, coût plus élevé</w:t>
            </w:r>
          </w:p>
        </w:tc>
      </w:tr>
      <w:tr w:rsidR="000870DC" w14:paraId="34CBE8C2" w14:textId="77777777" w:rsidTr="000870DC">
        <w:tc>
          <w:tcPr>
            <w:tcW w:w="1555" w:type="dxa"/>
          </w:tcPr>
          <w:p w14:paraId="2112C57F" w14:textId="34024A3E" w:rsidR="000870DC" w:rsidRDefault="000870DC" w:rsidP="000870DC">
            <w:pPr>
              <w:rPr>
                <w:rFonts w:eastAsiaTheme="majorEastAsia"/>
              </w:rPr>
            </w:pPr>
            <w:r w:rsidRPr="003A2A5A">
              <w:t>Matrice LED</w:t>
            </w:r>
          </w:p>
        </w:tc>
        <w:tc>
          <w:tcPr>
            <w:tcW w:w="3685" w:type="dxa"/>
          </w:tcPr>
          <w:p w14:paraId="682F53BB" w14:textId="56E6F5E1" w:rsidR="000870DC" w:rsidRDefault="000870DC" w:rsidP="000870DC">
            <w:pPr>
              <w:rPr>
                <w:rFonts w:eastAsiaTheme="majorEastAsia"/>
              </w:rPr>
            </w:pPr>
            <w:r w:rsidRPr="003A2A5A">
              <w:t>Compacte, économique, adaptable, faible consommation</w:t>
            </w:r>
          </w:p>
        </w:tc>
        <w:tc>
          <w:tcPr>
            <w:tcW w:w="3822" w:type="dxa"/>
          </w:tcPr>
          <w:p w14:paraId="7AAC086B" w14:textId="75738BE8" w:rsidR="000870DC" w:rsidRDefault="000870DC" w:rsidP="000870DC">
            <w:pPr>
              <w:rPr>
                <w:rFonts w:eastAsiaTheme="majorEastAsia"/>
              </w:rPr>
            </w:pPr>
            <w:r w:rsidRPr="003A2A5A">
              <w:t>Résolution limitée, nécessite un codage optimisé</w:t>
            </w:r>
          </w:p>
        </w:tc>
      </w:tr>
      <w:tr w:rsidR="000870DC" w14:paraId="5CF56240" w14:textId="77777777" w:rsidTr="000870DC">
        <w:tc>
          <w:tcPr>
            <w:tcW w:w="1555" w:type="dxa"/>
          </w:tcPr>
          <w:p w14:paraId="0DAD25EF" w14:textId="6CCB34F2" w:rsidR="000870DC" w:rsidRDefault="000870DC" w:rsidP="000870DC">
            <w:pPr>
              <w:rPr>
                <w:rFonts w:eastAsiaTheme="majorEastAsia"/>
              </w:rPr>
            </w:pPr>
            <w:r w:rsidRPr="003A2A5A">
              <w:t>E-Ink (papier électronique)</w:t>
            </w:r>
          </w:p>
        </w:tc>
        <w:tc>
          <w:tcPr>
            <w:tcW w:w="3685" w:type="dxa"/>
          </w:tcPr>
          <w:p w14:paraId="4694F1EE" w14:textId="4ABB16E2" w:rsidR="000870DC" w:rsidRDefault="000870DC" w:rsidP="000870DC">
            <w:pPr>
              <w:rPr>
                <w:rFonts w:eastAsiaTheme="majorEastAsia"/>
              </w:rPr>
            </w:pPr>
            <w:r w:rsidRPr="003A2A5A">
              <w:t>Faible consommation, lisibilité en plein jour</w:t>
            </w:r>
          </w:p>
        </w:tc>
        <w:tc>
          <w:tcPr>
            <w:tcW w:w="3822" w:type="dxa"/>
          </w:tcPr>
          <w:p w14:paraId="5B120276" w14:textId="0669B665" w:rsidR="000870DC" w:rsidRDefault="000870DC" w:rsidP="000870DC">
            <w:pPr>
              <w:rPr>
                <w:rFonts w:eastAsiaTheme="majorEastAsia"/>
              </w:rPr>
            </w:pPr>
            <w:r w:rsidRPr="003A2A5A">
              <w:t>Vitesse d’affichage lente, coût élevé pour des écrans couleur</w:t>
            </w:r>
          </w:p>
        </w:tc>
      </w:tr>
    </w:tbl>
    <w:p w14:paraId="32760DBD" w14:textId="77777777" w:rsidR="000870DC" w:rsidRDefault="000870DC" w:rsidP="000870DC">
      <w:pPr>
        <w:rPr>
          <w:rFonts w:eastAsiaTheme="majorEastAsia"/>
        </w:rPr>
      </w:pPr>
    </w:p>
    <w:p w14:paraId="5EAFCA52" w14:textId="77777777" w:rsidR="000870DC" w:rsidRPr="000870DC" w:rsidRDefault="000870DC" w:rsidP="000870DC">
      <w:pPr>
        <w:rPr>
          <w:rFonts w:eastAsiaTheme="majorEastAsia"/>
        </w:rPr>
      </w:pPr>
      <w:r w:rsidRPr="000870DC">
        <w:rPr>
          <w:rFonts w:eastAsiaTheme="majorEastAsia"/>
        </w:rPr>
        <w:t>La matrice LED a été retenue dans ce projet pour plusieurs raisons :</w:t>
      </w:r>
    </w:p>
    <w:p w14:paraId="0F5625B6" w14:textId="2055E1E2" w:rsidR="000870DC" w:rsidRPr="000870DC" w:rsidRDefault="000870DC" w:rsidP="000870DC">
      <w:pPr>
        <w:pStyle w:val="Paragraphedeliste"/>
        <w:numPr>
          <w:ilvl w:val="0"/>
          <w:numId w:val="45"/>
        </w:numPr>
        <w:rPr>
          <w:rFonts w:eastAsiaTheme="majorEastAsia"/>
          <w:b/>
          <w:bCs/>
        </w:rPr>
      </w:pPr>
      <w:r w:rsidRPr="000870DC">
        <w:rPr>
          <w:rFonts w:eastAsiaTheme="majorEastAsia"/>
          <w:b/>
          <w:bCs/>
        </w:rPr>
        <w:t>Contrainte d’espace</w:t>
      </w:r>
    </w:p>
    <w:p w14:paraId="080FDB97" w14:textId="01861166" w:rsidR="000870DC" w:rsidRPr="000870DC" w:rsidRDefault="000870DC" w:rsidP="000870DC">
      <w:pPr>
        <w:ind w:left="284"/>
        <w:rPr>
          <w:rFonts w:eastAsiaTheme="majorEastAsia"/>
        </w:rPr>
      </w:pPr>
      <w:r w:rsidRPr="000870DC">
        <w:rPr>
          <w:rFonts w:eastAsiaTheme="majorEastAsia"/>
        </w:rPr>
        <w:t>La matrice LED 32x32 est parfaitement adaptée à un environnement restreint où un écran classique ne serait pas viable.</w:t>
      </w:r>
    </w:p>
    <w:p w14:paraId="2A0D9B3B" w14:textId="7E3C540D" w:rsidR="000870DC" w:rsidRPr="000870DC" w:rsidRDefault="000870DC" w:rsidP="000870DC">
      <w:pPr>
        <w:pStyle w:val="Paragraphedeliste"/>
        <w:numPr>
          <w:ilvl w:val="0"/>
          <w:numId w:val="45"/>
        </w:numPr>
        <w:rPr>
          <w:rFonts w:eastAsiaTheme="majorEastAsia"/>
          <w:b/>
          <w:bCs/>
        </w:rPr>
      </w:pPr>
      <w:r w:rsidRPr="000870DC">
        <w:rPr>
          <w:rFonts w:eastAsiaTheme="majorEastAsia"/>
          <w:b/>
          <w:bCs/>
        </w:rPr>
        <w:t>Affichage dynamique</w:t>
      </w:r>
    </w:p>
    <w:p w14:paraId="6367E7D3" w14:textId="6AA3D41F" w:rsidR="000870DC" w:rsidRPr="000870DC" w:rsidRDefault="000870DC" w:rsidP="000870DC">
      <w:pPr>
        <w:ind w:left="284"/>
        <w:rPr>
          <w:rFonts w:eastAsiaTheme="majorEastAsia"/>
        </w:rPr>
      </w:pPr>
      <w:r w:rsidRPr="000870DC">
        <w:rPr>
          <w:rFonts w:eastAsiaTheme="majorEastAsia"/>
        </w:rPr>
        <w:t>Elle offre une excellente personnalisation pour afficher des données simples comme des temps d’attente ou des QR Codes.</w:t>
      </w:r>
    </w:p>
    <w:p w14:paraId="1549F444" w14:textId="08C197FB" w:rsidR="000870DC" w:rsidRPr="000870DC" w:rsidRDefault="000870DC" w:rsidP="000870DC">
      <w:pPr>
        <w:pStyle w:val="Paragraphedeliste"/>
        <w:numPr>
          <w:ilvl w:val="0"/>
          <w:numId w:val="45"/>
        </w:numPr>
        <w:rPr>
          <w:rFonts w:eastAsiaTheme="majorEastAsia"/>
          <w:b/>
          <w:bCs/>
        </w:rPr>
      </w:pPr>
      <w:r w:rsidRPr="000870DC">
        <w:rPr>
          <w:rFonts w:eastAsiaTheme="majorEastAsia"/>
          <w:b/>
          <w:bCs/>
        </w:rPr>
        <w:t>Coût et maintenance</w:t>
      </w:r>
    </w:p>
    <w:p w14:paraId="24357DCB" w14:textId="24C7851A" w:rsidR="000870DC" w:rsidRPr="000870DC" w:rsidRDefault="000870DC" w:rsidP="000870DC">
      <w:pPr>
        <w:ind w:left="284"/>
        <w:rPr>
          <w:rFonts w:eastAsiaTheme="majorEastAsia"/>
        </w:rPr>
      </w:pPr>
      <w:r w:rsidRPr="000870DC">
        <w:rPr>
          <w:rFonts w:eastAsiaTheme="majorEastAsia"/>
        </w:rPr>
        <w:t>Une solution économique, durable et facile à intégrer dans des environnements IoT.</w:t>
      </w:r>
    </w:p>
    <w:p w14:paraId="1C43D56E" w14:textId="78011C49" w:rsidR="000870DC" w:rsidRPr="000870DC" w:rsidRDefault="000870DC" w:rsidP="000870DC">
      <w:pPr>
        <w:pStyle w:val="Paragraphedeliste"/>
        <w:numPr>
          <w:ilvl w:val="0"/>
          <w:numId w:val="45"/>
        </w:numPr>
        <w:rPr>
          <w:rFonts w:eastAsiaTheme="majorEastAsia"/>
          <w:b/>
          <w:bCs/>
        </w:rPr>
      </w:pPr>
      <w:r w:rsidRPr="000870DC">
        <w:rPr>
          <w:rFonts w:eastAsiaTheme="majorEastAsia"/>
          <w:b/>
          <w:bCs/>
        </w:rPr>
        <w:t>Optimisation des ressources</w:t>
      </w:r>
    </w:p>
    <w:p w14:paraId="33279D0E" w14:textId="46B4AC53" w:rsidR="000870DC" w:rsidRDefault="000870DC" w:rsidP="000870DC">
      <w:pPr>
        <w:ind w:left="284"/>
        <w:rPr>
          <w:rFonts w:eastAsiaTheme="majorEastAsia"/>
        </w:rPr>
      </w:pPr>
      <w:r w:rsidRPr="000870DC">
        <w:rPr>
          <w:rFonts w:eastAsiaTheme="majorEastAsia"/>
        </w:rPr>
        <w:t>Le faible encombrement mémoire nécessaire au contrôle de la matrice en fait un choix idéal pour des microcontrôleurs ou des systèmes embarqués.</w:t>
      </w:r>
    </w:p>
    <w:p w14:paraId="046FC7BA" w14:textId="77777777" w:rsidR="000870DC" w:rsidRDefault="000870DC" w:rsidP="000870DC">
      <w:pPr>
        <w:rPr>
          <w:rFonts w:eastAsiaTheme="majorEastAsia"/>
        </w:rPr>
      </w:pPr>
    </w:p>
    <w:p w14:paraId="31B8943B" w14:textId="77777777" w:rsidR="00A71E0D" w:rsidRPr="000870DC" w:rsidRDefault="00A71E0D" w:rsidP="000870DC">
      <w:pPr>
        <w:rPr>
          <w:rFonts w:eastAsiaTheme="majorEastAsia"/>
        </w:rPr>
      </w:pPr>
    </w:p>
    <w:p w14:paraId="0EFEDC7C" w14:textId="5A3ADCBB" w:rsidR="000870DC" w:rsidRDefault="000870DC" w:rsidP="000870DC">
      <w:pPr>
        <w:pBdr>
          <w:top w:val="single" w:sz="4" w:space="1" w:color="auto"/>
          <w:left w:val="single" w:sz="4" w:space="4" w:color="auto"/>
          <w:bottom w:val="single" w:sz="4" w:space="1" w:color="auto"/>
          <w:right w:val="single" w:sz="4" w:space="4" w:color="auto"/>
        </w:pBdr>
        <w:rPr>
          <w:rFonts w:eastAsiaTheme="majorEastAsia"/>
        </w:rPr>
      </w:pPr>
      <w:r>
        <w:rPr>
          <w:rFonts w:eastAsiaTheme="majorEastAsia"/>
        </w:rPr>
        <w:t>Bien</w:t>
      </w:r>
      <w:r w:rsidRPr="000870DC">
        <w:rPr>
          <w:rFonts w:eastAsiaTheme="majorEastAsia"/>
        </w:rPr>
        <w:t xml:space="preserve"> que des solutions comme les écrans LCD ou OLED puissent offrir une meilleure résolution, la </w:t>
      </w:r>
      <w:r w:rsidRPr="000870DC">
        <w:rPr>
          <w:rFonts w:eastAsiaTheme="majorEastAsia"/>
          <w:b/>
          <w:bCs/>
        </w:rPr>
        <w:t>matrice LED répond parfaitement aux exigences de ce projet</w:t>
      </w:r>
      <w:r w:rsidRPr="000870DC">
        <w:rPr>
          <w:rFonts w:eastAsiaTheme="majorEastAsia"/>
        </w:rPr>
        <w:t xml:space="preserve">, tant sur le plan de la </w:t>
      </w:r>
      <w:r w:rsidRPr="000870DC">
        <w:rPr>
          <w:rFonts w:eastAsiaTheme="majorEastAsia"/>
          <w:b/>
          <w:bCs/>
        </w:rPr>
        <w:t>simplicité</w:t>
      </w:r>
      <w:r w:rsidRPr="000870DC">
        <w:rPr>
          <w:rFonts w:eastAsiaTheme="majorEastAsia"/>
        </w:rPr>
        <w:t xml:space="preserve"> </w:t>
      </w:r>
      <w:r w:rsidRPr="000870DC">
        <w:rPr>
          <w:rFonts w:eastAsiaTheme="majorEastAsia"/>
          <w:b/>
          <w:bCs/>
        </w:rPr>
        <w:t>d’intégration</w:t>
      </w:r>
      <w:r w:rsidRPr="000870DC">
        <w:rPr>
          <w:rFonts w:eastAsiaTheme="majorEastAsia"/>
        </w:rPr>
        <w:t xml:space="preserve"> que sur celui de l’efficacité dans un </w:t>
      </w:r>
      <w:r w:rsidRPr="000870DC">
        <w:rPr>
          <w:rFonts w:eastAsiaTheme="majorEastAsia"/>
          <w:b/>
          <w:bCs/>
        </w:rPr>
        <w:t>environnement IoT</w:t>
      </w:r>
      <w:r w:rsidRPr="000870DC">
        <w:rPr>
          <w:rFonts w:eastAsiaTheme="majorEastAsia"/>
        </w:rPr>
        <w:t xml:space="preserve"> contraint.</w:t>
      </w:r>
    </w:p>
    <w:p w14:paraId="7B96411C" w14:textId="77777777" w:rsidR="000870DC" w:rsidRDefault="000870DC" w:rsidP="003178F8">
      <w:pPr>
        <w:rPr>
          <w:rFonts w:eastAsiaTheme="majorEastAsia"/>
        </w:rPr>
      </w:pPr>
    </w:p>
    <w:p w14:paraId="3E16AD1D" w14:textId="382E2A3D" w:rsidR="003178F8" w:rsidRPr="003178F8" w:rsidRDefault="003178F8" w:rsidP="00F26779">
      <w:pPr>
        <w:pStyle w:val="Titre1"/>
      </w:pPr>
      <w:bookmarkStart w:id="32" w:name="_Toc185449762"/>
      <w:r w:rsidRPr="003178F8">
        <w:lastRenderedPageBreak/>
        <w:t>Conception et architecture du système</w:t>
      </w:r>
      <w:bookmarkEnd w:id="32"/>
    </w:p>
    <w:p w14:paraId="06FC0FE0" w14:textId="17E1BDEA" w:rsidR="003178F8" w:rsidRDefault="003178F8" w:rsidP="007727A8">
      <w:pPr>
        <w:pStyle w:val="Titre2"/>
        <w:rPr>
          <w:rFonts w:eastAsiaTheme="majorEastAsia"/>
        </w:rPr>
      </w:pPr>
      <w:bookmarkStart w:id="33" w:name="_Toc185449763"/>
      <w:r w:rsidRPr="003178F8">
        <w:rPr>
          <w:rFonts w:eastAsiaTheme="majorEastAsia"/>
        </w:rPr>
        <w:t>Choix technologiques</w:t>
      </w:r>
      <w:bookmarkEnd w:id="33"/>
    </w:p>
    <w:p w14:paraId="35AF6C4E" w14:textId="77777777" w:rsidR="00A71E0D" w:rsidRPr="00A71E0D" w:rsidRDefault="00A71E0D" w:rsidP="00A71E0D">
      <w:pPr>
        <w:rPr>
          <w:rFonts w:eastAsiaTheme="majorEastAsia"/>
        </w:rPr>
      </w:pPr>
    </w:p>
    <w:p w14:paraId="75B4C3ED" w14:textId="402E20CF" w:rsidR="00F83B5D" w:rsidRPr="00F31C1D" w:rsidRDefault="00F83B5D" w:rsidP="00F31C1D">
      <w:pPr>
        <w:pStyle w:val="Titre3"/>
      </w:pPr>
      <w:bookmarkStart w:id="34" w:name="_Toc185449764"/>
      <w:r w:rsidRPr="00F31C1D">
        <w:t>Pourquoi la Pimoroni Cosmic-Unicorn ?</w:t>
      </w:r>
      <w:bookmarkEnd w:id="34"/>
    </w:p>
    <w:p w14:paraId="32CD474C" w14:textId="77777777" w:rsidR="00F83B5D" w:rsidRPr="00F83B5D" w:rsidRDefault="00F83B5D" w:rsidP="00F83B5D">
      <w:pPr>
        <w:rPr>
          <w:rFonts w:eastAsiaTheme="majorEastAsia"/>
        </w:rPr>
      </w:pPr>
      <w:r w:rsidRPr="00F83B5D">
        <w:rPr>
          <w:rFonts w:eastAsiaTheme="majorEastAsia"/>
        </w:rPr>
        <w:t>La Pimoroni Cosmic-Unicorn a été choisie pour ses caractéristiques uniques et adaptées aux besoins du projet :</w:t>
      </w:r>
    </w:p>
    <w:p w14:paraId="69414B5E" w14:textId="70FFF2B3" w:rsidR="00F31C1D" w:rsidRPr="00F31C1D" w:rsidRDefault="00F83B5D" w:rsidP="00F31C1D">
      <w:pPr>
        <w:pStyle w:val="Paragraphedeliste"/>
        <w:numPr>
          <w:ilvl w:val="0"/>
          <w:numId w:val="45"/>
        </w:numPr>
        <w:rPr>
          <w:rFonts w:eastAsiaTheme="majorEastAsia"/>
          <w:b/>
          <w:bCs/>
        </w:rPr>
      </w:pPr>
      <w:r w:rsidRPr="00F31C1D">
        <w:rPr>
          <w:rFonts w:eastAsiaTheme="majorEastAsia"/>
          <w:b/>
          <w:bCs/>
        </w:rPr>
        <w:t>Format compact et haute densité de LEDs</w:t>
      </w:r>
    </w:p>
    <w:p w14:paraId="717BA485" w14:textId="65B198D7" w:rsidR="00F83B5D" w:rsidRPr="00F83B5D" w:rsidRDefault="00F83B5D" w:rsidP="00F31C1D">
      <w:pPr>
        <w:ind w:left="426"/>
        <w:rPr>
          <w:rFonts w:eastAsiaTheme="majorEastAsia"/>
        </w:rPr>
      </w:pPr>
      <w:r w:rsidRPr="00F83B5D">
        <w:rPr>
          <w:rFonts w:eastAsiaTheme="majorEastAsia"/>
        </w:rPr>
        <w:t>Avec ses 1024 LEDs (32x32), cette matrice offre une résolution suffisante pour afficher des caractères, des animations simples et des éléments visuels comme des QR Codes, tout en restant légère et facile à intégrer dans des environnements restreints.</w:t>
      </w:r>
    </w:p>
    <w:p w14:paraId="1090EC2C" w14:textId="3C0B1B87" w:rsidR="00F31C1D" w:rsidRPr="00F31C1D" w:rsidRDefault="00F83B5D" w:rsidP="00F31C1D">
      <w:pPr>
        <w:pStyle w:val="Paragraphedeliste"/>
        <w:numPr>
          <w:ilvl w:val="0"/>
          <w:numId w:val="45"/>
        </w:numPr>
        <w:rPr>
          <w:rFonts w:eastAsiaTheme="majorEastAsia"/>
          <w:b/>
          <w:bCs/>
        </w:rPr>
      </w:pPr>
      <w:r w:rsidRPr="00F31C1D">
        <w:rPr>
          <w:rFonts w:eastAsiaTheme="majorEastAsia"/>
          <w:b/>
          <w:bCs/>
        </w:rPr>
        <w:t>Compatibilité avec Python/MicroPython</w:t>
      </w:r>
    </w:p>
    <w:p w14:paraId="2F6385F7" w14:textId="78EBFE8A" w:rsidR="00F83B5D" w:rsidRPr="00F83B5D" w:rsidRDefault="00F83B5D" w:rsidP="00F31C1D">
      <w:pPr>
        <w:ind w:left="426"/>
        <w:rPr>
          <w:rFonts w:eastAsiaTheme="majorEastAsia"/>
        </w:rPr>
      </w:pPr>
      <w:r w:rsidRPr="00F83B5D">
        <w:rPr>
          <w:rFonts w:eastAsiaTheme="majorEastAsia"/>
        </w:rPr>
        <w:t>La Pimoroni Cosmic-Unicorn est livrée avec des bibliothèques dédiées qui facilitent son utilisation avec Python et MicroPython, deux langages idéaux pour des projets IoT nécessitant un développement rapide et une gestion optimisée des ressources matérielles.</w:t>
      </w:r>
    </w:p>
    <w:p w14:paraId="6C77AECB" w14:textId="7910D41B" w:rsidR="00F31C1D" w:rsidRPr="00F31C1D" w:rsidRDefault="00F83B5D" w:rsidP="00F31C1D">
      <w:pPr>
        <w:pStyle w:val="Paragraphedeliste"/>
        <w:numPr>
          <w:ilvl w:val="0"/>
          <w:numId w:val="45"/>
        </w:numPr>
        <w:rPr>
          <w:rFonts w:eastAsiaTheme="majorEastAsia"/>
          <w:b/>
          <w:bCs/>
        </w:rPr>
      </w:pPr>
      <w:r w:rsidRPr="00F31C1D">
        <w:rPr>
          <w:rFonts w:eastAsiaTheme="majorEastAsia"/>
          <w:b/>
          <w:bCs/>
        </w:rPr>
        <w:t>Simplicité d’alimentation</w:t>
      </w:r>
    </w:p>
    <w:p w14:paraId="1817341E" w14:textId="1800A99D" w:rsidR="00F83B5D" w:rsidRPr="00F83B5D" w:rsidRDefault="00F83B5D" w:rsidP="00F31C1D">
      <w:pPr>
        <w:ind w:left="426"/>
        <w:rPr>
          <w:rFonts w:eastAsiaTheme="majorEastAsia"/>
        </w:rPr>
      </w:pPr>
      <w:r w:rsidRPr="00F83B5D">
        <w:rPr>
          <w:rFonts w:eastAsiaTheme="majorEastAsia"/>
        </w:rPr>
        <w:t>Fonctionnant avec une alimentation USB-C standard, elle s’intègre facilement dans un système portable ou stationnaire.</w:t>
      </w:r>
    </w:p>
    <w:p w14:paraId="4A9340DD" w14:textId="5F64AD31" w:rsidR="00F31C1D" w:rsidRPr="00F31C1D" w:rsidRDefault="00F83B5D" w:rsidP="00F31C1D">
      <w:pPr>
        <w:pStyle w:val="Paragraphedeliste"/>
        <w:numPr>
          <w:ilvl w:val="0"/>
          <w:numId w:val="45"/>
        </w:numPr>
        <w:rPr>
          <w:rFonts w:eastAsiaTheme="majorEastAsia"/>
          <w:b/>
          <w:bCs/>
        </w:rPr>
      </w:pPr>
      <w:r w:rsidRPr="00F31C1D">
        <w:rPr>
          <w:rFonts w:eastAsiaTheme="majorEastAsia"/>
          <w:b/>
          <w:bCs/>
        </w:rPr>
        <w:t>Support de fonctionnalités avancées</w:t>
      </w:r>
    </w:p>
    <w:p w14:paraId="4D371F24" w14:textId="03756AEA" w:rsidR="00F83B5D" w:rsidRPr="00F83B5D" w:rsidRDefault="00F83B5D" w:rsidP="00F31C1D">
      <w:pPr>
        <w:ind w:left="426"/>
        <w:rPr>
          <w:rFonts w:eastAsiaTheme="majorEastAsia"/>
        </w:rPr>
      </w:pPr>
      <w:r w:rsidRPr="00F83B5D">
        <w:rPr>
          <w:rFonts w:eastAsiaTheme="majorEastAsia"/>
        </w:rPr>
        <w:t>Cette matrice est capable de gérer l’intensité des LEDs, permettant de régler la luminosité et de créer des effets dynamiques.</w:t>
      </w:r>
    </w:p>
    <w:p w14:paraId="61E85908" w14:textId="6313FACB" w:rsidR="00F31C1D" w:rsidRPr="00F31C1D" w:rsidRDefault="00F83B5D" w:rsidP="00F31C1D">
      <w:pPr>
        <w:pStyle w:val="Paragraphedeliste"/>
        <w:numPr>
          <w:ilvl w:val="0"/>
          <w:numId w:val="45"/>
        </w:numPr>
        <w:rPr>
          <w:rFonts w:eastAsiaTheme="majorEastAsia"/>
          <w:b/>
          <w:bCs/>
        </w:rPr>
      </w:pPr>
      <w:r w:rsidRPr="00F31C1D">
        <w:rPr>
          <w:rFonts w:eastAsiaTheme="majorEastAsia"/>
          <w:b/>
          <w:bCs/>
        </w:rPr>
        <w:t>Communauté et documentation</w:t>
      </w:r>
    </w:p>
    <w:p w14:paraId="56B2836A" w14:textId="7DB9F491" w:rsidR="00F83B5D" w:rsidRPr="00F83B5D" w:rsidRDefault="00F83B5D" w:rsidP="00F31C1D">
      <w:pPr>
        <w:ind w:left="426"/>
        <w:rPr>
          <w:rFonts w:eastAsiaTheme="majorEastAsia"/>
        </w:rPr>
      </w:pPr>
      <w:r w:rsidRPr="00F83B5D">
        <w:rPr>
          <w:rFonts w:eastAsiaTheme="majorEastAsia"/>
        </w:rPr>
        <w:t>Le support actif de la communauté Pimoroni et une documentation complète permettent une prise en main rapide et un accès à des ressources pour résoudre des problématiques courantes.</w:t>
      </w:r>
    </w:p>
    <w:p w14:paraId="19686376" w14:textId="2D2B042E" w:rsidR="00F83B5D" w:rsidRPr="00F31C1D" w:rsidRDefault="00F83B5D" w:rsidP="00F31C1D">
      <w:pPr>
        <w:pStyle w:val="Titre3"/>
      </w:pPr>
      <w:bookmarkStart w:id="35" w:name="_Toc185449765"/>
      <w:r w:rsidRPr="00F31C1D">
        <w:t>Langages utilisés : Python/MicroPython et APIs</w:t>
      </w:r>
      <w:bookmarkEnd w:id="35"/>
    </w:p>
    <w:p w14:paraId="54BC5333" w14:textId="77777777" w:rsidR="00F83B5D" w:rsidRDefault="00F83B5D" w:rsidP="00F83B5D">
      <w:pPr>
        <w:rPr>
          <w:rFonts w:eastAsiaTheme="majorEastAsia"/>
        </w:rPr>
      </w:pPr>
      <w:r w:rsidRPr="00F83B5D">
        <w:rPr>
          <w:rFonts w:eastAsiaTheme="majorEastAsia"/>
        </w:rPr>
        <w:t>Le choix des langages et des technologies repose sur plusieurs considérations techniques :</w:t>
      </w:r>
    </w:p>
    <w:p w14:paraId="62FC8C5A" w14:textId="77777777" w:rsidR="00F31C1D" w:rsidRPr="00F83B5D" w:rsidRDefault="00F31C1D" w:rsidP="00F83B5D">
      <w:pPr>
        <w:rPr>
          <w:rFonts w:eastAsiaTheme="majorEastAsia"/>
        </w:rPr>
      </w:pPr>
    </w:p>
    <w:p w14:paraId="79C6BFEE" w14:textId="7E2B0C20" w:rsidR="00F83B5D" w:rsidRPr="00F31C1D" w:rsidRDefault="00F83B5D" w:rsidP="00F83B5D">
      <w:pPr>
        <w:rPr>
          <w:rFonts w:eastAsiaTheme="majorEastAsia"/>
          <w:b/>
          <w:bCs/>
          <w:u w:val="single"/>
        </w:rPr>
      </w:pPr>
      <w:r w:rsidRPr="00F31C1D">
        <w:rPr>
          <w:rFonts w:eastAsiaTheme="majorEastAsia"/>
          <w:b/>
          <w:bCs/>
          <w:u w:val="single"/>
        </w:rPr>
        <w:t>Python/MicroPython</w:t>
      </w:r>
    </w:p>
    <w:p w14:paraId="344729E4" w14:textId="09269BD0" w:rsidR="00F31C1D" w:rsidRPr="00F31C1D" w:rsidRDefault="00F83B5D" w:rsidP="00F31C1D">
      <w:pPr>
        <w:pStyle w:val="Paragraphedeliste"/>
        <w:numPr>
          <w:ilvl w:val="0"/>
          <w:numId w:val="45"/>
        </w:numPr>
        <w:rPr>
          <w:rFonts w:eastAsiaTheme="majorEastAsia"/>
          <w:b/>
          <w:bCs/>
        </w:rPr>
      </w:pPr>
      <w:r w:rsidRPr="00F31C1D">
        <w:rPr>
          <w:rFonts w:eastAsiaTheme="majorEastAsia"/>
          <w:b/>
          <w:bCs/>
        </w:rPr>
        <w:t>Flexibilité</w:t>
      </w:r>
    </w:p>
    <w:p w14:paraId="0D86AB70" w14:textId="060621B1" w:rsidR="00F83B5D" w:rsidRPr="00F83B5D" w:rsidRDefault="00F83B5D" w:rsidP="00F31C1D">
      <w:pPr>
        <w:ind w:left="426"/>
        <w:rPr>
          <w:rFonts w:eastAsiaTheme="majorEastAsia"/>
        </w:rPr>
      </w:pPr>
      <w:r w:rsidRPr="00F83B5D">
        <w:rPr>
          <w:rFonts w:eastAsiaTheme="majorEastAsia"/>
        </w:rPr>
        <w:t>Python est largement utilisé dans le domaine de l’IoT et dispose de nombreuses bibliothèques adaptées à la manipulation des matrices LED. MicroPython, sa déclinaison allégée, est particulièrement efficace pour des systèmes embarqués avec des ressources limitées.</w:t>
      </w:r>
    </w:p>
    <w:p w14:paraId="4B243E82" w14:textId="4C0E9746" w:rsidR="00F31C1D" w:rsidRPr="00F31C1D" w:rsidRDefault="00F83B5D" w:rsidP="00F31C1D">
      <w:pPr>
        <w:pStyle w:val="Paragraphedeliste"/>
        <w:numPr>
          <w:ilvl w:val="0"/>
          <w:numId w:val="45"/>
        </w:numPr>
        <w:rPr>
          <w:rFonts w:eastAsiaTheme="majorEastAsia"/>
          <w:b/>
          <w:bCs/>
        </w:rPr>
      </w:pPr>
      <w:r w:rsidRPr="00F31C1D">
        <w:rPr>
          <w:rFonts w:eastAsiaTheme="majorEastAsia"/>
          <w:b/>
          <w:bCs/>
        </w:rPr>
        <w:t>Simplicité et rapidité de développement</w:t>
      </w:r>
    </w:p>
    <w:p w14:paraId="026B9CE4" w14:textId="654CB763" w:rsidR="00F83B5D" w:rsidRPr="00F83B5D" w:rsidRDefault="00F83B5D" w:rsidP="00F31C1D">
      <w:pPr>
        <w:ind w:left="426"/>
        <w:rPr>
          <w:rFonts w:eastAsiaTheme="majorEastAsia"/>
        </w:rPr>
      </w:pPr>
      <w:r w:rsidRPr="00F83B5D">
        <w:rPr>
          <w:rFonts w:eastAsiaTheme="majorEastAsia"/>
        </w:rPr>
        <w:t>Python/MicroPython permet de développer et de déployer des fonctionnalités rapidement, tout en restant accessible pour des évolutions futures.</w:t>
      </w:r>
    </w:p>
    <w:p w14:paraId="565ABF7A" w14:textId="0C9BF419" w:rsidR="00F31C1D" w:rsidRPr="00F31C1D" w:rsidRDefault="00F83B5D" w:rsidP="00F31C1D">
      <w:pPr>
        <w:pStyle w:val="Paragraphedeliste"/>
        <w:numPr>
          <w:ilvl w:val="0"/>
          <w:numId w:val="45"/>
        </w:numPr>
        <w:rPr>
          <w:rFonts w:eastAsiaTheme="majorEastAsia"/>
          <w:b/>
          <w:bCs/>
        </w:rPr>
      </w:pPr>
      <w:r w:rsidRPr="00F31C1D">
        <w:rPr>
          <w:rFonts w:eastAsiaTheme="majorEastAsia"/>
          <w:b/>
          <w:bCs/>
        </w:rPr>
        <w:lastRenderedPageBreak/>
        <w:t>Gestion de la matrice</w:t>
      </w:r>
    </w:p>
    <w:p w14:paraId="756E88F4" w14:textId="7DBD3871" w:rsidR="00F83B5D" w:rsidRDefault="00F83B5D" w:rsidP="00F31C1D">
      <w:pPr>
        <w:ind w:left="426"/>
        <w:rPr>
          <w:rFonts w:eastAsiaTheme="majorEastAsia"/>
        </w:rPr>
      </w:pPr>
      <w:r w:rsidRPr="00F83B5D">
        <w:rPr>
          <w:rFonts w:eastAsiaTheme="majorEastAsia"/>
        </w:rPr>
        <w:t>Les bibliothèques comme cosmic_unicorn (offerte par Pimoroni) simplifient le contrôle des LEDs, des animations et des interactions utilisateur</w:t>
      </w:r>
      <w:r w:rsidR="00F31C1D">
        <w:rPr>
          <w:rFonts w:eastAsiaTheme="majorEastAsia"/>
        </w:rPr>
        <w:t>.</w:t>
      </w:r>
    </w:p>
    <w:p w14:paraId="2272D386" w14:textId="77777777" w:rsidR="00F31C1D" w:rsidRPr="00F83B5D" w:rsidRDefault="00F31C1D" w:rsidP="00F31C1D">
      <w:pPr>
        <w:rPr>
          <w:rFonts w:eastAsiaTheme="majorEastAsia"/>
        </w:rPr>
      </w:pPr>
    </w:p>
    <w:p w14:paraId="2C88E657" w14:textId="29EFDACF" w:rsidR="00F83B5D" w:rsidRPr="00F31C1D" w:rsidRDefault="00F83B5D" w:rsidP="00F83B5D">
      <w:pPr>
        <w:rPr>
          <w:rFonts w:eastAsiaTheme="majorEastAsia"/>
          <w:b/>
          <w:bCs/>
          <w:u w:val="single"/>
        </w:rPr>
      </w:pPr>
      <w:r w:rsidRPr="00F31C1D">
        <w:rPr>
          <w:rFonts w:eastAsiaTheme="majorEastAsia"/>
          <w:b/>
          <w:bCs/>
          <w:u w:val="single"/>
        </w:rPr>
        <w:t>APIs</w:t>
      </w:r>
    </w:p>
    <w:p w14:paraId="6A6FBDF4" w14:textId="7800F67A" w:rsidR="00F31C1D" w:rsidRPr="00F31C1D" w:rsidRDefault="00F83B5D" w:rsidP="00F31C1D">
      <w:pPr>
        <w:pStyle w:val="Paragraphedeliste"/>
        <w:numPr>
          <w:ilvl w:val="0"/>
          <w:numId w:val="45"/>
        </w:numPr>
        <w:rPr>
          <w:rFonts w:eastAsiaTheme="majorEastAsia"/>
          <w:b/>
          <w:bCs/>
        </w:rPr>
      </w:pPr>
      <w:r w:rsidRPr="00F31C1D">
        <w:rPr>
          <w:rFonts w:eastAsiaTheme="majorEastAsia"/>
          <w:b/>
          <w:bCs/>
        </w:rPr>
        <w:t>Connexion aux données dynamiques</w:t>
      </w:r>
    </w:p>
    <w:p w14:paraId="6BC493A4" w14:textId="4F0ABFDF" w:rsidR="00F83B5D" w:rsidRPr="00F83B5D" w:rsidRDefault="00F83B5D" w:rsidP="00F31C1D">
      <w:pPr>
        <w:ind w:left="426"/>
        <w:rPr>
          <w:rFonts w:eastAsiaTheme="majorEastAsia"/>
        </w:rPr>
      </w:pPr>
      <w:r w:rsidRPr="00F83B5D">
        <w:rPr>
          <w:rFonts w:eastAsiaTheme="majorEastAsia"/>
        </w:rPr>
        <w:t>L’utilisation d’APIs permet de récupérer les données en temps réel, comme le temps d’attente des clients, et de les afficher instantanément sur la matrice LED.</w:t>
      </w:r>
    </w:p>
    <w:p w14:paraId="3351F7B7" w14:textId="14DA0963" w:rsidR="00F31C1D" w:rsidRPr="00F31C1D" w:rsidRDefault="00F83B5D" w:rsidP="00F31C1D">
      <w:pPr>
        <w:pStyle w:val="Paragraphedeliste"/>
        <w:numPr>
          <w:ilvl w:val="0"/>
          <w:numId w:val="45"/>
        </w:numPr>
        <w:rPr>
          <w:rFonts w:eastAsiaTheme="majorEastAsia"/>
          <w:b/>
          <w:bCs/>
        </w:rPr>
      </w:pPr>
      <w:r w:rsidRPr="00F31C1D">
        <w:rPr>
          <w:rFonts w:eastAsiaTheme="majorEastAsia"/>
          <w:b/>
          <w:bCs/>
        </w:rPr>
        <w:t>Format standardisé</w:t>
      </w:r>
    </w:p>
    <w:p w14:paraId="6F60DC0F" w14:textId="52056073" w:rsidR="00F83B5D" w:rsidRPr="00F83B5D" w:rsidRDefault="00F83B5D" w:rsidP="00F31C1D">
      <w:pPr>
        <w:ind w:left="426"/>
        <w:rPr>
          <w:rFonts w:eastAsiaTheme="majorEastAsia"/>
        </w:rPr>
      </w:pPr>
      <w:r w:rsidRPr="00F83B5D">
        <w:rPr>
          <w:rFonts w:eastAsiaTheme="majorEastAsia"/>
        </w:rPr>
        <w:t>Les API REST, souvent au format JSON, s’intègrent naturellement avec Python, offrant une interaction fluide entre le système local et les services externes.</w:t>
      </w:r>
    </w:p>
    <w:p w14:paraId="0480D250" w14:textId="77777777" w:rsidR="00F31C1D" w:rsidRDefault="00F31C1D" w:rsidP="00F83B5D">
      <w:pPr>
        <w:rPr>
          <w:rFonts w:eastAsiaTheme="majorEastAsia"/>
        </w:rPr>
      </w:pPr>
    </w:p>
    <w:p w14:paraId="71E7116D" w14:textId="6395CA5A" w:rsidR="00F83B5D" w:rsidRPr="00F31C1D" w:rsidRDefault="00F83B5D" w:rsidP="00F83B5D">
      <w:pPr>
        <w:rPr>
          <w:rFonts w:eastAsiaTheme="majorEastAsia"/>
          <w:b/>
          <w:bCs/>
          <w:u w:val="single"/>
        </w:rPr>
      </w:pPr>
      <w:r w:rsidRPr="00F31C1D">
        <w:rPr>
          <w:rFonts w:eastAsiaTheme="majorEastAsia"/>
          <w:b/>
          <w:bCs/>
          <w:u w:val="single"/>
        </w:rPr>
        <w:t>Approches pour la gestion des animations (algorithmes et bibliothèques)</w:t>
      </w:r>
    </w:p>
    <w:p w14:paraId="489464AE" w14:textId="77777777" w:rsidR="00F83B5D" w:rsidRDefault="00F83B5D" w:rsidP="00F83B5D">
      <w:pPr>
        <w:rPr>
          <w:rFonts w:eastAsiaTheme="majorEastAsia"/>
        </w:rPr>
      </w:pPr>
      <w:r w:rsidRPr="00F83B5D">
        <w:rPr>
          <w:rFonts w:eastAsiaTheme="majorEastAsia"/>
        </w:rPr>
        <w:t>Pour la gestion des animations et de l’affichage, plusieurs approches ont été adoptées pour optimiser les performances et garantir une expérience utilisateur fluide :</w:t>
      </w:r>
    </w:p>
    <w:p w14:paraId="7E7F0274" w14:textId="77777777" w:rsidR="00A71E0D" w:rsidRPr="00F83B5D" w:rsidRDefault="00A71E0D" w:rsidP="00F83B5D">
      <w:pPr>
        <w:rPr>
          <w:rFonts w:eastAsiaTheme="majorEastAsia"/>
        </w:rPr>
      </w:pPr>
    </w:p>
    <w:p w14:paraId="646430A7" w14:textId="60EED287" w:rsidR="00F83B5D" w:rsidRPr="00F31C1D" w:rsidRDefault="00F83B5D" w:rsidP="00F31C1D">
      <w:pPr>
        <w:pStyle w:val="Paragraphedeliste"/>
        <w:numPr>
          <w:ilvl w:val="0"/>
          <w:numId w:val="45"/>
        </w:numPr>
        <w:rPr>
          <w:rFonts w:eastAsiaTheme="majorEastAsia"/>
          <w:b/>
          <w:bCs/>
        </w:rPr>
      </w:pPr>
      <w:r w:rsidRPr="00F31C1D">
        <w:rPr>
          <w:rFonts w:eastAsiaTheme="majorEastAsia"/>
          <w:b/>
          <w:bCs/>
        </w:rPr>
        <w:t>Algorithmes d’affichage optimisés</w:t>
      </w:r>
    </w:p>
    <w:p w14:paraId="350DB0EE" w14:textId="4B744F79" w:rsidR="00F83B5D" w:rsidRPr="00F83B5D" w:rsidRDefault="00F83B5D" w:rsidP="00F83B5D">
      <w:pPr>
        <w:rPr>
          <w:rFonts w:eastAsiaTheme="majorEastAsia"/>
        </w:rPr>
      </w:pPr>
      <w:r w:rsidRPr="00F83B5D">
        <w:rPr>
          <w:rFonts w:eastAsiaTheme="majorEastAsia"/>
        </w:rPr>
        <w:t>Les données affichées sur la matrice sont pré-traitées pour minimiser l’utilisation de la mémoire embarquée. Les images ou animations sont réduites à une résolution compatible avec la matrice (32x32).</w:t>
      </w:r>
    </w:p>
    <w:p w14:paraId="69495FEB" w14:textId="65B00D16" w:rsidR="00F83B5D" w:rsidRDefault="00F83B5D" w:rsidP="00F83B5D">
      <w:pPr>
        <w:rPr>
          <w:rFonts w:eastAsiaTheme="majorEastAsia"/>
        </w:rPr>
      </w:pPr>
      <w:r w:rsidRPr="00F83B5D">
        <w:rPr>
          <w:rFonts w:eastAsiaTheme="majorEastAsia"/>
        </w:rPr>
        <w:t>Les informations, comme les chiffres ou les messages textuels, sont animées (défilement, transitions douces) pour améliorer leur lisibilité sur un espace restreint.</w:t>
      </w:r>
    </w:p>
    <w:p w14:paraId="0ED87664" w14:textId="77777777" w:rsidR="00A71E0D" w:rsidRDefault="00A71E0D" w:rsidP="00F83B5D">
      <w:pPr>
        <w:rPr>
          <w:rFonts w:eastAsiaTheme="majorEastAsia"/>
        </w:rPr>
      </w:pPr>
    </w:p>
    <w:p w14:paraId="3EF1A2D2" w14:textId="54EB2EAA" w:rsidR="00F83B5D" w:rsidRPr="00F31C1D" w:rsidRDefault="00F83B5D" w:rsidP="00F31C1D">
      <w:pPr>
        <w:pStyle w:val="Paragraphedeliste"/>
        <w:numPr>
          <w:ilvl w:val="0"/>
          <w:numId w:val="45"/>
        </w:numPr>
        <w:rPr>
          <w:rFonts w:eastAsiaTheme="majorEastAsia"/>
          <w:b/>
          <w:bCs/>
        </w:rPr>
      </w:pPr>
      <w:r w:rsidRPr="00F31C1D">
        <w:rPr>
          <w:rFonts w:eastAsiaTheme="majorEastAsia"/>
          <w:b/>
          <w:bCs/>
        </w:rPr>
        <w:t>Bibliothèques pour la matrice</w:t>
      </w:r>
    </w:p>
    <w:p w14:paraId="3DDA71F4" w14:textId="33796858" w:rsidR="00F83B5D" w:rsidRPr="00F83B5D" w:rsidRDefault="00F83B5D" w:rsidP="00F83B5D">
      <w:pPr>
        <w:rPr>
          <w:rFonts w:eastAsiaTheme="majorEastAsia"/>
        </w:rPr>
      </w:pPr>
      <w:r w:rsidRPr="00F83B5D">
        <w:rPr>
          <w:rFonts w:eastAsiaTheme="majorEastAsia"/>
        </w:rPr>
        <w:t>Une bibliothèque Python dédiée qui simplifie la gestion des LEDs en fournissant des fonctions prêtes à l’emploi pour dessiner des pixels, afficher du texte, gérer les animations et ajuster la luminosité.</w:t>
      </w:r>
    </w:p>
    <w:p w14:paraId="00526833" w14:textId="5D4BABE3" w:rsidR="00F83B5D" w:rsidRDefault="00F83B5D" w:rsidP="00F83B5D">
      <w:pPr>
        <w:rPr>
          <w:rFonts w:eastAsiaTheme="majorEastAsia"/>
        </w:rPr>
      </w:pPr>
      <w:r w:rsidRPr="00F83B5D">
        <w:rPr>
          <w:rFonts w:eastAsiaTheme="majorEastAsia"/>
        </w:rPr>
        <w:t>Pour les polices, des bibliothèques comme Pillow ont été utilisées pour créer ou adapter des fontes, assurant une lisibilité optimale même sur des caractères réduits.</w:t>
      </w:r>
    </w:p>
    <w:p w14:paraId="68832BAD" w14:textId="77777777" w:rsidR="00A71E0D" w:rsidRDefault="00A71E0D" w:rsidP="00F83B5D">
      <w:pPr>
        <w:rPr>
          <w:rFonts w:eastAsiaTheme="majorEastAsia"/>
        </w:rPr>
      </w:pPr>
    </w:p>
    <w:p w14:paraId="747415BC" w14:textId="08BE03EC" w:rsidR="00F83B5D" w:rsidRPr="00F31C1D" w:rsidRDefault="00F83B5D" w:rsidP="00F31C1D">
      <w:pPr>
        <w:pStyle w:val="Paragraphedeliste"/>
        <w:numPr>
          <w:ilvl w:val="0"/>
          <w:numId w:val="45"/>
        </w:numPr>
        <w:rPr>
          <w:rFonts w:eastAsiaTheme="majorEastAsia"/>
        </w:rPr>
      </w:pPr>
      <w:r w:rsidRPr="00F31C1D">
        <w:rPr>
          <w:rFonts w:eastAsiaTheme="majorEastAsia"/>
          <w:b/>
          <w:bCs/>
        </w:rPr>
        <w:t>Animations personnalisées</w:t>
      </w:r>
    </w:p>
    <w:p w14:paraId="62B2CE19" w14:textId="77777777" w:rsidR="00F83B5D" w:rsidRPr="00F31C1D" w:rsidRDefault="00F83B5D" w:rsidP="00F83B5D">
      <w:pPr>
        <w:rPr>
          <w:rFonts w:eastAsiaTheme="majorEastAsia"/>
          <w:lang w:val="en-GB"/>
        </w:rPr>
      </w:pPr>
      <w:r w:rsidRPr="00F31C1D">
        <w:rPr>
          <w:rFonts w:eastAsiaTheme="majorEastAsia"/>
          <w:lang w:val="en-GB"/>
        </w:rPr>
        <w:t>Transitions visuelles (fade in/out, scrolling).</w:t>
      </w:r>
    </w:p>
    <w:p w14:paraId="00997EE3" w14:textId="77777777" w:rsidR="00F83B5D" w:rsidRPr="00F83B5D" w:rsidRDefault="00F83B5D" w:rsidP="00F83B5D">
      <w:pPr>
        <w:rPr>
          <w:rFonts w:eastAsiaTheme="majorEastAsia"/>
        </w:rPr>
      </w:pPr>
      <w:r w:rsidRPr="00F83B5D">
        <w:rPr>
          <w:rFonts w:eastAsiaTheme="majorEastAsia"/>
        </w:rPr>
        <w:t>Affichage de QR Codes : Génération des QR Codes via des bibliothèques comme qrcode en Python, suivi d’un rendu pixel par pixel sur la matrice.</w:t>
      </w:r>
    </w:p>
    <w:p w14:paraId="57193747" w14:textId="1BA569DD" w:rsidR="00F83B5D" w:rsidRDefault="00F83B5D" w:rsidP="00F83B5D">
      <w:pPr>
        <w:rPr>
          <w:rFonts w:eastAsiaTheme="majorEastAsia"/>
        </w:rPr>
      </w:pPr>
      <w:r w:rsidRPr="00F83B5D">
        <w:rPr>
          <w:rFonts w:eastAsiaTheme="majorEastAsia"/>
        </w:rPr>
        <w:t>Effets dynamiques (clignotements, changements de couleur) pour attirer l’attention ou signaler un événement particulier.</w:t>
      </w:r>
    </w:p>
    <w:p w14:paraId="6F5B7901" w14:textId="77777777" w:rsidR="00F83B5D" w:rsidRDefault="00F83B5D" w:rsidP="007727A8">
      <w:pPr>
        <w:rPr>
          <w:rFonts w:eastAsiaTheme="majorEastAsia"/>
        </w:rPr>
      </w:pPr>
    </w:p>
    <w:p w14:paraId="503C2DB4" w14:textId="77777777" w:rsidR="00F83B5D" w:rsidRDefault="00F83B5D" w:rsidP="007727A8">
      <w:pPr>
        <w:rPr>
          <w:rFonts w:eastAsiaTheme="majorEastAsia"/>
        </w:rPr>
      </w:pPr>
    </w:p>
    <w:p w14:paraId="7517CF3A" w14:textId="12AE8760" w:rsidR="00EB08ED" w:rsidRDefault="00EB08ED" w:rsidP="007727A8">
      <w:pPr>
        <w:rPr>
          <w:rFonts w:eastAsiaTheme="majorEastAsia"/>
        </w:rPr>
      </w:pPr>
      <w:r w:rsidRPr="00EB08ED">
        <w:rPr>
          <w:rFonts w:eastAsiaTheme="majorEastAsia"/>
          <w:noProof/>
        </w:rPr>
        <w:lastRenderedPageBreak/>
        <w:drawing>
          <wp:inline distT="0" distB="0" distL="0" distR="0" wp14:anchorId="4C8C3A74" wp14:editId="66927AFB">
            <wp:extent cx="5760720" cy="5584190"/>
            <wp:effectExtent l="0" t="0" r="0" b="0"/>
            <wp:docPr id="77617083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170838" name=""/>
                    <pic:cNvPicPr/>
                  </pic:nvPicPr>
                  <pic:blipFill>
                    <a:blip r:embed="rId15"/>
                    <a:stretch>
                      <a:fillRect/>
                    </a:stretch>
                  </pic:blipFill>
                  <pic:spPr>
                    <a:xfrm>
                      <a:off x="0" y="0"/>
                      <a:ext cx="5760720" cy="5584190"/>
                    </a:xfrm>
                    <a:prstGeom prst="rect">
                      <a:avLst/>
                    </a:prstGeom>
                  </pic:spPr>
                </pic:pic>
              </a:graphicData>
            </a:graphic>
          </wp:inline>
        </w:drawing>
      </w:r>
    </w:p>
    <w:p w14:paraId="04A47CA5" w14:textId="77777777" w:rsidR="00F31C1D" w:rsidRPr="00F31C1D" w:rsidRDefault="00F31C1D" w:rsidP="00F31C1D">
      <w:pPr>
        <w:pStyle w:val="Titre3"/>
      </w:pPr>
      <w:bookmarkStart w:id="36" w:name="_Toc185449766"/>
      <w:r w:rsidRPr="00F31C1D">
        <w:t>Caractéristiques techniques :</w:t>
      </w:r>
      <w:bookmarkEnd w:id="36"/>
    </w:p>
    <w:p w14:paraId="354E8AF4" w14:textId="77777777" w:rsidR="00F31C1D" w:rsidRPr="00F31C1D" w:rsidRDefault="00F31C1D" w:rsidP="00F31C1D">
      <w:pPr>
        <w:rPr>
          <w:rFonts w:eastAsiaTheme="majorEastAsia"/>
        </w:rPr>
      </w:pPr>
      <w:r w:rsidRPr="00F31C1D">
        <w:rPr>
          <w:rFonts w:eastAsiaTheme="majorEastAsia"/>
          <w:b/>
          <w:bCs/>
        </w:rPr>
        <w:t>Affichage et LEDs</w:t>
      </w:r>
      <w:r w:rsidRPr="00F31C1D">
        <w:rPr>
          <w:rFonts w:eastAsiaTheme="majorEastAsia"/>
        </w:rPr>
        <w:t xml:space="preserve"> :</w:t>
      </w:r>
    </w:p>
    <w:p w14:paraId="3849BB09" w14:textId="77777777" w:rsidR="00F31C1D" w:rsidRDefault="00F31C1D" w:rsidP="00F31C1D">
      <w:pPr>
        <w:pStyle w:val="Paragraphedeliste"/>
        <w:numPr>
          <w:ilvl w:val="0"/>
          <w:numId w:val="45"/>
        </w:numPr>
        <w:rPr>
          <w:rFonts w:eastAsiaTheme="majorEastAsia"/>
        </w:rPr>
      </w:pPr>
      <w:r w:rsidRPr="00F31C1D">
        <w:rPr>
          <w:rFonts w:eastAsiaTheme="majorEastAsia"/>
          <w:b/>
          <w:bCs/>
        </w:rPr>
        <w:t>1024 LEDs RGB</w:t>
      </w:r>
      <w:r w:rsidRPr="00F31C1D">
        <w:rPr>
          <w:rFonts w:eastAsiaTheme="majorEastAsia"/>
        </w:rPr>
        <w:t xml:space="preserve"> organisées en une grille de </w:t>
      </w:r>
      <w:r w:rsidRPr="00F31C1D">
        <w:rPr>
          <w:rFonts w:eastAsiaTheme="majorEastAsia"/>
          <w:b/>
          <w:bCs/>
        </w:rPr>
        <w:t>32x32</w:t>
      </w:r>
      <w:r w:rsidRPr="00F31C1D">
        <w:rPr>
          <w:rFonts w:eastAsiaTheme="majorEastAsia"/>
        </w:rPr>
        <w:t>.</w:t>
      </w:r>
    </w:p>
    <w:p w14:paraId="21383785" w14:textId="77777777" w:rsidR="00F31C1D" w:rsidRDefault="00F31C1D" w:rsidP="00F31C1D">
      <w:pPr>
        <w:pStyle w:val="Paragraphedeliste"/>
        <w:numPr>
          <w:ilvl w:val="0"/>
          <w:numId w:val="45"/>
        </w:numPr>
        <w:rPr>
          <w:rFonts w:eastAsiaTheme="majorEastAsia"/>
        </w:rPr>
      </w:pPr>
      <w:r w:rsidRPr="00F31C1D">
        <w:rPr>
          <w:rFonts w:eastAsiaTheme="majorEastAsia"/>
        </w:rPr>
        <w:t>Contrôle individuel de la couleur et de la luminosité de chaque LED.</w:t>
      </w:r>
    </w:p>
    <w:p w14:paraId="6C6CBA9D" w14:textId="77777777" w:rsidR="00F31C1D" w:rsidRDefault="00F31C1D" w:rsidP="00F31C1D">
      <w:pPr>
        <w:pStyle w:val="Paragraphedeliste"/>
        <w:numPr>
          <w:ilvl w:val="0"/>
          <w:numId w:val="45"/>
        </w:numPr>
        <w:rPr>
          <w:rFonts w:eastAsiaTheme="majorEastAsia"/>
        </w:rPr>
      </w:pPr>
      <w:r w:rsidRPr="00F31C1D">
        <w:rPr>
          <w:rFonts w:eastAsiaTheme="majorEastAsia"/>
        </w:rPr>
        <w:t>LED avec diffusion intégrée pour un rendu homogène et attrayant.</w:t>
      </w:r>
    </w:p>
    <w:p w14:paraId="32245866" w14:textId="58B68081" w:rsidR="00F31C1D" w:rsidRPr="00F31C1D" w:rsidRDefault="00F31C1D" w:rsidP="00F31C1D">
      <w:pPr>
        <w:pStyle w:val="Paragraphedeliste"/>
        <w:numPr>
          <w:ilvl w:val="0"/>
          <w:numId w:val="45"/>
        </w:numPr>
        <w:rPr>
          <w:rFonts w:eastAsiaTheme="majorEastAsia"/>
        </w:rPr>
      </w:pPr>
      <w:r w:rsidRPr="00F31C1D">
        <w:rPr>
          <w:rFonts w:eastAsiaTheme="majorEastAsia"/>
          <w:b/>
          <w:bCs/>
        </w:rPr>
        <w:t>14-bit de précision</w:t>
      </w:r>
      <w:r w:rsidRPr="00F31C1D">
        <w:rPr>
          <w:rFonts w:eastAsiaTheme="majorEastAsia"/>
        </w:rPr>
        <w:t xml:space="preserve"> dans le traitement de l'image, garantissant une luminosité fluide, même à bas niveau.</w:t>
      </w:r>
    </w:p>
    <w:p w14:paraId="3760192C" w14:textId="77777777" w:rsidR="00F31C1D" w:rsidRPr="00F31C1D" w:rsidRDefault="00F31C1D" w:rsidP="00F31C1D">
      <w:pPr>
        <w:rPr>
          <w:rFonts w:eastAsiaTheme="majorEastAsia"/>
        </w:rPr>
      </w:pPr>
      <w:r w:rsidRPr="00F31C1D">
        <w:rPr>
          <w:rFonts w:eastAsiaTheme="majorEastAsia"/>
          <w:b/>
          <w:bCs/>
        </w:rPr>
        <w:t>Connectivité et programmation</w:t>
      </w:r>
      <w:r w:rsidRPr="00F31C1D">
        <w:rPr>
          <w:rFonts w:eastAsiaTheme="majorEastAsia"/>
        </w:rPr>
        <w:t xml:space="preserve"> :</w:t>
      </w:r>
    </w:p>
    <w:p w14:paraId="7CB277D6" w14:textId="77777777" w:rsidR="00F31C1D" w:rsidRPr="00F31C1D" w:rsidRDefault="00F31C1D" w:rsidP="00F31C1D">
      <w:pPr>
        <w:rPr>
          <w:rFonts w:eastAsiaTheme="majorEastAsia"/>
        </w:rPr>
      </w:pPr>
      <w:r w:rsidRPr="00F31C1D">
        <w:rPr>
          <w:rFonts w:eastAsiaTheme="majorEastAsia"/>
        </w:rPr>
        <w:t xml:space="preserve">Basée sur le microcontrôleur </w:t>
      </w:r>
      <w:r w:rsidRPr="00F31C1D">
        <w:rPr>
          <w:rFonts w:eastAsiaTheme="majorEastAsia"/>
          <w:b/>
          <w:bCs/>
        </w:rPr>
        <w:t>RP2040</w:t>
      </w:r>
      <w:r w:rsidRPr="00F31C1D">
        <w:rPr>
          <w:rFonts w:eastAsiaTheme="majorEastAsia"/>
        </w:rPr>
        <w:t xml:space="preserve"> (Raspberry Pi Pico W intégré) :</w:t>
      </w:r>
    </w:p>
    <w:p w14:paraId="4ED7A149" w14:textId="77777777" w:rsidR="00F31C1D" w:rsidRDefault="00F31C1D" w:rsidP="00F31C1D">
      <w:pPr>
        <w:pStyle w:val="Paragraphedeliste"/>
        <w:numPr>
          <w:ilvl w:val="0"/>
          <w:numId w:val="45"/>
        </w:numPr>
        <w:rPr>
          <w:rFonts w:eastAsiaTheme="majorEastAsia"/>
        </w:rPr>
      </w:pPr>
      <w:r w:rsidRPr="00F31C1D">
        <w:rPr>
          <w:rFonts w:eastAsiaTheme="majorEastAsia"/>
          <w:b/>
          <w:bCs/>
        </w:rPr>
        <w:t>Dual-core ARM Cortex M0+</w:t>
      </w:r>
      <w:r w:rsidRPr="00F31C1D">
        <w:rPr>
          <w:rFonts w:eastAsiaTheme="majorEastAsia"/>
        </w:rPr>
        <w:t xml:space="preserve"> (jusqu’à 133 MHz).</w:t>
      </w:r>
    </w:p>
    <w:p w14:paraId="309D702F" w14:textId="77777777" w:rsidR="00F31C1D" w:rsidRDefault="00F31C1D" w:rsidP="00F31C1D">
      <w:pPr>
        <w:pStyle w:val="Paragraphedeliste"/>
        <w:numPr>
          <w:ilvl w:val="0"/>
          <w:numId w:val="45"/>
        </w:numPr>
        <w:rPr>
          <w:rFonts w:eastAsiaTheme="majorEastAsia"/>
        </w:rPr>
      </w:pPr>
      <w:r w:rsidRPr="00F31C1D">
        <w:rPr>
          <w:rFonts w:eastAsiaTheme="majorEastAsia"/>
          <w:b/>
          <w:bCs/>
        </w:rPr>
        <w:t>Connexion Wi-Fi 2.4 GHz</w:t>
      </w:r>
      <w:r w:rsidRPr="00F31C1D">
        <w:rPr>
          <w:rFonts w:eastAsiaTheme="majorEastAsia"/>
        </w:rPr>
        <w:t xml:space="preserve"> pour des applications IoT.</w:t>
      </w:r>
    </w:p>
    <w:p w14:paraId="517045F3" w14:textId="77777777" w:rsidR="00F31C1D" w:rsidRDefault="00F31C1D" w:rsidP="00F31C1D">
      <w:pPr>
        <w:pStyle w:val="Paragraphedeliste"/>
        <w:numPr>
          <w:ilvl w:val="0"/>
          <w:numId w:val="45"/>
        </w:numPr>
        <w:rPr>
          <w:rFonts w:eastAsiaTheme="majorEastAsia"/>
        </w:rPr>
      </w:pPr>
      <w:r w:rsidRPr="00F31C1D">
        <w:rPr>
          <w:rFonts w:eastAsiaTheme="majorEastAsia"/>
        </w:rPr>
        <w:t xml:space="preserve">Prise en charge de </w:t>
      </w:r>
      <w:r w:rsidRPr="00F31C1D">
        <w:rPr>
          <w:rFonts w:eastAsiaTheme="majorEastAsia"/>
          <w:b/>
          <w:bCs/>
        </w:rPr>
        <w:t>MicroPython</w:t>
      </w:r>
      <w:r w:rsidRPr="00F31C1D">
        <w:rPr>
          <w:rFonts w:eastAsiaTheme="majorEastAsia"/>
        </w:rPr>
        <w:t xml:space="preserve"> et </w:t>
      </w:r>
      <w:r w:rsidRPr="00F31C1D">
        <w:rPr>
          <w:rFonts w:eastAsiaTheme="majorEastAsia"/>
          <w:b/>
          <w:bCs/>
        </w:rPr>
        <w:t>C/C++</w:t>
      </w:r>
      <w:r w:rsidRPr="00F31C1D">
        <w:rPr>
          <w:rFonts w:eastAsiaTheme="majorEastAsia"/>
        </w:rPr>
        <w:t>, avec des bibliothèques dédiées (PicoGraphics).</w:t>
      </w:r>
    </w:p>
    <w:p w14:paraId="7D17D7F0" w14:textId="15ED7362" w:rsidR="00F31C1D" w:rsidRPr="00F31C1D" w:rsidRDefault="00F31C1D" w:rsidP="00F31C1D">
      <w:pPr>
        <w:pStyle w:val="Paragraphedeliste"/>
        <w:numPr>
          <w:ilvl w:val="0"/>
          <w:numId w:val="45"/>
        </w:numPr>
        <w:rPr>
          <w:rFonts w:eastAsiaTheme="majorEastAsia"/>
        </w:rPr>
      </w:pPr>
      <w:r w:rsidRPr="00F31C1D">
        <w:rPr>
          <w:rFonts w:eastAsiaTheme="majorEastAsia"/>
        </w:rPr>
        <w:t xml:space="preserve">Compatible avec des interfaces </w:t>
      </w:r>
      <w:r w:rsidRPr="00F31C1D">
        <w:rPr>
          <w:rFonts w:eastAsiaTheme="majorEastAsia"/>
          <w:b/>
          <w:bCs/>
        </w:rPr>
        <w:t>Qwiic/STEMMA QT</w:t>
      </w:r>
      <w:r w:rsidRPr="00F31C1D">
        <w:rPr>
          <w:rFonts w:eastAsiaTheme="majorEastAsia"/>
        </w:rPr>
        <w:t xml:space="preserve"> pour connecter facilement des modules supplémentaires.</w:t>
      </w:r>
    </w:p>
    <w:p w14:paraId="16C41577" w14:textId="77777777" w:rsidR="00F31C1D" w:rsidRPr="00F31C1D" w:rsidRDefault="00F31C1D" w:rsidP="00F31C1D">
      <w:pPr>
        <w:rPr>
          <w:rFonts w:eastAsiaTheme="majorEastAsia"/>
        </w:rPr>
      </w:pPr>
      <w:r w:rsidRPr="00F31C1D">
        <w:rPr>
          <w:rFonts w:eastAsiaTheme="majorEastAsia"/>
          <w:b/>
          <w:bCs/>
        </w:rPr>
        <w:lastRenderedPageBreak/>
        <w:t>Fonctionnalités intégrées</w:t>
      </w:r>
      <w:r w:rsidRPr="00F31C1D">
        <w:rPr>
          <w:rFonts w:eastAsiaTheme="majorEastAsia"/>
        </w:rPr>
        <w:t xml:space="preserve"> :</w:t>
      </w:r>
    </w:p>
    <w:p w14:paraId="473D26FE" w14:textId="77777777" w:rsidR="00F31C1D" w:rsidRDefault="00F31C1D" w:rsidP="00F31C1D">
      <w:pPr>
        <w:pStyle w:val="Paragraphedeliste"/>
        <w:numPr>
          <w:ilvl w:val="0"/>
          <w:numId w:val="45"/>
        </w:numPr>
        <w:rPr>
          <w:rFonts w:eastAsiaTheme="majorEastAsia"/>
        </w:rPr>
      </w:pPr>
      <w:r w:rsidRPr="00F31C1D">
        <w:rPr>
          <w:rFonts w:eastAsiaTheme="majorEastAsia"/>
        </w:rPr>
        <w:t>Haut-parleur mono 1W avec amplificateur pour générer des alertes sonores.</w:t>
      </w:r>
    </w:p>
    <w:p w14:paraId="3D267A45" w14:textId="77777777" w:rsidR="00F31C1D" w:rsidRDefault="00F31C1D" w:rsidP="00F31C1D">
      <w:pPr>
        <w:pStyle w:val="Paragraphedeliste"/>
        <w:numPr>
          <w:ilvl w:val="0"/>
          <w:numId w:val="45"/>
        </w:numPr>
        <w:rPr>
          <w:rFonts w:eastAsiaTheme="majorEastAsia"/>
        </w:rPr>
      </w:pPr>
      <w:r w:rsidRPr="00F31C1D">
        <w:rPr>
          <w:rFonts w:eastAsiaTheme="majorEastAsia"/>
        </w:rPr>
        <w:t>Capteur de lumière (phototransistor) pour ajuster la luminosité en fonction de l’environnement.</w:t>
      </w:r>
    </w:p>
    <w:p w14:paraId="56049004" w14:textId="5D6D175F" w:rsidR="00F31C1D" w:rsidRPr="00F31C1D" w:rsidRDefault="00F31C1D" w:rsidP="00F31C1D">
      <w:pPr>
        <w:pStyle w:val="Paragraphedeliste"/>
        <w:numPr>
          <w:ilvl w:val="0"/>
          <w:numId w:val="45"/>
        </w:numPr>
        <w:rPr>
          <w:rFonts w:eastAsiaTheme="majorEastAsia"/>
        </w:rPr>
      </w:pPr>
      <w:r w:rsidRPr="00F31C1D">
        <w:rPr>
          <w:rFonts w:eastAsiaTheme="majorEastAsia"/>
          <w:b/>
          <w:bCs/>
        </w:rPr>
        <w:t>9 boutons tactiles</w:t>
      </w:r>
      <w:r w:rsidRPr="00F31C1D">
        <w:rPr>
          <w:rFonts w:eastAsiaTheme="majorEastAsia"/>
        </w:rPr>
        <w:t xml:space="preserve"> pour une interaction utilisateur directe.</w:t>
      </w:r>
    </w:p>
    <w:p w14:paraId="0815CC36" w14:textId="77777777" w:rsidR="00F31C1D" w:rsidRPr="00F31C1D" w:rsidRDefault="00F31C1D" w:rsidP="00F31C1D">
      <w:pPr>
        <w:rPr>
          <w:rFonts w:eastAsiaTheme="majorEastAsia"/>
        </w:rPr>
      </w:pPr>
      <w:r w:rsidRPr="00F31C1D">
        <w:rPr>
          <w:rFonts w:eastAsiaTheme="majorEastAsia"/>
          <w:b/>
          <w:bCs/>
        </w:rPr>
        <w:t>Compatibilité et accessoires</w:t>
      </w:r>
      <w:r w:rsidRPr="00F31C1D">
        <w:rPr>
          <w:rFonts w:eastAsiaTheme="majorEastAsia"/>
        </w:rPr>
        <w:t xml:space="preserve"> :</w:t>
      </w:r>
    </w:p>
    <w:p w14:paraId="2B669740" w14:textId="77777777" w:rsidR="00F31C1D" w:rsidRDefault="00F31C1D" w:rsidP="00F31C1D">
      <w:pPr>
        <w:pStyle w:val="Paragraphedeliste"/>
        <w:numPr>
          <w:ilvl w:val="0"/>
          <w:numId w:val="45"/>
        </w:numPr>
        <w:rPr>
          <w:rFonts w:eastAsiaTheme="majorEastAsia"/>
        </w:rPr>
      </w:pPr>
      <w:r w:rsidRPr="00F31C1D">
        <w:rPr>
          <w:rFonts w:eastAsiaTheme="majorEastAsia"/>
        </w:rPr>
        <w:t>Préchargée avec MicroPython et des exemples pour faciliter la prise en main.</w:t>
      </w:r>
    </w:p>
    <w:p w14:paraId="0276EC33" w14:textId="4779EC2F" w:rsidR="00F31C1D" w:rsidRPr="00F31C1D" w:rsidRDefault="00F31C1D" w:rsidP="00F31C1D">
      <w:pPr>
        <w:pStyle w:val="Paragraphedeliste"/>
        <w:numPr>
          <w:ilvl w:val="0"/>
          <w:numId w:val="45"/>
        </w:numPr>
        <w:rPr>
          <w:rFonts w:eastAsiaTheme="majorEastAsia"/>
        </w:rPr>
      </w:pPr>
      <w:r w:rsidRPr="00F31C1D">
        <w:rPr>
          <w:rFonts w:eastAsiaTheme="majorEastAsia"/>
        </w:rPr>
        <w:t>Possibilité d'ajouter une batterie (jusqu’à 5.5V) pour des applications mobiles.</w:t>
      </w:r>
    </w:p>
    <w:p w14:paraId="579EFC35" w14:textId="77777777" w:rsidR="00EB08ED" w:rsidRPr="003178F8" w:rsidRDefault="00EB08ED" w:rsidP="007727A8">
      <w:pPr>
        <w:rPr>
          <w:rFonts w:eastAsiaTheme="majorEastAsia"/>
        </w:rPr>
      </w:pPr>
    </w:p>
    <w:p w14:paraId="665FB236" w14:textId="4DA5FA30" w:rsidR="003178F8" w:rsidRPr="003178F8" w:rsidRDefault="003178F8" w:rsidP="007727A8">
      <w:pPr>
        <w:pStyle w:val="Titre2"/>
        <w:rPr>
          <w:rFonts w:eastAsiaTheme="majorEastAsia"/>
        </w:rPr>
      </w:pPr>
      <w:bookmarkStart w:id="37" w:name="_Toc185449767"/>
      <w:r w:rsidRPr="003178F8">
        <w:rPr>
          <w:rFonts w:eastAsiaTheme="majorEastAsia"/>
        </w:rPr>
        <w:t>Schéma d’architecture</w:t>
      </w:r>
      <w:bookmarkEnd w:id="37"/>
    </w:p>
    <w:p w14:paraId="0044AB45" w14:textId="499F5D57" w:rsidR="003178F8" w:rsidRDefault="00E40124" w:rsidP="00E40124">
      <w:pPr>
        <w:jc w:val="center"/>
        <w:rPr>
          <w:rFonts w:eastAsiaTheme="majorEastAsia"/>
        </w:rPr>
      </w:pPr>
      <w:r w:rsidRPr="00E40124">
        <w:rPr>
          <w:rFonts w:eastAsiaTheme="majorEastAsia"/>
          <w:noProof/>
        </w:rPr>
        <w:drawing>
          <wp:inline distT="0" distB="0" distL="0" distR="0" wp14:anchorId="01CCA5B4" wp14:editId="4877A945">
            <wp:extent cx="5760720" cy="6329680"/>
            <wp:effectExtent l="0" t="0" r="0" b="0"/>
            <wp:docPr id="177567276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672769" name=""/>
                    <pic:cNvPicPr/>
                  </pic:nvPicPr>
                  <pic:blipFill>
                    <a:blip r:embed="rId16"/>
                    <a:stretch>
                      <a:fillRect/>
                    </a:stretch>
                  </pic:blipFill>
                  <pic:spPr>
                    <a:xfrm>
                      <a:off x="0" y="0"/>
                      <a:ext cx="5760720" cy="6329680"/>
                    </a:xfrm>
                    <a:prstGeom prst="rect">
                      <a:avLst/>
                    </a:prstGeom>
                  </pic:spPr>
                </pic:pic>
              </a:graphicData>
            </a:graphic>
          </wp:inline>
        </w:drawing>
      </w:r>
    </w:p>
    <w:p w14:paraId="58AEA531" w14:textId="77777777" w:rsidR="00644F3D" w:rsidRDefault="00644F3D" w:rsidP="00644F3D">
      <w:pPr>
        <w:rPr>
          <w:rFonts w:eastAsiaTheme="majorEastAsia"/>
        </w:rPr>
      </w:pPr>
    </w:p>
    <w:p w14:paraId="4F6D0B5C" w14:textId="56384BF3" w:rsidR="00644F3D" w:rsidRDefault="00644F3D" w:rsidP="00644F3D">
      <w:pPr>
        <w:pStyle w:val="Titre2"/>
        <w:rPr>
          <w:rFonts w:eastAsiaTheme="majorEastAsia"/>
        </w:rPr>
      </w:pPr>
      <w:bookmarkStart w:id="38" w:name="_Toc185449768"/>
      <w:r>
        <w:rPr>
          <w:rFonts w:eastAsiaTheme="majorEastAsia"/>
        </w:rPr>
        <w:lastRenderedPageBreak/>
        <w:t>Procédure d’implémentation du code</w:t>
      </w:r>
      <w:bookmarkEnd w:id="38"/>
    </w:p>
    <w:p w14:paraId="1327EFC7" w14:textId="66FCB73B" w:rsidR="00644F3D" w:rsidRDefault="00644F3D" w:rsidP="00644F3D">
      <w:pPr>
        <w:rPr>
          <w:rFonts w:eastAsiaTheme="majorEastAsia"/>
        </w:rPr>
      </w:pPr>
      <w:r>
        <w:rPr>
          <w:rFonts w:eastAsiaTheme="majorEastAsia"/>
        </w:rPr>
        <w:t>[ HOW_TO_INSTALL.md]</w:t>
      </w:r>
    </w:p>
    <w:p w14:paraId="7383E262" w14:textId="77777777" w:rsidR="00644F3D" w:rsidRDefault="00644F3D" w:rsidP="00644F3D">
      <w:pPr>
        <w:rPr>
          <w:rFonts w:eastAsiaTheme="majorEastAsia"/>
        </w:rPr>
      </w:pPr>
    </w:p>
    <w:p w14:paraId="207469A7" w14:textId="77777777" w:rsidR="00644F3D" w:rsidRPr="00644F3D" w:rsidRDefault="00644F3D" w:rsidP="00644F3D">
      <w:pPr>
        <w:rPr>
          <w:rFonts w:eastAsiaTheme="majorEastAsia"/>
          <w:b/>
          <w:bCs/>
        </w:rPr>
      </w:pPr>
      <w:r w:rsidRPr="00644F3D">
        <w:rPr>
          <w:rFonts w:eastAsiaTheme="majorEastAsia"/>
          <w:b/>
          <w:bCs/>
        </w:rPr>
        <w:t>Cosmic Unicorn Project Setup</w:t>
      </w:r>
    </w:p>
    <w:p w14:paraId="2D05F938" w14:textId="77777777" w:rsidR="00644F3D" w:rsidRPr="00826A31" w:rsidRDefault="00644F3D" w:rsidP="00644F3D">
      <w:pPr>
        <w:rPr>
          <w:rFonts w:eastAsiaTheme="majorEastAsia"/>
          <w:lang w:val="en-GB"/>
        </w:rPr>
      </w:pPr>
      <w:r w:rsidRPr="00644F3D">
        <w:rPr>
          <w:rFonts w:eastAsiaTheme="majorEastAsia"/>
          <w:lang w:val="en-GB"/>
        </w:rPr>
        <w:t xml:space="preserve">This guide explains how to set up the Cosmic Unicorn project, including configuring WiFi, copying necessary files, and deploying the display scenes. </w:t>
      </w:r>
      <w:r w:rsidRPr="00826A31">
        <w:rPr>
          <w:rFonts w:eastAsiaTheme="majorEastAsia"/>
          <w:lang w:val="en-GB"/>
        </w:rPr>
        <w:t>Follow these steps to get started.</w:t>
      </w:r>
    </w:p>
    <w:p w14:paraId="78BE15E4" w14:textId="77777777" w:rsidR="00644F3D" w:rsidRPr="00826A31" w:rsidRDefault="00644F3D" w:rsidP="00644F3D">
      <w:pPr>
        <w:rPr>
          <w:rFonts w:eastAsiaTheme="majorEastAsia"/>
          <w:b/>
          <w:bCs/>
          <w:lang w:val="en-GB"/>
        </w:rPr>
      </w:pPr>
    </w:p>
    <w:p w14:paraId="5936B31B" w14:textId="07879DD1" w:rsidR="00644F3D" w:rsidRPr="00826A31" w:rsidRDefault="00644F3D" w:rsidP="00644F3D">
      <w:pPr>
        <w:rPr>
          <w:rFonts w:eastAsiaTheme="majorEastAsia"/>
          <w:b/>
          <w:bCs/>
          <w:lang w:val="en-GB"/>
        </w:rPr>
      </w:pPr>
      <w:r w:rsidRPr="00826A31">
        <w:rPr>
          <w:rFonts w:eastAsiaTheme="majorEastAsia"/>
          <w:b/>
          <w:bCs/>
          <w:lang w:val="en-GB"/>
        </w:rPr>
        <w:t>Prerequisites</w:t>
      </w:r>
    </w:p>
    <w:p w14:paraId="228203E1" w14:textId="77777777" w:rsidR="00644F3D" w:rsidRPr="00644F3D" w:rsidRDefault="00644F3D" w:rsidP="00644F3D">
      <w:pPr>
        <w:rPr>
          <w:rFonts w:eastAsiaTheme="majorEastAsia"/>
          <w:lang w:val="en-GB"/>
        </w:rPr>
      </w:pPr>
      <w:r w:rsidRPr="00644F3D">
        <w:rPr>
          <w:rFonts w:eastAsiaTheme="majorEastAsia"/>
          <w:b/>
          <w:bCs/>
          <w:lang w:val="en-GB"/>
        </w:rPr>
        <w:t>Hardware</w:t>
      </w:r>
      <w:r w:rsidRPr="00644F3D">
        <w:rPr>
          <w:rFonts w:eastAsiaTheme="majorEastAsia"/>
          <w:lang w:val="en-GB"/>
        </w:rPr>
        <w:t>: Pimoroni Cosmic-Unicorn 32x32 LED matrix with Raspberry Pi Pico W.</w:t>
      </w:r>
    </w:p>
    <w:p w14:paraId="70DB85E2" w14:textId="77777777" w:rsidR="00644F3D" w:rsidRPr="00644F3D" w:rsidRDefault="00644F3D" w:rsidP="00644F3D">
      <w:pPr>
        <w:rPr>
          <w:rFonts w:eastAsiaTheme="majorEastAsia"/>
          <w:lang w:val="en-GB"/>
        </w:rPr>
      </w:pPr>
      <w:r w:rsidRPr="00644F3D">
        <w:rPr>
          <w:rFonts w:eastAsiaTheme="majorEastAsia"/>
          <w:b/>
          <w:bCs/>
          <w:lang w:val="en-GB"/>
        </w:rPr>
        <w:t>Software</w:t>
      </w:r>
      <w:r w:rsidRPr="00644F3D">
        <w:rPr>
          <w:rFonts w:eastAsiaTheme="majorEastAsia"/>
          <w:lang w:val="en-GB"/>
        </w:rPr>
        <w:t>: Thonny IDE (required for file uploads and troubleshooting), GitHub access, WiFi credentials.</w:t>
      </w:r>
    </w:p>
    <w:p w14:paraId="30AC2351" w14:textId="77777777" w:rsidR="00644F3D" w:rsidRPr="00644F3D" w:rsidRDefault="00644F3D" w:rsidP="00644F3D">
      <w:pPr>
        <w:rPr>
          <w:rFonts w:eastAsiaTheme="majorEastAsia"/>
        </w:rPr>
      </w:pPr>
      <w:r w:rsidRPr="00644F3D">
        <w:rPr>
          <w:rFonts w:eastAsiaTheme="majorEastAsia"/>
          <w:b/>
          <w:bCs/>
        </w:rPr>
        <w:t>Files Needed</w:t>
      </w:r>
      <w:r w:rsidRPr="00644F3D">
        <w:rPr>
          <w:rFonts w:eastAsiaTheme="majorEastAsia"/>
        </w:rPr>
        <w:t>:</w:t>
      </w:r>
    </w:p>
    <w:p w14:paraId="56D3A9C6" w14:textId="77777777" w:rsidR="00644F3D" w:rsidRPr="00644F3D" w:rsidRDefault="00644F3D" w:rsidP="00644F3D">
      <w:pPr>
        <w:numPr>
          <w:ilvl w:val="0"/>
          <w:numId w:val="48"/>
        </w:numPr>
        <w:rPr>
          <w:rFonts w:eastAsiaTheme="majorEastAsia"/>
          <w:lang w:val="en-GB"/>
        </w:rPr>
      </w:pPr>
      <w:r w:rsidRPr="00644F3D">
        <w:rPr>
          <w:rFonts w:eastAsiaTheme="majorEastAsia"/>
          <w:lang w:val="en-GB"/>
        </w:rPr>
        <w:t>boot.py: The boot file to ensure the script runs automatically.</w:t>
      </w:r>
    </w:p>
    <w:p w14:paraId="1124F87C" w14:textId="77777777" w:rsidR="00644F3D" w:rsidRPr="00644F3D" w:rsidRDefault="00644F3D" w:rsidP="00644F3D">
      <w:pPr>
        <w:numPr>
          <w:ilvl w:val="0"/>
          <w:numId w:val="48"/>
        </w:numPr>
        <w:rPr>
          <w:rFonts w:eastAsiaTheme="majorEastAsia"/>
          <w:lang w:val="en-GB"/>
        </w:rPr>
      </w:pPr>
      <w:r w:rsidRPr="00644F3D">
        <w:rPr>
          <w:rFonts w:eastAsiaTheme="majorEastAsia"/>
          <w:lang w:val="en-GB"/>
        </w:rPr>
        <w:t>main.py: The main Python script.</w:t>
      </w:r>
    </w:p>
    <w:p w14:paraId="525D6192" w14:textId="77777777" w:rsidR="00644F3D" w:rsidRPr="00644F3D" w:rsidRDefault="00644F3D" w:rsidP="00644F3D">
      <w:pPr>
        <w:numPr>
          <w:ilvl w:val="0"/>
          <w:numId w:val="48"/>
        </w:numPr>
        <w:rPr>
          <w:rFonts w:eastAsiaTheme="majorEastAsia"/>
          <w:lang w:val="en-GB"/>
        </w:rPr>
      </w:pPr>
      <w:r w:rsidRPr="00644F3D">
        <w:rPr>
          <w:rFonts w:eastAsiaTheme="majorEastAsia"/>
          <w:lang w:val="en-GB"/>
        </w:rPr>
        <w:t>information.env: File containing WiFi credentials and the API key.</w:t>
      </w:r>
    </w:p>
    <w:p w14:paraId="68DBFF59" w14:textId="77777777" w:rsidR="00644F3D" w:rsidRPr="00826A31" w:rsidRDefault="00644F3D" w:rsidP="00644F3D">
      <w:pPr>
        <w:rPr>
          <w:rFonts w:eastAsiaTheme="majorEastAsia"/>
          <w:b/>
          <w:bCs/>
          <w:lang w:val="en-GB"/>
        </w:rPr>
      </w:pPr>
    </w:p>
    <w:p w14:paraId="6375048A" w14:textId="171056BB" w:rsidR="00644F3D" w:rsidRPr="00826A31" w:rsidRDefault="00644F3D" w:rsidP="00644F3D">
      <w:pPr>
        <w:rPr>
          <w:rFonts w:eastAsiaTheme="majorEastAsia"/>
          <w:b/>
          <w:bCs/>
          <w:lang w:val="en-GB"/>
        </w:rPr>
      </w:pPr>
      <w:r w:rsidRPr="00826A31">
        <w:rPr>
          <w:rFonts w:eastAsiaTheme="majorEastAsia"/>
          <w:b/>
          <w:bCs/>
          <w:lang w:val="en-GB"/>
        </w:rPr>
        <w:t>1. Install Thonny IDE</w:t>
      </w:r>
    </w:p>
    <w:p w14:paraId="1B3C0E8E" w14:textId="77777777" w:rsidR="00644F3D" w:rsidRPr="00644F3D" w:rsidRDefault="00644F3D" w:rsidP="00644F3D">
      <w:pPr>
        <w:rPr>
          <w:rFonts w:eastAsiaTheme="majorEastAsia"/>
        </w:rPr>
      </w:pPr>
      <w:r w:rsidRPr="00644F3D">
        <w:rPr>
          <w:rFonts w:eastAsiaTheme="majorEastAsia"/>
          <w:lang w:val="en-GB"/>
        </w:rPr>
        <w:t>Download and install Thonny IDE from </w:t>
      </w:r>
      <w:hyperlink r:id="rId17" w:history="1">
        <w:r w:rsidRPr="00644F3D">
          <w:rPr>
            <w:rStyle w:val="Lienhypertexte"/>
            <w:rFonts w:eastAsiaTheme="majorEastAsia"/>
            <w:lang w:val="en-GB"/>
          </w:rPr>
          <w:t>thonny.org</w:t>
        </w:r>
      </w:hyperlink>
      <w:r w:rsidRPr="00644F3D">
        <w:rPr>
          <w:rFonts w:eastAsiaTheme="majorEastAsia"/>
          <w:lang w:val="en-GB"/>
        </w:rPr>
        <w:t>. Thonny is </w:t>
      </w:r>
      <w:r w:rsidRPr="00644F3D">
        <w:rPr>
          <w:rFonts w:eastAsiaTheme="majorEastAsia"/>
          <w:b/>
          <w:bCs/>
          <w:lang w:val="en-GB"/>
        </w:rPr>
        <w:t>required</w:t>
      </w:r>
      <w:r w:rsidRPr="00644F3D">
        <w:rPr>
          <w:rFonts w:eastAsiaTheme="majorEastAsia"/>
          <w:lang w:val="en-GB"/>
        </w:rPr>
        <w:t xml:space="preserve"> for this project, but only to manage file uploads and necessary modifications (such as customizing the information.env file). </w:t>
      </w:r>
      <w:r w:rsidRPr="00644F3D">
        <w:rPr>
          <w:rFonts w:eastAsiaTheme="majorEastAsia"/>
        </w:rPr>
        <w:t>Thonny can also be used to troubleshoot issues.</w:t>
      </w:r>
    </w:p>
    <w:p w14:paraId="6A07310E" w14:textId="77777777" w:rsidR="00644F3D" w:rsidRPr="00644F3D" w:rsidRDefault="00644F3D" w:rsidP="00644F3D">
      <w:pPr>
        <w:numPr>
          <w:ilvl w:val="0"/>
          <w:numId w:val="50"/>
        </w:numPr>
        <w:rPr>
          <w:rFonts w:eastAsiaTheme="majorEastAsia"/>
          <w:b/>
          <w:bCs/>
          <w:lang w:val="en-GB"/>
        </w:rPr>
      </w:pPr>
      <w:r w:rsidRPr="00644F3D">
        <w:rPr>
          <w:rFonts w:eastAsiaTheme="majorEastAsia"/>
          <w:b/>
          <w:bCs/>
          <w:lang w:val="en-GB"/>
        </w:rPr>
        <w:t>Using Thonny for the project:</w:t>
      </w:r>
    </w:p>
    <w:p w14:paraId="30F1CD43" w14:textId="77777777" w:rsidR="00644F3D" w:rsidRPr="00644F3D" w:rsidRDefault="00644F3D" w:rsidP="00644F3D">
      <w:pPr>
        <w:numPr>
          <w:ilvl w:val="0"/>
          <w:numId w:val="49"/>
        </w:numPr>
        <w:rPr>
          <w:rFonts w:eastAsiaTheme="majorEastAsia"/>
          <w:lang w:val="en-GB"/>
        </w:rPr>
      </w:pPr>
      <w:r w:rsidRPr="00644F3D">
        <w:rPr>
          <w:rFonts w:eastAsiaTheme="majorEastAsia"/>
          <w:b/>
          <w:bCs/>
          <w:lang w:val="en-GB"/>
        </w:rPr>
        <w:t>File Upload</w:t>
      </w:r>
      <w:r w:rsidRPr="00644F3D">
        <w:rPr>
          <w:rFonts w:eastAsiaTheme="majorEastAsia"/>
          <w:lang w:val="en-GB"/>
        </w:rPr>
        <w:t>: Use Thonny to upload boot.py, main.py, and information.env to the Pimoroni Cosmic-Unicorn.</w:t>
      </w:r>
    </w:p>
    <w:p w14:paraId="475C61C0" w14:textId="77777777" w:rsidR="00644F3D" w:rsidRPr="00644F3D" w:rsidRDefault="00644F3D" w:rsidP="00644F3D">
      <w:pPr>
        <w:numPr>
          <w:ilvl w:val="0"/>
          <w:numId w:val="49"/>
        </w:numPr>
        <w:rPr>
          <w:rFonts w:eastAsiaTheme="majorEastAsia"/>
          <w:lang w:val="en-GB"/>
        </w:rPr>
      </w:pPr>
      <w:r w:rsidRPr="00644F3D">
        <w:rPr>
          <w:rFonts w:eastAsiaTheme="majorEastAsia"/>
          <w:b/>
          <w:bCs/>
          <w:lang w:val="en-GB"/>
        </w:rPr>
        <w:t>Modifying information.env</w:t>
      </w:r>
      <w:r w:rsidRPr="00644F3D">
        <w:rPr>
          <w:rFonts w:eastAsiaTheme="majorEastAsia"/>
          <w:lang w:val="en-GB"/>
        </w:rPr>
        <w:t>: Customize the WiFi credentials and API key in the information.env file.</w:t>
      </w:r>
    </w:p>
    <w:p w14:paraId="3E1ED77F" w14:textId="77777777" w:rsidR="00644F3D" w:rsidRPr="00644F3D" w:rsidRDefault="00644F3D" w:rsidP="00644F3D">
      <w:pPr>
        <w:numPr>
          <w:ilvl w:val="0"/>
          <w:numId w:val="49"/>
        </w:numPr>
        <w:rPr>
          <w:rFonts w:eastAsiaTheme="majorEastAsia"/>
          <w:lang w:val="en-GB"/>
        </w:rPr>
      </w:pPr>
      <w:r w:rsidRPr="00644F3D">
        <w:rPr>
          <w:rFonts w:eastAsiaTheme="majorEastAsia"/>
          <w:b/>
          <w:bCs/>
          <w:lang w:val="en-GB"/>
        </w:rPr>
        <w:t>Troubleshooting</w:t>
      </w:r>
      <w:r w:rsidRPr="00644F3D">
        <w:rPr>
          <w:rFonts w:eastAsiaTheme="majorEastAsia"/>
          <w:lang w:val="en-GB"/>
        </w:rPr>
        <w:t>: Thonny is used to diagnose issues and test scripts on the LED matrice.</w:t>
      </w:r>
    </w:p>
    <w:p w14:paraId="5E0D3B95" w14:textId="77777777" w:rsidR="00644F3D" w:rsidRPr="00826A31" w:rsidRDefault="00644F3D" w:rsidP="00644F3D">
      <w:pPr>
        <w:rPr>
          <w:rFonts w:eastAsiaTheme="majorEastAsia"/>
          <w:b/>
          <w:bCs/>
          <w:lang w:val="en-GB"/>
        </w:rPr>
      </w:pPr>
    </w:p>
    <w:p w14:paraId="403DE752" w14:textId="5D9952E0" w:rsidR="00644F3D" w:rsidRPr="00826A31" w:rsidRDefault="00644F3D" w:rsidP="00644F3D">
      <w:pPr>
        <w:rPr>
          <w:rFonts w:eastAsiaTheme="majorEastAsia"/>
          <w:b/>
          <w:bCs/>
          <w:lang w:val="en-GB"/>
        </w:rPr>
      </w:pPr>
      <w:r w:rsidRPr="00826A31">
        <w:rPr>
          <w:rFonts w:eastAsiaTheme="majorEastAsia"/>
          <w:b/>
          <w:bCs/>
          <w:lang w:val="en-GB"/>
        </w:rPr>
        <w:t>2. Clone the GitHub Repository</w:t>
      </w:r>
    </w:p>
    <w:p w14:paraId="21E019DF" w14:textId="77777777" w:rsidR="00644F3D" w:rsidRPr="00644F3D" w:rsidRDefault="00644F3D" w:rsidP="00644F3D">
      <w:pPr>
        <w:rPr>
          <w:rFonts w:eastAsiaTheme="majorEastAsia"/>
          <w:lang w:val="en-GB"/>
        </w:rPr>
      </w:pPr>
      <w:r w:rsidRPr="00644F3D">
        <w:rPr>
          <w:rFonts w:eastAsiaTheme="majorEastAsia"/>
          <w:lang w:val="en-GB"/>
        </w:rPr>
        <w:t>Clone the repository to your local machine: git clone </w:t>
      </w:r>
      <w:hyperlink r:id="rId18" w:history="1">
        <w:r w:rsidRPr="00644F3D">
          <w:rPr>
            <w:rStyle w:val="Lienhypertexte"/>
            <w:rFonts w:eastAsiaTheme="majorEastAsia"/>
            <w:lang w:val="en-GB"/>
          </w:rPr>
          <w:t>https://github.com/adriens/temps-attente-matrix-led.git</w:t>
        </w:r>
      </w:hyperlink>
    </w:p>
    <w:p w14:paraId="2D4D34C3" w14:textId="77777777" w:rsidR="00644F3D" w:rsidRPr="00644F3D" w:rsidRDefault="00644F3D" w:rsidP="00644F3D">
      <w:pPr>
        <w:rPr>
          <w:rFonts w:eastAsiaTheme="majorEastAsia"/>
          <w:lang w:val="en-GB"/>
        </w:rPr>
      </w:pPr>
      <w:r w:rsidRPr="00644F3D">
        <w:rPr>
          <w:rFonts w:eastAsiaTheme="majorEastAsia"/>
          <w:lang w:val="en-GB"/>
        </w:rPr>
        <w:t>Navigate to the project directory cd temps-attente-matrix-led</w:t>
      </w:r>
    </w:p>
    <w:p w14:paraId="6EE8BC0A" w14:textId="77777777" w:rsidR="00644F3D" w:rsidRPr="00826A31" w:rsidRDefault="00644F3D" w:rsidP="00644F3D">
      <w:pPr>
        <w:rPr>
          <w:rFonts w:eastAsiaTheme="majorEastAsia"/>
          <w:b/>
          <w:bCs/>
          <w:lang w:val="en-GB"/>
        </w:rPr>
      </w:pPr>
    </w:p>
    <w:p w14:paraId="05EDF1E3" w14:textId="0A15519D" w:rsidR="00644F3D" w:rsidRPr="00826A31" w:rsidRDefault="00644F3D" w:rsidP="00644F3D">
      <w:pPr>
        <w:rPr>
          <w:rFonts w:eastAsiaTheme="majorEastAsia"/>
          <w:b/>
          <w:bCs/>
          <w:lang w:val="en-GB"/>
        </w:rPr>
      </w:pPr>
      <w:r w:rsidRPr="00826A31">
        <w:rPr>
          <w:rFonts w:eastAsiaTheme="majorEastAsia"/>
          <w:b/>
          <w:bCs/>
          <w:lang w:val="en-GB"/>
        </w:rPr>
        <w:t>3. Configure WiFi Credentials</w:t>
      </w:r>
    </w:p>
    <w:p w14:paraId="14654B2A" w14:textId="77777777" w:rsidR="00644F3D" w:rsidRPr="00644F3D" w:rsidRDefault="00644F3D" w:rsidP="00644F3D">
      <w:pPr>
        <w:rPr>
          <w:rFonts w:eastAsiaTheme="majorEastAsia"/>
          <w:lang w:val="en-GB"/>
        </w:rPr>
      </w:pPr>
      <w:r w:rsidRPr="00644F3D">
        <w:rPr>
          <w:rFonts w:eastAsiaTheme="majorEastAsia"/>
          <w:b/>
          <w:bCs/>
          <w:lang w:val="en-GB"/>
        </w:rPr>
        <w:t>Edit the .env file</w:t>
      </w:r>
      <w:r w:rsidRPr="00644F3D">
        <w:rPr>
          <w:rFonts w:eastAsiaTheme="majorEastAsia"/>
          <w:lang w:val="en-GB"/>
        </w:rPr>
        <w:t> to provide your </w:t>
      </w:r>
      <w:r w:rsidRPr="00644F3D">
        <w:rPr>
          <w:rFonts w:eastAsiaTheme="majorEastAsia"/>
          <w:b/>
          <w:bCs/>
          <w:lang w:val="en-GB"/>
        </w:rPr>
        <w:t>WiFi credentials</w:t>
      </w:r>
      <w:r w:rsidRPr="00644F3D">
        <w:rPr>
          <w:rFonts w:eastAsiaTheme="majorEastAsia"/>
          <w:lang w:val="en-GB"/>
        </w:rPr>
        <w:t> : SSID= WIFI_PASSWORD=</w:t>
      </w:r>
    </w:p>
    <w:p w14:paraId="7D9A67D1" w14:textId="77777777" w:rsidR="00644F3D" w:rsidRPr="00826A31" w:rsidRDefault="00644F3D" w:rsidP="00644F3D">
      <w:pPr>
        <w:rPr>
          <w:rFonts w:eastAsiaTheme="majorEastAsia"/>
          <w:b/>
          <w:bCs/>
          <w:lang w:val="en-GB"/>
        </w:rPr>
      </w:pPr>
    </w:p>
    <w:p w14:paraId="0D01387E" w14:textId="083BEA5B" w:rsidR="00644F3D" w:rsidRPr="00826A31" w:rsidRDefault="00644F3D" w:rsidP="00644F3D">
      <w:pPr>
        <w:rPr>
          <w:rFonts w:eastAsiaTheme="majorEastAsia"/>
          <w:b/>
          <w:bCs/>
          <w:lang w:val="en-GB"/>
        </w:rPr>
      </w:pPr>
      <w:r w:rsidRPr="00826A31">
        <w:rPr>
          <w:rFonts w:eastAsiaTheme="majorEastAsia"/>
          <w:b/>
          <w:bCs/>
          <w:lang w:val="en-GB"/>
        </w:rPr>
        <w:t>5. Configure API Key</w:t>
      </w:r>
    </w:p>
    <w:p w14:paraId="02E0F007" w14:textId="77777777" w:rsidR="00644F3D" w:rsidRPr="00644F3D" w:rsidRDefault="00644F3D" w:rsidP="00644F3D">
      <w:pPr>
        <w:rPr>
          <w:rFonts w:eastAsiaTheme="majorEastAsia"/>
          <w:lang w:val="en-GB"/>
        </w:rPr>
      </w:pPr>
      <w:r w:rsidRPr="00644F3D">
        <w:rPr>
          <w:rFonts w:eastAsiaTheme="majorEastAsia"/>
          <w:b/>
          <w:bCs/>
          <w:lang w:val="en-GB"/>
        </w:rPr>
        <w:lastRenderedPageBreak/>
        <w:t>Open the .env</w:t>
      </w:r>
      <w:r w:rsidRPr="00644F3D">
        <w:rPr>
          <w:rFonts w:eastAsiaTheme="majorEastAsia"/>
          <w:lang w:val="en-GB"/>
        </w:rPr>
        <w:t> file and add your API key in the format : API_KEY=</w:t>
      </w:r>
    </w:p>
    <w:p w14:paraId="418DDE77" w14:textId="77777777" w:rsidR="00644F3D" w:rsidRDefault="00644F3D" w:rsidP="00644F3D">
      <w:pPr>
        <w:rPr>
          <w:rFonts w:eastAsiaTheme="majorEastAsia"/>
          <w:b/>
          <w:bCs/>
          <w:lang w:val="en-GB"/>
        </w:rPr>
      </w:pPr>
    </w:p>
    <w:p w14:paraId="0A64DD24" w14:textId="39490692" w:rsidR="00644F3D" w:rsidRPr="00644F3D" w:rsidRDefault="00644F3D" w:rsidP="00644F3D">
      <w:pPr>
        <w:rPr>
          <w:rFonts w:eastAsiaTheme="majorEastAsia"/>
          <w:b/>
          <w:bCs/>
          <w:lang w:val="en-GB"/>
        </w:rPr>
      </w:pPr>
      <w:r w:rsidRPr="00644F3D">
        <w:rPr>
          <w:rFonts w:eastAsiaTheme="majorEastAsia"/>
          <w:b/>
          <w:bCs/>
          <w:lang w:val="en-GB"/>
        </w:rPr>
        <w:t>4. Copy Files to Raspberry Pi Pico</w:t>
      </w:r>
    </w:p>
    <w:p w14:paraId="5A846214" w14:textId="77777777" w:rsidR="00644F3D" w:rsidRPr="00644F3D" w:rsidRDefault="00644F3D" w:rsidP="00644F3D">
      <w:pPr>
        <w:rPr>
          <w:rFonts w:eastAsiaTheme="majorEastAsia"/>
          <w:lang w:val="en-GB"/>
        </w:rPr>
      </w:pPr>
      <w:r w:rsidRPr="00644F3D">
        <w:rPr>
          <w:rFonts w:eastAsiaTheme="majorEastAsia"/>
          <w:lang w:val="en-GB"/>
        </w:rPr>
        <w:t>Connect your Raspberry Pi Pico W to your computer.</w:t>
      </w:r>
    </w:p>
    <w:p w14:paraId="23B38C59" w14:textId="77777777" w:rsidR="00644F3D" w:rsidRPr="00644F3D" w:rsidRDefault="00644F3D" w:rsidP="00644F3D">
      <w:pPr>
        <w:rPr>
          <w:rFonts w:eastAsiaTheme="majorEastAsia"/>
          <w:lang w:val="en-GB"/>
        </w:rPr>
      </w:pPr>
      <w:r w:rsidRPr="00644F3D">
        <w:rPr>
          <w:rFonts w:eastAsiaTheme="majorEastAsia"/>
          <w:lang w:val="en-GB"/>
        </w:rPr>
        <w:t>Open Thonny and select the correct interpreter for Raspberry Pi Pico W. Save the following files to the Pico’s root directory:</w:t>
      </w:r>
    </w:p>
    <w:p w14:paraId="3A1BFCE3" w14:textId="77777777" w:rsidR="00644F3D" w:rsidRPr="00644F3D" w:rsidRDefault="00644F3D" w:rsidP="00644F3D">
      <w:pPr>
        <w:numPr>
          <w:ilvl w:val="0"/>
          <w:numId w:val="50"/>
        </w:numPr>
        <w:rPr>
          <w:rFonts w:eastAsiaTheme="majorEastAsia"/>
        </w:rPr>
      </w:pPr>
      <w:r w:rsidRPr="00644F3D">
        <w:rPr>
          <w:rFonts w:eastAsiaTheme="majorEastAsia"/>
        </w:rPr>
        <w:t>boot.py</w:t>
      </w:r>
    </w:p>
    <w:p w14:paraId="5EC1600A" w14:textId="77777777" w:rsidR="00644F3D" w:rsidRPr="00644F3D" w:rsidRDefault="00644F3D" w:rsidP="00644F3D">
      <w:pPr>
        <w:numPr>
          <w:ilvl w:val="0"/>
          <w:numId w:val="50"/>
        </w:numPr>
        <w:rPr>
          <w:rFonts w:eastAsiaTheme="majorEastAsia"/>
        </w:rPr>
      </w:pPr>
      <w:r w:rsidRPr="00644F3D">
        <w:rPr>
          <w:rFonts w:eastAsiaTheme="majorEastAsia"/>
        </w:rPr>
        <w:t>main.py</w:t>
      </w:r>
    </w:p>
    <w:p w14:paraId="3B8E35BA" w14:textId="77777777" w:rsidR="00644F3D" w:rsidRPr="00644F3D" w:rsidRDefault="00644F3D" w:rsidP="00644F3D">
      <w:pPr>
        <w:numPr>
          <w:ilvl w:val="0"/>
          <w:numId w:val="50"/>
        </w:numPr>
        <w:rPr>
          <w:rFonts w:eastAsiaTheme="majorEastAsia"/>
          <w:lang w:val="en-GB"/>
        </w:rPr>
      </w:pPr>
      <w:r w:rsidRPr="00644F3D">
        <w:rPr>
          <w:rFonts w:eastAsiaTheme="majorEastAsia"/>
          <w:lang w:val="en-GB"/>
        </w:rPr>
        <w:t>information.env Use Thonny’s file browser to ensure these files are saved correctly on the Pico.</w:t>
      </w:r>
    </w:p>
    <w:p w14:paraId="57062792" w14:textId="77777777" w:rsidR="00644F3D" w:rsidRPr="00826A31" w:rsidRDefault="00644F3D" w:rsidP="00644F3D">
      <w:pPr>
        <w:rPr>
          <w:rFonts w:eastAsiaTheme="majorEastAsia"/>
          <w:b/>
          <w:bCs/>
          <w:lang w:val="en-GB"/>
        </w:rPr>
      </w:pPr>
    </w:p>
    <w:p w14:paraId="59AFEF18" w14:textId="682E65D9" w:rsidR="00644F3D" w:rsidRPr="00826A31" w:rsidRDefault="00644F3D" w:rsidP="00644F3D">
      <w:pPr>
        <w:rPr>
          <w:rFonts w:eastAsiaTheme="majorEastAsia"/>
          <w:b/>
          <w:bCs/>
          <w:lang w:val="en-GB"/>
        </w:rPr>
      </w:pPr>
      <w:r w:rsidRPr="00826A31">
        <w:rPr>
          <w:rFonts w:eastAsiaTheme="majorEastAsia"/>
          <w:b/>
          <w:bCs/>
          <w:lang w:val="en-GB"/>
        </w:rPr>
        <w:t>6. Running the Script</w:t>
      </w:r>
    </w:p>
    <w:p w14:paraId="4D745358" w14:textId="77777777" w:rsidR="00644F3D" w:rsidRPr="00644F3D" w:rsidRDefault="00644F3D" w:rsidP="00644F3D">
      <w:pPr>
        <w:rPr>
          <w:rFonts w:eastAsiaTheme="majorEastAsia"/>
          <w:lang w:val="en-GB"/>
        </w:rPr>
      </w:pPr>
      <w:r w:rsidRPr="00644F3D">
        <w:rPr>
          <w:rFonts w:eastAsiaTheme="majorEastAsia"/>
          <w:lang w:val="en-GB"/>
        </w:rPr>
        <w:t>Once the files are uploaded, the Pimoroni Cosmic-Unicorn will run autonomously as soon as it is powered on. No further intervention via Thonny is required for final usage.</w:t>
      </w:r>
    </w:p>
    <w:p w14:paraId="1BD3851A" w14:textId="77777777" w:rsidR="00644F3D" w:rsidRPr="00826A31" w:rsidRDefault="00644F3D" w:rsidP="00644F3D">
      <w:pPr>
        <w:rPr>
          <w:rFonts w:eastAsiaTheme="majorEastAsia"/>
          <w:b/>
          <w:bCs/>
          <w:lang w:val="en-GB"/>
        </w:rPr>
      </w:pPr>
    </w:p>
    <w:p w14:paraId="02AE38D4" w14:textId="7EF5192B" w:rsidR="00644F3D" w:rsidRPr="00644F3D" w:rsidRDefault="00644F3D" w:rsidP="00644F3D">
      <w:pPr>
        <w:rPr>
          <w:rFonts w:eastAsiaTheme="majorEastAsia"/>
          <w:b/>
          <w:bCs/>
        </w:rPr>
      </w:pPr>
      <w:r w:rsidRPr="00644F3D">
        <w:rPr>
          <w:rFonts w:eastAsiaTheme="majorEastAsia"/>
          <w:b/>
          <w:bCs/>
        </w:rPr>
        <w:t>7. Troubleshooting</w:t>
      </w:r>
    </w:p>
    <w:p w14:paraId="70C6D908" w14:textId="77777777" w:rsidR="00644F3D" w:rsidRPr="00644F3D" w:rsidRDefault="00644F3D" w:rsidP="00644F3D">
      <w:pPr>
        <w:numPr>
          <w:ilvl w:val="0"/>
          <w:numId w:val="51"/>
        </w:numPr>
        <w:rPr>
          <w:rFonts w:eastAsiaTheme="majorEastAsia"/>
          <w:lang w:val="en-GB"/>
        </w:rPr>
      </w:pPr>
      <w:r w:rsidRPr="00644F3D">
        <w:rPr>
          <w:rFonts w:eastAsiaTheme="majorEastAsia"/>
          <w:b/>
          <w:bCs/>
          <w:lang w:val="en-GB"/>
        </w:rPr>
        <w:t>WiFi Not Connecting</w:t>
      </w:r>
      <w:r w:rsidRPr="00644F3D">
        <w:rPr>
          <w:rFonts w:eastAsiaTheme="majorEastAsia"/>
          <w:lang w:val="en-GB"/>
        </w:rPr>
        <w:t>: Ensure correct SSID/password in the .env file and check network availability.</w:t>
      </w:r>
    </w:p>
    <w:p w14:paraId="1780F4B5" w14:textId="77777777" w:rsidR="00644F3D" w:rsidRPr="00644F3D" w:rsidRDefault="00644F3D" w:rsidP="00644F3D">
      <w:pPr>
        <w:numPr>
          <w:ilvl w:val="0"/>
          <w:numId w:val="51"/>
        </w:numPr>
        <w:rPr>
          <w:rFonts w:eastAsiaTheme="majorEastAsia"/>
          <w:lang w:val="en-GB"/>
        </w:rPr>
      </w:pPr>
      <w:r w:rsidRPr="00644F3D">
        <w:rPr>
          <w:rFonts w:eastAsiaTheme="majorEastAsia"/>
          <w:b/>
          <w:bCs/>
          <w:lang w:val="en-GB"/>
        </w:rPr>
        <w:t>API Key Issues</w:t>
      </w:r>
      <w:r w:rsidRPr="00644F3D">
        <w:rPr>
          <w:rFonts w:eastAsiaTheme="majorEastAsia"/>
          <w:lang w:val="en-GB"/>
        </w:rPr>
        <w:t>: Make sure the API key in the .env file is correct and the file is in the correct directory.</w:t>
      </w:r>
    </w:p>
    <w:p w14:paraId="4938846B" w14:textId="77777777" w:rsidR="00644F3D" w:rsidRPr="00644F3D" w:rsidRDefault="00644F3D" w:rsidP="00644F3D">
      <w:pPr>
        <w:numPr>
          <w:ilvl w:val="0"/>
          <w:numId w:val="51"/>
        </w:numPr>
        <w:rPr>
          <w:rFonts w:eastAsiaTheme="majorEastAsia"/>
          <w:lang w:val="en-GB"/>
        </w:rPr>
      </w:pPr>
      <w:r w:rsidRPr="00644F3D">
        <w:rPr>
          <w:rFonts w:eastAsiaTheme="majorEastAsia"/>
          <w:b/>
          <w:bCs/>
          <w:lang w:val="en-GB"/>
        </w:rPr>
        <w:t>Button Response Not Working</w:t>
      </w:r>
      <w:r w:rsidRPr="00644F3D">
        <w:rPr>
          <w:rFonts w:eastAsiaTheme="majorEastAsia"/>
          <w:lang w:val="en-GB"/>
        </w:rPr>
        <w:t>: Ensure the Cosmic Unicorn device buttons are functioning correctly and properly mapped.</w:t>
      </w:r>
    </w:p>
    <w:p w14:paraId="2617F874" w14:textId="77777777" w:rsidR="00644F3D" w:rsidRPr="00826A31" w:rsidRDefault="00644F3D" w:rsidP="00644F3D">
      <w:pPr>
        <w:rPr>
          <w:rFonts w:eastAsiaTheme="majorEastAsia"/>
          <w:b/>
          <w:bCs/>
          <w:lang w:val="en-GB"/>
        </w:rPr>
      </w:pPr>
    </w:p>
    <w:p w14:paraId="183CCD59" w14:textId="1C0C7CAF" w:rsidR="00644F3D" w:rsidRPr="00826A31" w:rsidRDefault="00644F3D" w:rsidP="00644F3D">
      <w:pPr>
        <w:rPr>
          <w:rFonts w:eastAsiaTheme="majorEastAsia"/>
          <w:b/>
          <w:bCs/>
          <w:lang w:val="en-GB"/>
        </w:rPr>
      </w:pPr>
      <w:r w:rsidRPr="00826A31">
        <w:rPr>
          <w:rFonts w:eastAsiaTheme="majorEastAsia"/>
          <w:b/>
          <w:bCs/>
          <w:lang w:val="en-GB"/>
        </w:rPr>
        <w:t>8. Updating the Script</w:t>
      </w:r>
    </w:p>
    <w:p w14:paraId="6F9E85F4" w14:textId="77777777" w:rsidR="00644F3D" w:rsidRPr="00644F3D" w:rsidRDefault="00644F3D" w:rsidP="00644F3D">
      <w:pPr>
        <w:rPr>
          <w:rFonts w:eastAsiaTheme="majorEastAsia"/>
          <w:lang w:val="en-GB"/>
        </w:rPr>
      </w:pPr>
      <w:r w:rsidRPr="00644F3D">
        <w:rPr>
          <w:rFonts w:eastAsiaTheme="majorEastAsia"/>
          <w:lang w:val="en-GB"/>
        </w:rPr>
        <w:t>If there are any changes to the script, make sure to copy the updated version to the Raspberry Pi Pico. Use Thonny IDE to overwrite the old script on the Pico's filesystem.</w:t>
      </w:r>
    </w:p>
    <w:p w14:paraId="31A6B4F2" w14:textId="77777777" w:rsidR="00644F3D" w:rsidRPr="00826A31" w:rsidRDefault="00644F3D" w:rsidP="00644F3D">
      <w:pPr>
        <w:rPr>
          <w:rFonts w:eastAsiaTheme="majorEastAsia"/>
          <w:b/>
          <w:bCs/>
          <w:lang w:val="en-GB"/>
        </w:rPr>
      </w:pPr>
    </w:p>
    <w:p w14:paraId="2F85CB71" w14:textId="3D16E046" w:rsidR="00644F3D" w:rsidRPr="00644F3D" w:rsidRDefault="00644F3D" w:rsidP="00644F3D">
      <w:pPr>
        <w:rPr>
          <w:rFonts w:eastAsiaTheme="majorEastAsia"/>
          <w:b/>
          <w:bCs/>
        </w:rPr>
      </w:pPr>
      <w:r w:rsidRPr="00644F3D">
        <w:rPr>
          <w:rFonts w:eastAsiaTheme="majorEastAsia"/>
          <w:b/>
          <w:bCs/>
        </w:rPr>
        <w:t>9. Volume and Brightness Adjustment</w:t>
      </w:r>
    </w:p>
    <w:p w14:paraId="3ADA73CF" w14:textId="77777777" w:rsidR="00644F3D" w:rsidRPr="00644F3D" w:rsidRDefault="00644F3D" w:rsidP="00644F3D">
      <w:pPr>
        <w:numPr>
          <w:ilvl w:val="0"/>
          <w:numId w:val="52"/>
        </w:numPr>
        <w:rPr>
          <w:rFonts w:eastAsiaTheme="majorEastAsia"/>
          <w:lang w:val="en-GB"/>
        </w:rPr>
      </w:pPr>
      <w:r w:rsidRPr="00644F3D">
        <w:rPr>
          <w:rFonts w:eastAsiaTheme="majorEastAsia"/>
          <w:b/>
          <w:bCs/>
          <w:lang w:val="en-GB"/>
        </w:rPr>
        <w:t>Volume</w:t>
      </w:r>
      <w:r w:rsidRPr="00644F3D">
        <w:rPr>
          <w:rFonts w:eastAsiaTheme="majorEastAsia"/>
          <w:lang w:val="en-GB"/>
        </w:rPr>
        <w:t>: Use the buttons on the Cosmic Unicorn to adjust the sound volume during runtime.</w:t>
      </w:r>
    </w:p>
    <w:p w14:paraId="6999AA28" w14:textId="77777777" w:rsidR="00644F3D" w:rsidRPr="00644F3D" w:rsidRDefault="00644F3D" w:rsidP="00644F3D">
      <w:pPr>
        <w:numPr>
          <w:ilvl w:val="0"/>
          <w:numId w:val="52"/>
        </w:numPr>
        <w:rPr>
          <w:rFonts w:eastAsiaTheme="majorEastAsia"/>
          <w:lang w:val="en-GB"/>
        </w:rPr>
      </w:pPr>
      <w:r w:rsidRPr="00644F3D">
        <w:rPr>
          <w:rFonts w:eastAsiaTheme="majorEastAsia"/>
          <w:b/>
          <w:bCs/>
          <w:lang w:val="en-GB"/>
        </w:rPr>
        <w:t>Brightness</w:t>
      </w:r>
      <w:r w:rsidRPr="00644F3D">
        <w:rPr>
          <w:rFonts w:eastAsiaTheme="majorEastAsia"/>
          <w:lang w:val="en-GB"/>
        </w:rPr>
        <w:t>: Adjust the brightness using the appropriate buttons on the Cosmic Unicorn.</w:t>
      </w:r>
    </w:p>
    <w:p w14:paraId="4721B831" w14:textId="77777777" w:rsidR="00644F3D" w:rsidRPr="00644F3D" w:rsidRDefault="00644F3D" w:rsidP="00644F3D">
      <w:pPr>
        <w:numPr>
          <w:ilvl w:val="0"/>
          <w:numId w:val="50"/>
        </w:numPr>
        <w:rPr>
          <w:rFonts w:eastAsiaTheme="majorEastAsia"/>
          <w:b/>
          <w:bCs/>
        </w:rPr>
      </w:pPr>
      <w:r w:rsidRPr="00644F3D">
        <w:rPr>
          <w:rFonts w:eastAsiaTheme="majorEastAsia"/>
          <w:b/>
          <w:bCs/>
        </w:rPr>
        <w:t>10. Button A and B Functionality</w:t>
      </w:r>
    </w:p>
    <w:p w14:paraId="73A40CB6" w14:textId="77777777" w:rsidR="00644F3D" w:rsidRPr="00644F3D" w:rsidRDefault="00644F3D" w:rsidP="00644F3D">
      <w:pPr>
        <w:numPr>
          <w:ilvl w:val="0"/>
          <w:numId w:val="53"/>
        </w:numPr>
        <w:rPr>
          <w:rFonts w:eastAsiaTheme="majorEastAsia"/>
          <w:lang w:val="en-GB"/>
        </w:rPr>
      </w:pPr>
      <w:r w:rsidRPr="00644F3D">
        <w:rPr>
          <w:rFonts w:eastAsiaTheme="majorEastAsia"/>
          <w:b/>
          <w:bCs/>
          <w:lang w:val="en-GB"/>
        </w:rPr>
        <w:t>Button A</w:t>
      </w:r>
      <w:r w:rsidRPr="00644F3D">
        <w:rPr>
          <w:rFonts w:eastAsiaTheme="majorEastAsia"/>
          <w:lang w:val="en-GB"/>
        </w:rPr>
        <w:t>: Toggles the sound on and off. When the sound is enabled, a beep will play to indicate activation.</w:t>
      </w:r>
    </w:p>
    <w:p w14:paraId="778884F2" w14:textId="77777777" w:rsidR="00644F3D" w:rsidRPr="00644F3D" w:rsidRDefault="00644F3D" w:rsidP="00644F3D">
      <w:pPr>
        <w:numPr>
          <w:ilvl w:val="0"/>
          <w:numId w:val="53"/>
        </w:numPr>
        <w:rPr>
          <w:rFonts w:eastAsiaTheme="majorEastAsia"/>
          <w:lang w:val="en-GB"/>
        </w:rPr>
      </w:pPr>
      <w:r w:rsidRPr="00644F3D">
        <w:rPr>
          <w:rFonts w:eastAsiaTheme="majorEastAsia"/>
          <w:b/>
          <w:bCs/>
          <w:lang w:val="en-GB"/>
        </w:rPr>
        <w:t>Button B</w:t>
      </w:r>
      <w:r w:rsidRPr="00644F3D">
        <w:rPr>
          <w:rFonts w:eastAsiaTheme="majorEastAsia"/>
          <w:lang w:val="en-GB"/>
        </w:rPr>
        <w:t>: Pauses or resumes the main display loop. When paused, a yellow LED will indicate the pause status.</w:t>
      </w:r>
    </w:p>
    <w:p w14:paraId="4B61283B" w14:textId="77777777" w:rsidR="00644F3D" w:rsidRPr="00644F3D" w:rsidRDefault="00644F3D" w:rsidP="00644F3D">
      <w:pPr>
        <w:numPr>
          <w:ilvl w:val="0"/>
          <w:numId w:val="50"/>
        </w:numPr>
        <w:rPr>
          <w:rFonts w:eastAsiaTheme="majorEastAsia"/>
          <w:b/>
          <w:bCs/>
        </w:rPr>
      </w:pPr>
      <w:r w:rsidRPr="00644F3D">
        <w:rPr>
          <w:rFonts w:eastAsiaTheme="majorEastAsia"/>
          <w:b/>
          <w:bCs/>
        </w:rPr>
        <w:t>Additional Notes</w:t>
      </w:r>
    </w:p>
    <w:p w14:paraId="6951440F" w14:textId="77777777" w:rsidR="00644F3D" w:rsidRPr="00644F3D" w:rsidRDefault="00644F3D" w:rsidP="00644F3D">
      <w:pPr>
        <w:rPr>
          <w:rFonts w:eastAsiaTheme="majorEastAsia"/>
          <w:lang w:val="en-GB"/>
        </w:rPr>
      </w:pPr>
      <w:r w:rsidRPr="00644F3D">
        <w:rPr>
          <w:rFonts w:eastAsiaTheme="majorEastAsia"/>
          <w:lang w:val="en-GB"/>
        </w:rPr>
        <w:lastRenderedPageBreak/>
        <w:t>Feedback and Contributions: If you'd like to contribute or provide feedback on this guide, please open an issue or submit a pull request on GitHub.</w:t>
      </w:r>
    </w:p>
    <w:p w14:paraId="3CCB3EF9" w14:textId="77777777" w:rsidR="00644F3D" w:rsidRPr="00644F3D" w:rsidRDefault="00644F3D" w:rsidP="00644F3D">
      <w:pPr>
        <w:rPr>
          <w:rFonts w:eastAsiaTheme="majorEastAsia"/>
          <w:lang w:val="en-GB"/>
        </w:rPr>
      </w:pPr>
    </w:p>
    <w:p w14:paraId="376D2750" w14:textId="77777777" w:rsidR="00644F3D" w:rsidRPr="00644F3D" w:rsidRDefault="00644F3D" w:rsidP="00644F3D">
      <w:pPr>
        <w:rPr>
          <w:rFonts w:eastAsiaTheme="majorEastAsia"/>
          <w:lang w:val="en-GB"/>
        </w:rPr>
      </w:pPr>
    </w:p>
    <w:p w14:paraId="3DC253D6" w14:textId="04898B20" w:rsidR="00644F3D" w:rsidRDefault="00644F3D" w:rsidP="00644F3D">
      <w:pPr>
        <w:pStyle w:val="Titre2"/>
        <w:rPr>
          <w:rFonts w:eastAsiaTheme="majorEastAsia"/>
        </w:rPr>
      </w:pPr>
      <w:bookmarkStart w:id="39" w:name="_Toc185449769"/>
      <w:r>
        <w:rPr>
          <w:rFonts w:eastAsiaTheme="majorEastAsia"/>
        </w:rPr>
        <w:t>Principe du code</w:t>
      </w:r>
      <w:bookmarkEnd w:id="39"/>
      <w:r>
        <w:rPr>
          <w:rFonts w:eastAsiaTheme="majorEastAsia"/>
        </w:rPr>
        <w:t xml:space="preserve"> </w:t>
      </w:r>
    </w:p>
    <w:p w14:paraId="533B6080" w14:textId="351CC61D" w:rsidR="00644F3D" w:rsidRDefault="00644F3D" w:rsidP="00644F3D">
      <w:pPr>
        <w:rPr>
          <w:rFonts w:eastAsiaTheme="majorEastAsia"/>
        </w:rPr>
      </w:pPr>
      <w:r w:rsidRPr="00644F3D">
        <w:rPr>
          <w:rFonts w:eastAsiaTheme="majorEastAsia"/>
          <w:noProof/>
        </w:rPr>
        <w:drawing>
          <wp:inline distT="0" distB="0" distL="0" distR="0" wp14:anchorId="2BE904CD" wp14:editId="06354050">
            <wp:extent cx="5760720" cy="6432550"/>
            <wp:effectExtent l="0" t="0" r="0" b="6350"/>
            <wp:docPr id="98032652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326521" name=""/>
                    <pic:cNvPicPr/>
                  </pic:nvPicPr>
                  <pic:blipFill>
                    <a:blip r:embed="rId19"/>
                    <a:stretch>
                      <a:fillRect/>
                    </a:stretch>
                  </pic:blipFill>
                  <pic:spPr>
                    <a:xfrm>
                      <a:off x="0" y="0"/>
                      <a:ext cx="5760720" cy="6432550"/>
                    </a:xfrm>
                    <a:prstGeom prst="rect">
                      <a:avLst/>
                    </a:prstGeom>
                  </pic:spPr>
                </pic:pic>
              </a:graphicData>
            </a:graphic>
          </wp:inline>
        </w:drawing>
      </w:r>
    </w:p>
    <w:p w14:paraId="2FEFD7B5" w14:textId="77777777" w:rsidR="00644F3D" w:rsidRPr="00644F3D" w:rsidRDefault="00644F3D" w:rsidP="00644F3D">
      <w:pPr>
        <w:rPr>
          <w:rFonts w:eastAsiaTheme="majorEastAsia"/>
          <w:lang w:val="en-GB"/>
        </w:rPr>
      </w:pPr>
    </w:p>
    <w:p w14:paraId="656B2DE3" w14:textId="4319E928" w:rsidR="003178F8" w:rsidRPr="003178F8" w:rsidRDefault="003178F8" w:rsidP="00A44DA8">
      <w:pPr>
        <w:pStyle w:val="Titre1"/>
      </w:pPr>
      <w:bookmarkStart w:id="40" w:name="_Toc185449770"/>
      <w:r w:rsidRPr="003178F8">
        <w:lastRenderedPageBreak/>
        <w:t>Développement et mise en œuvre</w:t>
      </w:r>
      <w:bookmarkEnd w:id="40"/>
    </w:p>
    <w:p w14:paraId="5BCC43AB" w14:textId="77777777" w:rsidR="003178F8" w:rsidRPr="00A44DA8" w:rsidRDefault="003178F8" w:rsidP="00A44DA8">
      <w:pPr>
        <w:pStyle w:val="Titre2"/>
      </w:pPr>
      <w:bookmarkStart w:id="41" w:name="_Toc185449771"/>
      <w:r w:rsidRPr="00A44DA8">
        <w:rPr>
          <w:rFonts w:eastAsiaTheme="majorEastAsia"/>
        </w:rPr>
        <w:t>Étapes de réalisation</w:t>
      </w:r>
      <w:r w:rsidRPr="00A44DA8">
        <w:t xml:space="preserve"> :</w:t>
      </w:r>
      <w:bookmarkEnd w:id="41"/>
    </w:p>
    <w:p w14:paraId="02459063" w14:textId="77777777" w:rsidR="00CC58EC" w:rsidRPr="00CC58EC" w:rsidRDefault="00CC58EC" w:rsidP="00CC58EC">
      <w:pPr>
        <w:pStyle w:val="Titre3"/>
      </w:pPr>
      <w:bookmarkStart w:id="42" w:name="_Toc185449772"/>
      <w:r w:rsidRPr="00CC58EC">
        <w:t>Gestion des LEDs</w:t>
      </w:r>
      <w:bookmarkEnd w:id="42"/>
    </w:p>
    <w:p w14:paraId="41C0C489" w14:textId="77777777" w:rsidR="00CC58EC" w:rsidRPr="00CC58EC" w:rsidRDefault="00CC58EC" w:rsidP="00CC58EC">
      <w:pPr>
        <w:rPr>
          <w:rFonts w:eastAsiaTheme="majorEastAsia"/>
        </w:rPr>
      </w:pPr>
      <w:r w:rsidRPr="00CC58EC">
        <w:rPr>
          <w:rFonts w:eastAsiaTheme="majorEastAsia"/>
        </w:rPr>
        <w:t>L’affichage des données et des animations sur la matrice LED Pimoroni Cosmic-Unicorn nécessite une gestion rigoureuse des 1024 LEDs RGB (32x32) :</w:t>
      </w:r>
    </w:p>
    <w:p w14:paraId="1859631B" w14:textId="43049D5A" w:rsidR="00CC58EC" w:rsidRPr="00CC58EC" w:rsidRDefault="00CC58EC" w:rsidP="00CC58EC">
      <w:pPr>
        <w:pStyle w:val="Paragraphedeliste"/>
        <w:numPr>
          <w:ilvl w:val="0"/>
          <w:numId w:val="45"/>
        </w:numPr>
        <w:rPr>
          <w:rFonts w:eastAsiaTheme="majorEastAsia"/>
          <w:b/>
          <w:bCs/>
        </w:rPr>
      </w:pPr>
      <w:r w:rsidRPr="00CC58EC">
        <w:rPr>
          <w:rFonts w:eastAsiaTheme="majorEastAsia"/>
          <w:b/>
          <w:bCs/>
        </w:rPr>
        <w:t>Création et gestion des couleurs</w:t>
      </w:r>
    </w:p>
    <w:p w14:paraId="383BD288" w14:textId="77777777" w:rsidR="00CC58EC" w:rsidRPr="00CC58EC" w:rsidRDefault="00CC58EC" w:rsidP="00CC58EC">
      <w:pPr>
        <w:ind w:left="426"/>
        <w:rPr>
          <w:rFonts w:eastAsiaTheme="majorEastAsia"/>
        </w:rPr>
      </w:pPr>
      <w:r w:rsidRPr="00CC58EC">
        <w:rPr>
          <w:rFonts w:eastAsiaTheme="majorEastAsia"/>
        </w:rPr>
        <w:t>Un dictionnaire de couleurs pré-définies a été utilisé, chaque couleur étant définie en format RGB.</w:t>
      </w:r>
    </w:p>
    <w:p w14:paraId="6A088F6F" w14:textId="77777777" w:rsidR="00CC58EC" w:rsidRPr="00CC58EC" w:rsidRDefault="00CC58EC" w:rsidP="00CC58EC">
      <w:pPr>
        <w:ind w:left="426"/>
        <w:rPr>
          <w:rFonts w:eastAsiaTheme="majorEastAsia"/>
        </w:rPr>
      </w:pPr>
      <w:r w:rsidRPr="00CC58EC">
        <w:rPr>
          <w:rFonts w:eastAsiaTheme="majorEastAsia"/>
        </w:rPr>
        <w:t>Utilisation de l’API graphique PicoGraphics pour gérer les pixels individuellement et créer des stylos graphiques associés aux couleurs.</w:t>
      </w:r>
    </w:p>
    <w:p w14:paraId="657381F8" w14:textId="0C0DD7EB" w:rsidR="00CC58EC" w:rsidRPr="00CC58EC" w:rsidRDefault="00CC58EC" w:rsidP="00CC58EC">
      <w:pPr>
        <w:pStyle w:val="Paragraphedeliste"/>
        <w:numPr>
          <w:ilvl w:val="0"/>
          <w:numId w:val="45"/>
        </w:numPr>
        <w:rPr>
          <w:rFonts w:eastAsiaTheme="majorEastAsia"/>
          <w:b/>
          <w:bCs/>
        </w:rPr>
      </w:pPr>
      <w:r w:rsidRPr="00CC58EC">
        <w:rPr>
          <w:rFonts w:eastAsiaTheme="majorEastAsia"/>
          <w:b/>
          <w:bCs/>
        </w:rPr>
        <w:t>Gestion des animations</w:t>
      </w:r>
    </w:p>
    <w:p w14:paraId="1B4DEF79" w14:textId="77777777" w:rsidR="00CC58EC" w:rsidRPr="00CC58EC" w:rsidRDefault="00CC58EC" w:rsidP="00CC58EC">
      <w:pPr>
        <w:ind w:left="426"/>
        <w:rPr>
          <w:rFonts w:eastAsiaTheme="majorEastAsia"/>
        </w:rPr>
      </w:pPr>
      <w:r w:rsidRPr="00CC58EC">
        <w:rPr>
          <w:rFonts w:eastAsiaTheme="majorEastAsia"/>
        </w:rPr>
        <w:t>Mise en œuvre de textes défilants avec une logique de déplacement horizontal contrôlée par des intervalles temporels.</w:t>
      </w:r>
    </w:p>
    <w:p w14:paraId="17E8A969" w14:textId="77777777" w:rsidR="00CC58EC" w:rsidRPr="00CC58EC" w:rsidRDefault="00CC58EC" w:rsidP="00CC58EC">
      <w:pPr>
        <w:ind w:left="426"/>
        <w:rPr>
          <w:rFonts w:eastAsiaTheme="majorEastAsia"/>
        </w:rPr>
      </w:pPr>
      <w:r w:rsidRPr="00CC58EC">
        <w:rPr>
          <w:rFonts w:eastAsiaTheme="majorEastAsia"/>
        </w:rPr>
        <w:t>Génération de QR codes : Rendu pixel par pixel pour assurer une lisibilité maximale sur la matrice LED.</w:t>
      </w:r>
    </w:p>
    <w:p w14:paraId="53B7DA50" w14:textId="77777777" w:rsidR="00CC58EC" w:rsidRPr="00CC58EC" w:rsidRDefault="00CC58EC" w:rsidP="00CC58EC">
      <w:pPr>
        <w:ind w:left="426"/>
        <w:rPr>
          <w:rFonts w:eastAsiaTheme="majorEastAsia"/>
        </w:rPr>
      </w:pPr>
      <w:r w:rsidRPr="00CC58EC">
        <w:rPr>
          <w:rFonts w:eastAsiaTheme="majorEastAsia"/>
        </w:rPr>
        <w:t>Smiley dynamique : Affichage conditionnel basé sur des seuils définis (heureux, neutre, triste) pour illustrer les temps d’attente.</w:t>
      </w:r>
    </w:p>
    <w:p w14:paraId="4F3F1F9B" w14:textId="77777777" w:rsidR="00CC58EC" w:rsidRPr="00CC58EC" w:rsidRDefault="00CC58EC" w:rsidP="00CC58EC">
      <w:pPr>
        <w:ind w:left="426"/>
        <w:rPr>
          <w:rFonts w:eastAsiaTheme="majorEastAsia"/>
        </w:rPr>
      </w:pPr>
      <w:r w:rsidRPr="00CC58EC">
        <w:rPr>
          <w:rFonts w:eastAsiaTheme="majorEastAsia"/>
        </w:rPr>
        <w:t>Effets visuels (fade in/out, cadres dynamiques) pour améliorer l’esthétique des informations affichées.</w:t>
      </w:r>
    </w:p>
    <w:p w14:paraId="43AC5067" w14:textId="2E837757" w:rsidR="00CC58EC" w:rsidRPr="00CC58EC" w:rsidRDefault="00CC58EC" w:rsidP="00CC58EC">
      <w:pPr>
        <w:pStyle w:val="Paragraphedeliste"/>
        <w:numPr>
          <w:ilvl w:val="0"/>
          <w:numId w:val="45"/>
        </w:numPr>
        <w:rPr>
          <w:rFonts w:eastAsiaTheme="majorEastAsia"/>
          <w:b/>
          <w:bCs/>
        </w:rPr>
      </w:pPr>
      <w:r w:rsidRPr="00CC58EC">
        <w:rPr>
          <w:rFonts w:eastAsiaTheme="majorEastAsia"/>
          <w:b/>
          <w:bCs/>
        </w:rPr>
        <w:t>Optimisation mémoire</w:t>
      </w:r>
    </w:p>
    <w:p w14:paraId="44956A1E" w14:textId="77777777" w:rsidR="00CC58EC" w:rsidRPr="00CC58EC" w:rsidRDefault="00CC58EC" w:rsidP="00CC58EC">
      <w:pPr>
        <w:ind w:left="426"/>
        <w:rPr>
          <w:rFonts w:eastAsiaTheme="majorEastAsia"/>
        </w:rPr>
      </w:pPr>
      <w:r w:rsidRPr="00CC58EC">
        <w:rPr>
          <w:rFonts w:eastAsiaTheme="majorEastAsia"/>
        </w:rPr>
        <w:t>L’utilisation d’algorithmes pour minimiser l’utilisation des ressources matérielles, comme le pré-calcul des coordonnées de pixels des formes courantes (lettres, chiffres, smileys).</w:t>
      </w:r>
    </w:p>
    <w:p w14:paraId="3314CD8D" w14:textId="3726A23B" w:rsidR="00CC58EC" w:rsidRPr="00CC58EC" w:rsidRDefault="00CC58EC" w:rsidP="00CC58EC">
      <w:pPr>
        <w:pStyle w:val="Paragraphedeliste"/>
        <w:numPr>
          <w:ilvl w:val="0"/>
          <w:numId w:val="45"/>
        </w:numPr>
        <w:rPr>
          <w:rFonts w:eastAsiaTheme="majorEastAsia"/>
          <w:b/>
          <w:bCs/>
        </w:rPr>
      </w:pPr>
      <w:r w:rsidRPr="00CC58EC">
        <w:rPr>
          <w:rFonts w:eastAsiaTheme="majorEastAsia"/>
          <w:b/>
          <w:bCs/>
        </w:rPr>
        <w:t>Pilotage des LEDs</w:t>
      </w:r>
    </w:p>
    <w:p w14:paraId="401E6D18" w14:textId="77777777" w:rsidR="00CC58EC" w:rsidRDefault="00CC58EC" w:rsidP="00CC58EC">
      <w:pPr>
        <w:ind w:left="426"/>
        <w:rPr>
          <w:rFonts w:eastAsiaTheme="majorEastAsia"/>
        </w:rPr>
      </w:pPr>
      <w:r w:rsidRPr="00CC58EC">
        <w:rPr>
          <w:rFonts w:eastAsiaTheme="majorEastAsia"/>
        </w:rPr>
        <w:t>Les LEDs spécifiques ont été attribuées à des fonctions d’état, comme le son ou la connexion Wi-Fi, pour signaler visuellement l’état du système.</w:t>
      </w:r>
    </w:p>
    <w:p w14:paraId="60F5F05C" w14:textId="77777777" w:rsidR="00CC58EC" w:rsidRPr="00CC58EC" w:rsidRDefault="00CC58EC" w:rsidP="00CC58EC">
      <w:pPr>
        <w:rPr>
          <w:rFonts w:eastAsiaTheme="majorEastAsia"/>
        </w:rPr>
      </w:pPr>
    </w:p>
    <w:p w14:paraId="6A4C0782" w14:textId="77777777" w:rsidR="00CC58EC" w:rsidRPr="00CC58EC" w:rsidRDefault="00CC58EC" w:rsidP="00CC58EC">
      <w:pPr>
        <w:pStyle w:val="Titre3"/>
      </w:pPr>
      <w:bookmarkStart w:id="43" w:name="_Toc185449773"/>
      <w:r w:rsidRPr="00CC58EC">
        <w:t>Implémentation des boutons interactifs</w:t>
      </w:r>
      <w:bookmarkEnd w:id="43"/>
    </w:p>
    <w:p w14:paraId="01C9059C" w14:textId="77777777" w:rsidR="00CC58EC" w:rsidRPr="00CC58EC" w:rsidRDefault="00CC58EC" w:rsidP="00CC58EC">
      <w:pPr>
        <w:rPr>
          <w:rFonts w:eastAsiaTheme="majorEastAsia"/>
        </w:rPr>
      </w:pPr>
      <w:r w:rsidRPr="00CC58EC">
        <w:rPr>
          <w:rFonts w:eastAsiaTheme="majorEastAsia"/>
        </w:rPr>
        <w:t>Les boutons intégrés à la Cosmic-Unicorn (SWITCH_A, SWITCH_B, SWITCH_C, SWITCH_D) permettent une interaction utilisateur fluide :</w:t>
      </w:r>
    </w:p>
    <w:p w14:paraId="5B754272" w14:textId="54B3B027" w:rsidR="00CC58EC" w:rsidRPr="00CC58EC" w:rsidRDefault="00CC58EC" w:rsidP="00CC58EC">
      <w:pPr>
        <w:pStyle w:val="Paragraphedeliste"/>
        <w:numPr>
          <w:ilvl w:val="0"/>
          <w:numId w:val="45"/>
        </w:numPr>
        <w:rPr>
          <w:rFonts w:eastAsiaTheme="majorEastAsia"/>
          <w:b/>
          <w:bCs/>
        </w:rPr>
      </w:pPr>
      <w:r w:rsidRPr="00CC58EC">
        <w:rPr>
          <w:rFonts w:eastAsiaTheme="majorEastAsia"/>
          <w:b/>
          <w:bCs/>
        </w:rPr>
        <w:t>Détection d’appui</w:t>
      </w:r>
    </w:p>
    <w:p w14:paraId="3C82F086" w14:textId="77777777" w:rsidR="00CC58EC" w:rsidRPr="00CC58EC" w:rsidRDefault="00CC58EC" w:rsidP="00CC58EC">
      <w:pPr>
        <w:ind w:left="426"/>
        <w:rPr>
          <w:rFonts w:eastAsiaTheme="majorEastAsia"/>
        </w:rPr>
      </w:pPr>
      <w:r w:rsidRPr="00CC58EC">
        <w:rPr>
          <w:rFonts w:eastAsiaTheme="majorEastAsia"/>
        </w:rPr>
        <w:t>Les boutons sont surveillés en permanence dans la boucle principale.</w:t>
      </w:r>
    </w:p>
    <w:p w14:paraId="065207BF" w14:textId="77777777" w:rsidR="00CC58EC" w:rsidRPr="00CC58EC" w:rsidRDefault="00CC58EC" w:rsidP="00CC58EC">
      <w:pPr>
        <w:ind w:left="426"/>
        <w:rPr>
          <w:rFonts w:eastAsiaTheme="majorEastAsia"/>
        </w:rPr>
      </w:pPr>
      <w:r w:rsidRPr="00CC58EC">
        <w:rPr>
          <w:rFonts w:eastAsiaTheme="majorEastAsia"/>
        </w:rPr>
        <w:t>Débounce logiciel pour éviter les détections multiples.</w:t>
      </w:r>
    </w:p>
    <w:p w14:paraId="13FFCD4E" w14:textId="560DF376" w:rsidR="00CC58EC" w:rsidRPr="00CC58EC" w:rsidRDefault="00CC58EC" w:rsidP="00CC58EC">
      <w:pPr>
        <w:pStyle w:val="Paragraphedeliste"/>
        <w:numPr>
          <w:ilvl w:val="0"/>
          <w:numId w:val="45"/>
        </w:numPr>
        <w:rPr>
          <w:rFonts w:eastAsiaTheme="majorEastAsia"/>
          <w:b/>
          <w:bCs/>
        </w:rPr>
      </w:pPr>
      <w:r w:rsidRPr="00CC58EC">
        <w:rPr>
          <w:rFonts w:eastAsiaTheme="majorEastAsia"/>
          <w:b/>
          <w:bCs/>
        </w:rPr>
        <w:t>Actions associées</w:t>
      </w:r>
    </w:p>
    <w:p w14:paraId="5773F589" w14:textId="77777777" w:rsidR="00CC58EC" w:rsidRPr="00CC58EC" w:rsidRDefault="00CC58EC" w:rsidP="00CC58EC">
      <w:pPr>
        <w:ind w:left="426"/>
        <w:rPr>
          <w:rFonts w:eastAsiaTheme="majorEastAsia"/>
        </w:rPr>
      </w:pPr>
      <w:r w:rsidRPr="00CC58EC">
        <w:rPr>
          <w:rFonts w:eastAsiaTheme="majorEastAsia"/>
        </w:rPr>
        <w:t>Bouton A : Activer/désactiver le son avec un retour visuel sur les LEDs.</w:t>
      </w:r>
    </w:p>
    <w:p w14:paraId="169F7E8F" w14:textId="77777777" w:rsidR="00CC58EC" w:rsidRPr="00CC58EC" w:rsidRDefault="00CC58EC" w:rsidP="00CC58EC">
      <w:pPr>
        <w:ind w:left="426"/>
        <w:rPr>
          <w:rFonts w:eastAsiaTheme="majorEastAsia"/>
        </w:rPr>
      </w:pPr>
      <w:r w:rsidRPr="00CC58EC">
        <w:rPr>
          <w:rFonts w:eastAsiaTheme="majorEastAsia"/>
        </w:rPr>
        <w:t>Bouton B : Pause/reprise de la boucle d’affichage.</w:t>
      </w:r>
    </w:p>
    <w:p w14:paraId="7FC6FC1A" w14:textId="77777777" w:rsidR="00CC58EC" w:rsidRPr="00CC58EC" w:rsidRDefault="00CC58EC" w:rsidP="00CC58EC">
      <w:pPr>
        <w:ind w:left="426"/>
        <w:rPr>
          <w:rFonts w:eastAsiaTheme="majorEastAsia"/>
        </w:rPr>
      </w:pPr>
      <w:r w:rsidRPr="00CC58EC">
        <w:rPr>
          <w:rFonts w:eastAsiaTheme="majorEastAsia"/>
        </w:rPr>
        <w:t>Bouton C : Navigation entre différents modes d’affichage.</w:t>
      </w:r>
    </w:p>
    <w:p w14:paraId="0FC26E94" w14:textId="77777777" w:rsidR="00CC58EC" w:rsidRPr="00CC58EC" w:rsidRDefault="00CC58EC" w:rsidP="00CC58EC">
      <w:pPr>
        <w:ind w:left="426"/>
        <w:rPr>
          <w:rFonts w:eastAsiaTheme="majorEastAsia"/>
        </w:rPr>
      </w:pPr>
      <w:r w:rsidRPr="00CC58EC">
        <w:rPr>
          <w:rFonts w:eastAsiaTheme="majorEastAsia"/>
        </w:rPr>
        <w:lastRenderedPageBreak/>
        <w:t>Bouton D : Redémarrage du système.</w:t>
      </w:r>
    </w:p>
    <w:p w14:paraId="3118E46E" w14:textId="058C43D9" w:rsidR="00CC58EC" w:rsidRPr="00CC58EC" w:rsidRDefault="00CC58EC" w:rsidP="00CC58EC">
      <w:pPr>
        <w:pStyle w:val="Paragraphedeliste"/>
        <w:numPr>
          <w:ilvl w:val="0"/>
          <w:numId w:val="45"/>
        </w:numPr>
        <w:rPr>
          <w:rFonts w:eastAsiaTheme="majorEastAsia"/>
          <w:b/>
          <w:bCs/>
        </w:rPr>
      </w:pPr>
      <w:r w:rsidRPr="00CC58EC">
        <w:rPr>
          <w:rFonts w:eastAsiaTheme="majorEastAsia"/>
          <w:b/>
          <w:bCs/>
        </w:rPr>
        <w:t>Retours utilisateurs</w:t>
      </w:r>
    </w:p>
    <w:p w14:paraId="23002070" w14:textId="77777777" w:rsidR="00CC58EC" w:rsidRPr="00CC58EC" w:rsidRDefault="00CC58EC" w:rsidP="00CC58EC">
      <w:pPr>
        <w:ind w:left="426"/>
        <w:rPr>
          <w:rFonts w:eastAsiaTheme="majorEastAsia"/>
        </w:rPr>
      </w:pPr>
      <w:r w:rsidRPr="00CC58EC">
        <w:rPr>
          <w:rFonts w:eastAsiaTheme="majorEastAsia"/>
        </w:rPr>
        <w:t>Son avec fréquence ajustable pour signaler une interaction.</w:t>
      </w:r>
    </w:p>
    <w:p w14:paraId="56E91F4F" w14:textId="77777777" w:rsidR="00CC58EC" w:rsidRPr="00CC58EC" w:rsidRDefault="00CC58EC" w:rsidP="00CC58EC">
      <w:pPr>
        <w:ind w:left="426"/>
        <w:rPr>
          <w:rFonts w:eastAsiaTheme="majorEastAsia"/>
        </w:rPr>
      </w:pPr>
      <w:r w:rsidRPr="00CC58EC">
        <w:rPr>
          <w:rFonts w:eastAsiaTheme="majorEastAsia"/>
        </w:rPr>
        <w:t>Mise à jour des LEDs pour indiquer l’état du système après l’action d’un bouton.</w:t>
      </w:r>
    </w:p>
    <w:p w14:paraId="4863037F" w14:textId="79A11B57" w:rsidR="00CC58EC" w:rsidRPr="00CC58EC" w:rsidRDefault="00CC58EC" w:rsidP="00CC58EC">
      <w:pPr>
        <w:pStyle w:val="Paragraphedeliste"/>
        <w:numPr>
          <w:ilvl w:val="0"/>
          <w:numId w:val="45"/>
        </w:numPr>
        <w:rPr>
          <w:rFonts w:eastAsiaTheme="majorEastAsia"/>
          <w:b/>
          <w:bCs/>
        </w:rPr>
      </w:pPr>
      <w:r w:rsidRPr="00CC58EC">
        <w:rPr>
          <w:rFonts w:eastAsiaTheme="majorEastAsia"/>
          <w:b/>
          <w:bCs/>
        </w:rPr>
        <w:t>Ajustement des paramètres</w:t>
      </w:r>
    </w:p>
    <w:p w14:paraId="198A0B43" w14:textId="77777777" w:rsidR="00CC58EC" w:rsidRDefault="00CC58EC" w:rsidP="00CC58EC">
      <w:pPr>
        <w:ind w:left="426"/>
        <w:rPr>
          <w:rFonts w:eastAsiaTheme="majorEastAsia"/>
        </w:rPr>
      </w:pPr>
      <w:r w:rsidRPr="00CC58EC">
        <w:rPr>
          <w:rFonts w:eastAsiaTheme="majorEastAsia"/>
        </w:rPr>
        <w:t>Contrôle dynamique de la luminosité et du volume via des boutons dédiés.</w:t>
      </w:r>
    </w:p>
    <w:p w14:paraId="622603D7" w14:textId="77777777" w:rsidR="00CC58EC" w:rsidRPr="00CC58EC" w:rsidRDefault="00CC58EC" w:rsidP="00CC58EC">
      <w:pPr>
        <w:rPr>
          <w:rFonts w:eastAsiaTheme="majorEastAsia"/>
        </w:rPr>
      </w:pPr>
    </w:p>
    <w:p w14:paraId="5FDEC0EF" w14:textId="77777777" w:rsidR="00CC58EC" w:rsidRPr="00CC58EC" w:rsidRDefault="00CC58EC" w:rsidP="00CC58EC">
      <w:pPr>
        <w:pStyle w:val="Titre3"/>
      </w:pPr>
      <w:bookmarkStart w:id="44" w:name="_Toc185449774"/>
      <w:r w:rsidRPr="00CC58EC">
        <w:t>Communication avec l’API et traitement des données en temps réel</w:t>
      </w:r>
      <w:bookmarkEnd w:id="44"/>
    </w:p>
    <w:p w14:paraId="7F9C887B" w14:textId="74BF9D12" w:rsidR="00CC58EC" w:rsidRDefault="00CC58EC" w:rsidP="00CC58EC">
      <w:pPr>
        <w:rPr>
          <w:rFonts w:eastAsiaTheme="majorEastAsia"/>
        </w:rPr>
      </w:pPr>
      <w:r w:rsidRPr="00CC58EC">
        <w:rPr>
          <w:rFonts w:eastAsiaTheme="majorEastAsia"/>
        </w:rPr>
        <w:t>L’intégration de l’API permet de récupérer les données de temps d’attente des agences en temps réel</w:t>
      </w:r>
      <w:r>
        <w:rPr>
          <w:rFonts w:eastAsiaTheme="majorEastAsia"/>
        </w:rPr>
        <w:t>.</w:t>
      </w:r>
    </w:p>
    <w:p w14:paraId="48F55B19" w14:textId="77777777" w:rsidR="00826A31" w:rsidRDefault="00826A31" w:rsidP="00CC58EC">
      <w:pPr>
        <w:rPr>
          <w:rFonts w:eastAsiaTheme="majorEastAsia"/>
        </w:rPr>
      </w:pPr>
    </w:p>
    <w:p w14:paraId="64B8BA47" w14:textId="77777777" w:rsidR="00826A31" w:rsidRPr="00826A31" w:rsidRDefault="00826A31" w:rsidP="00826A31">
      <w:pPr>
        <w:rPr>
          <w:rFonts w:eastAsiaTheme="majorEastAsia"/>
        </w:rPr>
      </w:pPr>
      <w:r w:rsidRPr="00826A31">
        <w:rPr>
          <w:rFonts w:eastAsiaTheme="majorEastAsia"/>
        </w:rPr>
        <w:t>Deux endpoints API sont utilisés :</w:t>
      </w:r>
    </w:p>
    <w:p w14:paraId="25E52DE6" w14:textId="77777777" w:rsidR="00826A31" w:rsidRPr="00826A31" w:rsidRDefault="00826A31" w:rsidP="00826A31">
      <w:pPr>
        <w:rPr>
          <w:rFonts w:eastAsiaTheme="majorEastAsia"/>
        </w:rPr>
      </w:pPr>
    </w:p>
    <w:p w14:paraId="022B9C21" w14:textId="4887D88D" w:rsidR="002E1651" w:rsidRPr="002E1651" w:rsidRDefault="002E1651" w:rsidP="002E1651">
      <w:pPr>
        <w:rPr>
          <w:rFonts w:eastAsiaTheme="majorEastAsia"/>
        </w:rPr>
      </w:pPr>
      <w:r w:rsidRPr="002E1651">
        <w:rPr>
          <w:rFonts w:eastAsiaTheme="majorEastAsia"/>
        </w:rPr>
        <w:t>Premier Endpoint :</w:t>
      </w:r>
      <w:r>
        <w:rPr>
          <w:rFonts w:eastAsiaTheme="majorEastAsia"/>
        </w:rPr>
        <w:t xml:space="preserve"> </w:t>
      </w:r>
      <w:r w:rsidRPr="00826A31">
        <w:rPr>
          <w:rFonts w:eastAsiaTheme="majorEastAsia"/>
        </w:rPr>
        <w:t>(/agences/iot)</w:t>
      </w:r>
    </w:p>
    <w:p w14:paraId="5A242BC1" w14:textId="77777777" w:rsidR="002E1651" w:rsidRPr="002E1651" w:rsidRDefault="002E1651" w:rsidP="002E1651">
      <w:pPr>
        <w:rPr>
          <w:rFonts w:eastAsiaTheme="majorEastAsia"/>
        </w:rPr>
      </w:pPr>
      <w:r w:rsidRPr="002E1651">
        <w:rPr>
          <w:rFonts w:eastAsiaTheme="majorEastAsia"/>
        </w:rPr>
        <w:t>But : Récupérer les idAgence et designation.</w:t>
      </w:r>
    </w:p>
    <w:p w14:paraId="38AF846C" w14:textId="77777777" w:rsidR="002E1651" w:rsidRDefault="002E1651" w:rsidP="002E1651">
      <w:pPr>
        <w:rPr>
          <w:rFonts w:eastAsiaTheme="majorEastAsia"/>
        </w:rPr>
      </w:pPr>
      <w:r w:rsidRPr="002E1651">
        <w:rPr>
          <w:rFonts w:eastAsiaTheme="majorEastAsia"/>
        </w:rPr>
        <w:t>Action : Stocker ces informations dans un tableau structuré à 3 colonnes : [ID, Nom agence, Temps d'agence (initialisé à 0)].</w:t>
      </w:r>
    </w:p>
    <w:p w14:paraId="18AAEAE7" w14:textId="77777777" w:rsidR="002E1651" w:rsidRPr="002E1651" w:rsidRDefault="002E1651" w:rsidP="002E1651">
      <w:pPr>
        <w:rPr>
          <w:rFonts w:eastAsiaTheme="majorEastAsia"/>
        </w:rPr>
      </w:pPr>
    </w:p>
    <w:p w14:paraId="4077FFFF" w14:textId="23B65618" w:rsidR="002E1651" w:rsidRPr="002E1651" w:rsidRDefault="002E1651" w:rsidP="002E1651">
      <w:pPr>
        <w:rPr>
          <w:rFonts w:eastAsiaTheme="majorEastAsia"/>
        </w:rPr>
      </w:pPr>
      <w:r w:rsidRPr="002E1651">
        <w:rPr>
          <w:rFonts w:eastAsiaTheme="majorEastAsia"/>
        </w:rPr>
        <w:t>Deuxième Endpoint :</w:t>
      </w:r>
      <w:r>
        <w:rPr>
          <w:rFonts w:eastAsiaTheme="majorEastAsia"/>
        </w:rPr>
        <w:t xml:space="preserve"> </w:t>
      </w:r>
      <w:r w:rsidRPr="00826A31">
        <w:rPr>
          <w:rFonts w:eastAsiaTheme="majorEastAsia"/>
        </w:rPr>
        <w:t>(/temps-attente/agence/{id})</w:t>
      </w:r>
    </w:p>
    <w:p w14:paraId="06C86988" w14:textId="77777777" w:rsidR="002E1651" w:rsidRPr="002E1651" w:rsidRDefault="002E1651" w:rsidP="002E1651">
      <w:pPr>
        <w:rPr>
          <w:rFonts w:eastAsiaTheme="majorEastAsia"/>
        </w:rPr>
      </w:pPr>
      <w:r w:rsidRPr="002E1651">
        <w:rPr>
          <w:rFonts w:eastAsiaTheme="majorEastAsia"/>
        </w:rPr>
        <w:t>But : Mettre à jour la valeur estimatedAvgWaitingTimeMs pour chaque agence.</w:t>
      </w:r>
    </w:p>
    <w:p w14:paraId="51853CE1" w14:textId="77777777" w:rsidR="002E1651" w:rsidRPr="002E1651" w:rsidRDefault="002E1651" w:rsidP="002E1651">
      <w:pPr>
        <w:rPr>
          <w:rFonts w:eastAsiaTheme="majorEastAsia"/>
        </w:rPr>
      </w:pPr>
      <w:r w:rsidRPr="002E1651">
        <w:rPr>
          <w:rFonts w:eastAsiaTheme="majorEastAsia"/>
        </w:rPr>
        <w:t>Action : Pour chaque ID du tableau :</w:t>
      </w:r>
    </w:p>
    <w:p w14:paraId="7F7D5F99" w14:textId="77777777" w:rsidR="002E1651" w:rsidRPr="002E1651" w:rsidRDefault="002E1651" w:rsidP="002E1651">
      <w:pPr>
        <w:rPr>
          <w:rFonts w:eastAsiaTheme="majorEastAsia"/>
        </w:rPr>
      </w:pPr>
      <w:r w:rsidRPr="002E1651">
        <w:rPr>
          <w:rFonts w:eastAsiaTheme="majorEastAsia"/>
        </w:rPr>
        <w:t>Faire un appel GET sur https://api.opt.nc/temps-attente-agences/agences/{ID}.</w:t>
      </w:r>
    </w:p>
    <w:p w14:paraId="07C964F3" w14:textId="77777777" w:rsidR="002E1651" w:rsidRPr="002E1651" w:rsidRDefault="002E1651" w:rsidP="002E1651">
      <w:pPr>
        <w:rPr>
          <w:rFonts w:eastAsiaTheme="majorEastAsia"/>
        </w:rPr>
      </w:pPr>
      <w:r w:rsidRPr="002E1651">
        <w:rPr>
          <w:rFonts w:eastAsiaTheme="majorEastAsia"/>
        </w:rPr>
        <w:t>Récupérer le champ estimatedAvgWaitingTimeMs.</w:t>
      </w:r>
    </w:p>
    <w:p w14:paraId="7811D602" w14:textId="54327533" w:rsidR="00826A31" w:rsidRDefault="002E1651" w:rsidP="002E1651">
      <w:pPr>
        <w:rPr>
          <w:rFonts w:eastAsiaTheme="majorEastAsia"/>
        </w:rPr>
      </w:pPr>
      <w:r w:rsidRPr="002E1651">
        <w:rPr>
          <w:rFonts w:eastAsiaTheme="majorEastAsia"/>
        </w:rPr>
        <w:t>Mettre à jour la colonne temps d'agence dans le tableau.</w:t>
      </w:r>
    </w:p>
    <w:p w14:paraId="2410E792" w14:textId="77777777" w:rsidR="002E1651" w:rsidRDefault="002E1651" w:rsidP="00CC58EC">
      <w:pPr>
        <w:rPr>
          <w:rFonts w:eastAsiaTheme="majorEastAsia"/>
        </w:rPr>
      </w:pPr>
    </w:p>
    <w:p w14:paraId="03166D24" w14:textId="77777777" w:rsidR="002E1651" w:rsidRDefault="002E1651" w:rsidP="00CC58EC">
      <w:pPr>
        <w:rPr>
          <w:rFonts w:eastAsiaTheme="majorEastAsia"/>
        </w:rPr>
      </w:pPr>
    </w:p>
    <w:p w14:paraId="37DD45F6" w14:textId="75E591C7" w:rsidR="00826A31" w:rsidRDefault="00826A31" w:rsidP="00CC58EC">
      <w:pPr>
        <w:rPr>
          <w:rFonts w:eastAsiaTheme="majorEastAsia"/>
        </w:rPr>
      </w:pPr>
      <w:r>
        <w:rPr>
          <w:rFonts w:eastAsiaTheme="majorEastAsia"/>
        </w:rPr>
        <w:t>Faire un point sur apigee</w:t>
      </w:r>
    </w:p>
    <w:p w14:paraId="33D35A55" w14:textId="77777777" w:rsidR="00826A31" w:rsidRDefault="00826A31" w:rsidP="00CC58EC">
      <w:pPr>
        <w:rPr>
          <w:rFonts w:eastAsiaTheme="majorEastAsia"/>
        </w:rPr>
      </w:pPr>
    </w:p>
    <w:p w14:paraId="038A4163" w14:textId="77777777" w:rsidR="00661E36" w:rsidRDefault="00661E36" w:rsidP="00661E36">
      <w:pPr>
        <w:keepNext/>
      </w:pPr>
      <w:r w:rsidRPr="00661E36">
        <w:rPr>
          <w:noProof/>
        </w:rPr>
        <w:lastRenderedPageBreak/>
        <w:drawing>
          <wp:inline distT="0" distB="0" distL="0" distR="0" wp14:anchorId="5D31F357" wp14:editId="166D52A4">
            <wp:extent cx="5760720" cy="2449830"/>
            <wp:effectExtent l="0" t="0" r="0" b="7620"/>
            <wp:docPr id="204498242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982423" name=""/>
                    <pic:cNvPicPr/>
                  </pic:nvPicPr>
                  <pic:blipFill>
                    <a:blip r:embed="rId20"/>
                    <a:stretch>
                      <a:fillRect/>
                    </a:stretch>
                  </pic:blipFill>
                  <pic:spPr>
                    <a:xfrm>
                      <a:off x="0" y="0"/>
                      <a:ext cx="5760720" cy="2449830"/>
                    </a:xfrm>
                    <a:prstGeom prst="rect">
                      <a:avLst/>
                    </a:prstGeom>
                  </pic:spPr>
                </pic:pic>
              </a:graphicData>
            </a:graphic>
          </wp:inline>
        </w:drawing>
      </w:r>
    </w:p>
    <w:p w14:paraId="40D9E372" w14:textId="4474C25F" w:rsidR="00896218" w:rsidRDefault="00661E36" w:rsidP="00661E36">
      <w:pPr>
        <w:pStyle w:val="Lgende"/>
      </w:pPr>
      <w:bookmarkStart w:id="45" w:name="_Toc185449794"/>
      <w:r>
        <w:t xml:space="preserve">Figure </w:t>
      </w:r>
      <w:fldSimple w:instr=" SEQ Figure \* ARABIC ">
        <w:r>
          <w:rPr>
            <w:noProof/>
          </w:rPr>
          <w:t>2</w:t>
        </w:r>
      </w:fldSimple>
      <w:r>
        <w:t xml:space="preserve"> - Apigee – IoT</w:t>
      </w:r>
      <w:bookmarkEnd w:id="45"/>
    </w:p>
    <w:p w14:paraId="31FA74CB" w14:textId="77777777" w:rsidR="00661E36" w:rsidRDefault="00661E36" w:rsidP="00661E36">
      <w:pPr>
        <w:pStyle w:val="Sourceunilim"/>
        <w:keepNext/>
      </w:pPr>
      <w:r>
        <w:rPr>
          <w:noProof/>
        </w:rPr>
        <w:drawing>
          <wp:inline distT="0" distB="0" distL="0" distR="0" wp14:anchorId="56208DA6" wp14:editId="1D1F5993">
            <wp:extent cx="5753100" cy="1543050"/>
            <wp:effectExtent l="0" t="0" r="0" b="0"/>
            <wp:docPr id="918502477"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53100" cy="1543050"/>
                    </a:xfrm>
                    <a:prstGeom prst="rect">
                      <a:avLst/>
                    </a:prstGeom>
                    <a:noFill/>
                    <a:ln>
                      <a:noFill/>
                    </a:ln>
                  </pic:spPr>
                </pic:pic>
              </a:graphicData>
            </a:graphic>
          </wp:inline>
        </w:drawing>
      </w:r>
    </w:p>
    <w:p w14:paraId="16A1517C" w14:textId="606FC6AF" w:rsidR="00661E36" w:rsidRPr="00661E36" w:rsidRDefault="00661E36" w:rsidP="00661E36">
      <w:pPr>
        <w:pStyle w:val="Lgende"/>
      </w:pPr>
      <w:bookmarkStart w:id="46" w:name="_Toc185449795"/>
      <w:r>
        <w:t xml:space="preserve">Figure </w:t>
      </w:r>
      <w:fldSimple w:instr=" SEQ Figure \* ARABIC ">
        <w:r>
          <w:rPr>
            <w:noProof/>
          </w:rPr>
          <w:t>3</w:t>
        </w:r>
      </w:fldSimple>
      <w:r>
        <w:t xml:space="preserve"> - Test requete http</w:t>
      </w:r>
      <w:bookmarkEnd w:id="46"/>
    </w:p>
    <w:p w14:paraId="643E7DD2" w14:textId="77777777" w:rsidR="00661E36" w:rsidRPr="00661E36" w:rsidRDefault="00661E36" w:rsidP="00661E36">
      <w:pPr>
        <w:pStyle w:val="Sourceunilim"/>
      </w:pPr>
    </w:p>
    <w:p w14:paraId="51C59CF9" w14:textId="62262A5B" w:rsidR="00896218" w:rsidRDefault="00661E36" w:rsidP="00896218">
      <w:pPr>
        <w:keepNext/>
      </w:pPr>
      <w:r w:rsidRPr="00661E36">
        <w:rPr>
          <w:noProof/>
        </w:rPr>
        <w:drawing>
          <wp:inline distT="0" distB="0" distL="0" distR="0" wp14:anchorId="6D33BD66" wp14:editId="3387DEF9">
            <wp:extent cx="5760720" cy="2239645"/>
            <wp:effectExtent l="0" t="0" r="0" b="8255"/>
            <wp:docPr id="2072744015" name="Image 1" descr="Une image contenant texte, logiciel, Icône d’ordinateur,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744015" name="Image 1" descr="Une image contenant texte, logiciel, Icône d’ordinateur, Page web&#10;&#10;Description générée automatiquement"/>
                    <pic:cNvPicPr/>
                  </pic:nvPicPr>
                  <pic:blipFill>
                    <a:blip r:embed="rId22"/>
                    <a:stretch>
                      <a:fillRect/>
                    </a:stretch>
                  </pic:blipFill>
                  <pic:spPr>
                    <a:xfrm>
                      <a:off x="0" y="0"/>
                      <a:ext cx="5760720" cy="2239645"/>
                    </a:xfrm>
                    <a:prstGeom prst="rect">
                      <a:avLst/>
                    </a:prstGeom>
                  </pic:spPr>
                </pic:pic>
              </a:graphicData>
            </a:graphic>
          </wp:inline>
        </w:drawing>
      </w:r>
    </w:p>
    <w:p w14:paraId="46D6431F" w14:textId="05FDDD41" w:rsidR="00896218" w:rsidRPr="00896218" w:rsidRDefault="00896218" w:rsidP="00661E36">
      <w:pPr>
        <w:pStyle w:val="Lgende"/>
        <w:rPr>
          <w:rFonts w:eastAsiaTheme="majorEastAsia"/>
          <w:lang w:val="en-GB"/>
        </w:rPr>
      </w:pPr>
      <w:bookmarkStart w:id="47" w:name="_Toc185449796"/>
      <w:r>
        <w:t xml:space="preserve">Figure </w:t>
      </w:r>
      <w:fldSimple w:instr=" SEQ Figure \* ARABIC ">
        <w:r w:rsidR="00661E36">
          <w:rPr>
            <w:noProof/>
          </w:rPr>
          <w:t>4</w:t>
        </w:r>
      </w:fldSimple>
      <w:r>
        <w:t xml:space="preserve"> - Apigee - Agences</w:t>
      </w:r>
      <w:bookmarkEnd w:id="47"/>
    </w:p>
    <w:p w14:paraId="0B725FEA" w14:textId="77777777" w:rsidR="00826A31" w:rsidRDefault="00826A31" w:rsidP="00CC58EC">
      <w:pPr>
        <w:rPr>
          <w:rFonts w:eastAsiaTheme="majorEastAsia"/>
        </w:rPr>
      </w:pPr>
    </w:p>
    <w:p w14:paraId="174224AE" w14:textId="77777777" w:rsidR="00661E36" w:rsidRDefault="00661E36" w:rsidP="00661E36">
      <w:pPr>
        <w:keepNext/>
      </w:pPr>
      <w:r w:rsidRPr="00661E36">
        <w:rPr>
          <w:rFonts w:eastAsiaTheme="majorEastAsia"/>
          <w:noProof/>
        </w:rPr>
        <w:lastRenderedPageBreak/>
        <w:drawing>
          <wp:inline distT="0" distB="0" distL="0" distR="0" wp14:anchorId="7983099B" wp14:editId="4C3BC964">
            <wp:extent cx="5760720" cy="2855595"/>
            <wp:effectExtent l="0" t="0" r="0" b="1905"/>
            <wp:docPr id="1878341006"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341006" name="Image 1" descr="Une image contenant texte, capture d’écran, logiciel, Logiciel multimédia&#10;&#10;Description générée automatiquement"/>
                    <pic:cNvPicPr/>
                  </pic:nvPicPr>
                  <pic:blipFill>
                    <a:blip r:embed="rId23"/>
                    <a:stretch>
                      <a:fillRect/>
                    </a:stretch>
                  </pic:blipFill>
                  <pic:spPr>
                    <a:xfrm>
                      <a:off x="0" y="0"/>
                      <a:ext cx="5760720" cy="2855595"/>
                    </a:xfrm>
                    <a:prstGeom prst="rect">
                      <a:avLst/>
                    </a:prstGeom>
                  </pic:spPr>
                </pic:pic>
              </a:graphicData>
            </a:graphic>
          </wp:inline>
        </w:drawing>
      </w:r>
    </w:p>
    <w:p w14:paraId="74D1B724" w14:textId="36F83B1A" w:rsidR="00661E36" w:rsidRDefault="00661E36" w:rsidP="00661E36">
      <w:pPr>
        <w:pStyle w:val="Lgende"/>
        <w:rPr>
          <w:rFonts w:eastAsiaTheme="majorEastAsia"/>
        </w:rPr>
      </w:pPr>
      <w:bookmarkStart w:id="48" w:name="_Toc185449797"/>
      <w:r>
        <w:t xml:space="preserve">Figure </w:t>
      </w:r>
      <w:fldSimple w:instr=" SEQ Figure \* ARABIC ">
        <w:r>
          <w:rPr>
            <w:noProof/>
          </w:rPr>
          <w:t>5</w:t>
        </w:r>
      </w:fldSimple>
      <w:r>
        <w:t xml:space="preserve"> - Test requete http</w:t>
      </w:r>
      <w:bookmarkEnd w:id="48"/>
    </w:p>
    <w:p w14:paraId="0A46580B" w14:textId="77777777" w:rsidR="00661E36" w:rsidRDefault="00661E36" w:rsidP="00CC58EC">
      <w:pPr>
        <w:rPr>
          <w:rFonts w:eastAsiaTheme="majorEastAsia"/>
        </w:rPr>
      </w:pPr>
    </w:p>
    <w:p w14:paraId="4312E819" w14:textId="77777777" w:rsidR="00661E36" w:rsidRPr="00CC58EC" w:rsidRDefault="00661E36" w:rsidP="00CC58EC">
      <w:pPr>
        <w:rPr>
          <w:rFonts w:eastAsiaTheme="majorEastAsia"/>
        </w:rPr>
      </w:pPr>
    </w:p>
    <w:p w14:paraId="5AB26ED5" w14:textId="3165E306" w:rsidR="00CC58EC" w:rsidRPr="00CC58EC" w:rsidRDefault="00CC58EC" w:rsidP="00CC58EC">
      <w:pPr>
        <w:pStyle w:val="Paragraphedeliste"/>
        <w:numPr>
          <w:ilvl w:val="0"/>
          <w:numId w:val="45"/>
        </w:numPr>
        <w:rPr>
          <w:rFonts w:eastAsiaTheme="majorEastAsia"/>
          <w:b/>
          <w:bCs/>
        </w:rPr>
      </w:pPr>
      <w:r w:rsidRPr="00CC58EC">
        <w:rPr>
          <w:rFonts w:eastAsiaTheme="majorEastAsia"/>
          <w:b/>
          <w:bCs/>
        </w:rPr>
        <w:t>Connexion réseau</w:t>
      </w:r>
    </w:p>
    <w:p w14:paraId="0A52D1A0" w14:textId="77777777" w:rsidR="00CC58EC" w:rsidRPr="00CC58EC" w:rsidRDefault="00CC58EC" w:rsidP="00CC58EC">
      <w:pPr>
        <w:ind w:left="426"/>
        <w:rPr>
          <w:rFonts w:eastAsiaTheme="majorEastAsia"/>
        </w:rPr>
      </w:pPr>
      <w:r w:rsidRPr="00CC58EC">
        <w:rPr>
          <w:rFonts w:eastAsiaTheme="majorEastAsia"/>
        </w:rPr>
        <w:t>Initialisation et configuration de l’interface Wi-Fi (STA_IF) pour se connecter à un réseau spécifique défini dans un fichier .env.</w:t>
      </w:r>
    </w:p>
    <w:p w14:paraId="26409E59" w14:textId="77777777" w:rsidR="00CC58EC" w:rsidRPr="00CC58EC" w:rsidRDefault="00CC58EC" w:rsidP="00CC58EC">
      <w:pPr>
        <w:ind w:left="426"/>
        <w:rPr>
          <w:rFonts w:eastAsiaTheme="majorEastAsia"/>
        </w:rPr>
      </w:pPr>
      <w:r w:rsidRPr="00CC58EC">
        <w:rPr>
          <w:rFonts w:eastAsiaTheme="majorEastAsia"/>
        </w:rPr>
        <w:t>Animation de chargement pour informer l’utilisateur durant les tentatives de connexion.</w:t>
      </w:r>
    </w:p>
    <w:p w14:paraId="18079127" w14:textId="77777777" w:rsidR="00CC58EC" w:rsidRPr="00CC58EC" w:rsidRDefault="00CC58EC" w:rsidP="00CC58EC">
      <w:pPr>
        <w:ind w:left="426"/>
        <w:rPr>
          <w:rFonts w:eastAsiaTheme="majorEastAsia"/>
        </w:rPr>
      </w:pPr>
      <w:r w:rsidRPr="00CC58EC">
        <w:rPr>
          <w:rFonts w:eastAsiaTheme="majorEastAsia"/>
        </w:rPr>
        <w:t>Gestion des reconnections automatiques en cas de déconnexion.</w:t>
      </w:r>
    </w:p>
    <w:p w14:paraId="75585051" w14:textId="4AF505D6" w:rsidR="00CC58EC" w:rsidRPr="00CC58EC" w:rsidRDefault="00CC58EC" w:rsidP="00CC58EC">
      <w:pPr>
        <w:pStyle w:val="Paragraphedeliste"/>
        <w:numPr>
          <w:ilvl w:val="0"/>
          <w:numId w:val="45"/>
        </w:numPr>
        <w:rPr>
          <w:rFonts w:eastAsiaTheme="majorEastAsia"/>
          <w:b/>
          <w:bCs/>
        </w:rPr>
      </w:pPr>
      <w:r w:rsidRPr="00CC58EC">
        <w:rPr>
          <w:rFonts w:eastAsiaTheme="majorEastAsia"/>
          <w:b/>
          <w:bCs/>
        </w:rPr>
        <w:t>Appels API</w:t>
      </w:r>
    </w:p>
    <w:p w14:paraId="580E3ABF" w14:textId="77777777" w:rsidR="00CC58EC" w:rsidRPr="00CC58EC" w:rsidRDefault="00CC58EC" w:rsidP="00CC58EC">
      <w:pPr>
        <w:ind w:left="426"/>
        <w:rPr>
          <w:rFonts w:eastAsiaTheme="majorEastAsia"/>
        </w:rPr>
      </w:pPr>
      <w:r w:rsidRPr="00CC58EC">
        <w:rPr>
          <w:rFonts w:eastAsiaTheme="majorEastAsia"/>
        </w:rPr>
        <w:t>Utilisation de urequests pour effectuer des requêtes HTTP GET.</w:t>
      </w:r>
    </w:p>
    <w:p w14:paraId="34F08D06" w14:textId="77777777" w:rsidR="00CC58EC" w:rsidRPr="00CC58EC" w:rsidRDefault="00CC58EC" w:rsidP="00CC58EC">
      <w:pPr>
        <w:ind w:left="426"/>
        <w:rPr>
          <w:rFonts w:eastAsiaTheme="majorEastAsia"/>
        </w:rPr>
      </w:pPr>
      <w:r w:rsidRPr="00CC58EC">
        <w:rPr>
          <w:rFonts w:eastAsiaTheme="majorEastAsia"/>
        </w:rPr>
        <w:t>Passage de l’API Key dans les en-têtes pour sécuriser l’accès aux données.</w:t>
      </w:r>
    </w:p>
    <w:p w14:paraId="0B5EFEA4" w14:textId="1B47F5A4" w:rsidR="00CC58EC" w:rsidRPr="00CC58EC" w:rsidRDefault="00CC58EC" w:rsidP="00CC58EC">
      <w:pPr>
        <w:pStyle w:val="Paragraphedeliste"/>
        <w:numPr>
          <w:ilvl w:val="0"/>
          <w:numId w:val="45"/>
        </w:numPr>
        <w:rPr>
          <w:rFonts w:eastAsiaTheme="majorEastAsia"/>
          <w:b/>
          <w:bCs/>
        </w:rPr>
      </w:pPr>
      <w:r w:rsidRPr="00CC58EC">
        <w:rPr>
          <w:rFonts w:eastAsiaTheme="majorEastAsia"/>
          <w:b/>
          <w:bCs/>
        </w:rPr>
        <w:t>Traitement des données</w:t>
      </w:r>
    </w:p>
    <w:p w14:paraId="565B9CCA" w14:textId="77777777" w:rsidR="00CC58EC" w:rsidRPr="00CC58EC" w:rsidRDefault="00CC58EC" w:rsidP="00CC58EC">
      <w:pPr>
        <w:ind w:left="426"/>
        <w:rPr>
          <w:rFonts w:eastAsiaTheme="majorEastAsia"/>
        </w:rPr>
      </w:pPr>
      <w:r w:rsidRPr="00CC58EC">
        <w:rPr>
          <w:rFonts w:eastAsiaTheme="majorEastAsia"/>
        </w:rPr>
        <w:t>Extraction des temps d’attente (realMaxWaitingTimeMs) à partir des réponses JSON.</w:t>
      </w:r>
    </w:p>
    <w:p w14:paraId="139AC89A" w14:textId="77777777" w:rsidR="00CC58EC" w:rsidRPr="00CC58EC" w:rsidRDefault="00CC58EC" w:rsidP="00CC58EC">
      <w:pPr>
        <w:ind w:left="426"/>
        <w:rPr>
          <w:rFonts w:eastAsiaTheme="majorEastAsia"/>
        </w:rPr>
      </w:pPr>
      <w:r w:rsidRPr="00CC58EC">
        <w:rPr>
          <w:rFonts w:eastAsiaTheme="majorEastAsia"/>
        </w:rPr>
        <w:t>Conversion des données brutes en unités compréhensibles pour l’affichage (minutes).</w:t>
      </w:r>
    </w:p>
    <w:p w14:paraId="340E7FE8" w14:textId="77777777" w:rsidR="00CC58EC" w:rsidRPr="00CC58EC" w:rsidRDefault="00CC58EC" w:rsidP="00CC58EC">
      <w:pPr>
        <w:ind w:left="426"/>
        <w:rPr>
          <w:rFonts w:eastAsiaTheme="majorEastAsia"/>
        </w:rPr>
      </w:pPr>
      <w:r w:rsidRPr="00CC58EC">
        <w:rPr>
          <w:rFonts w:eastAsiaTheme="majorEastAsia"/>
        </w:rPr>
        <w:t>Gestion des erreurs API : Si une requête échoue, le système utilise les dernières données disponibles.</w:t>
      </w:r>
    </w:p>
    <w:p w14:paraId="2B4DB775" w14:textId="6A2C182D" w:rsidR="00CC58EC" w:rsidRPr="00CC58EC" w:rsidRDefault="00CC58EC" w:rsidP="00CC58EC">
      <w:pPr>
        <w:pStyle w:val="Paragraphedeliste"/>
        <w:numPr>
          <w:ilvl w:val="0"/>
          <w:numId w:val="45"/>
        </w:numPr>
        <w:rPr>
          <w:rFonts w:eastAsiaTheme="majorEastAsia"/>
          <w:b/>
          <w:bCs/>
        </w:rPr>
      </w:pPr>
      <w:r w:rsidRPr="00CC58EC">
        <w:rPr>
          <w:rFonts w:eastAsiaTheme="majorEastAsia"/>
          <w:b/>
          <w:bCs/>
        </w:rPr>
        <w:t>Synchronisation temporelle</w:t>
      </w:r>
    </w:p>
    <w:p w14:paraId="5F83C49D" w14:textId="77777777" w:rsidR="00CC58EC" w:rsidRPr="00CC58EC" w:rsidRDefault="00CC58EC" w:rsidP="00CC58EC">
      <w:pPr>
        <w:ind w:left="426"/>
        <w:rPr>
          <w:rFonts w:eastAsiaTheme="majorEastAsia"/>
        </w:rPr>
      </w:pPr>
      <w:r w:rsidRPr="00CC58EC">
        <w:rPr>
          <w:rFonts w:eastAsiaTheme="majorEastAsia"/>
        </w:rPr>
        <w:t>Utilisation de serveurs NTP (Network Time Protocol) pour synchroniser l’horloge interne.</w:t>
      </w:r>
    </w:p>
    <w:p w14:paraId="7D61C693" w14:textId="5D1AB551" w:rsidR="00CC58EC" w:rsidRDefault="00CC58EC" w:rsidP="00CC58EC">
      <w:pPr>
        <w:ind w:left="426"/>
        <w:rPr>
          <w:rFonts w:eastAsiaTheme="majorEastAsia"/>
        </w:rPr>
      </w:pPr>
      <w:r w:rsidRPr="00CC58EC">
        <w:rPr>
          <w:rFonts w:eastAsiaTheme="majorEastAsia"/>
        </w:rPr>
        <w:t>Compensation des fuseaux horaires pour garantir une précision horaire.</w:t>
      </w:r>
    </w:p>
    <w:p w14:paraId="1F8A07C3" w14:textId="77777777" w:rsidR="00CC58EC" w:rsidRDefault="00CC58EC" w:rsidP="007727A8">
      <w:pPr>
        <w:rPr>
          <w:rFonts w:eastAsiaTheme="majorEastAsia"/>
        </w:rPr>
      </w:pPr>
    </w:p>
    <w:p w14:paraId="6D3F8E62" w14:textId="6B558ECA" w:rsidR="00826A31" w:rsidRDefault="00826A31" w:rsidP="007727A8">
      <w:pPr>
        <w:rPr>
          <w:rFonts w:eastAsiaTheme="majorEastAsia"/>
        </w:rPr>
      </w:pPr>
    </w:p>
    <w:p w14:paraId="7BA175F3" w14:textId="77777777" w:rsidR="00826A31" w:rsidRDefault="00826A31" w:rsidP="007727A8">
      <w:pPr>
        <w:rPr>
          <w:rFonts w:eastAsiaTheme="majorEastAsia"/>
        </w:rPr>
      </w:pPr>
    </w:p>
    <w:p w14:paraId="28DF84B4" w14:textId="77777777" w:rsidR="00CC58EC" w:rsidRDefault="00CC58EC" w:rsidP="00CC58EC">
      <w:pPr>
        <w:pStyle w:val="Titre2"/>
        <w:rPr>
          <w:rFonts w:eastAsiaTheme="majorEastAsia"/>
        </w:rPr>
      </w:pPr>
      <w:bookmarkStart w:id="49" w:name="_Toc185449775"/>
      <w:r w:rsidRPr="00CC58EC">
        <w:rPr>
          <w:rFonts w:eastAsiaTheme="majorEastAsia"/>
        </w:rPr>
        <w:lastRenderedPageBreak/>
        <w:t>Défis rencontrés</w:t>
      </w:r>
      <w:bookmarkEnd w:id="49"/>
    </w:p>
    <w:p w14:paraId="2867FEFF" w14:textId="77777777" w:rsidR="00CC58EC" w:rsidRPr="00CC58EC" w:rsidRDefault="00CC58EC" w:rsidP="00CC58EC">
      <w:pPr>
        <w:rPr>
          <w:rFonts w:eastAsiaTheme="majorEastAsia"/>
        </w:rPr>
      </w:pPr>
    </w:p>
    <w:p w14:paraId="21F2B39A" w14:textId="77777777" w:rsidR="00CC58EC" w:rsidRPr="00CC58EC" w:rsidRDefault="00CC58EC" w:rsidP="00CC58EC">
      <w:pPr>
        <w:pBdr>
          <w:top w:val="single" w:sz="4" w:space="1" w:color="auto"/>
          <w:left w:val="single" w:sz="4" w:space="4" w:color="auto"/>
          <w:bottom w:val="single" w:sz="4" w:space="1" w:color="auto"/>
          <w:right w:val="single" w:sz="4" w:space="4" w:color="auto"/>
        </w:pBdr>
        <w:jc w:val="center"/>
        <w:rPr>
          <w:rFonts w:eastAsiaTheme="majorEastAsia"/>
        </w:rPr>
      </w:pPr>
      <w:r w:rsidRPr="00CC58EC">
        <w:rPr>
          <w:rFonts w:eastAsiaTheme="majorEastAsia"/>
        </w:rPr>
        <w:t>Limitation de la puissance de calcul sur des microcontrôleurs</w:t>
      </w:r>
    </w:p>
    <w:p w14:paraId="7B89D36C" w14:textId="77777777" w:rsidR="00CC58EC" w:rsidRDefault="00CC58EC" w:rsidP="00CC58EC">
      <w:pPr>
        <w:rPr>
          <w:rFonts w:eastAsiaTheme="majorEastAsia"/>
          <w:b/>
          <w:bCs/>
        </w:rPr>
      </w:pPr>
    </w:p>
    <w:p w14:paraId="76E0D5FC" w14:textId="7505D358" w:rsidR="00CC58EC" w:rsidRPr="00CC58EC" w:rsidRDefault="00CC58EC" w:rsidP="00CC58EC">
      <w:pPr>
        <w:rPr>
          <w:rFonts w:eastAsiaTheme="majorEastAsia"/>
        </w:rPr>
      </w:pPr>
      <w:r w:rsidRPr="00CC58EC">
        <w:rPr>
          <w:rFonts w:eastAsiaTheme="majorEastAsia"/>
          <w:b/>
          <w:bCs/>
        </w:rPr>
        <w:t>Problème</w:t>
      </w:r>
    </w:p>
    <w:p w14:paraId="2A7E29D9" w14:textId="77777777" w:rsidR="00CC58EC" w:rsidRPr="00CC58EC" w:rsidRDefault="00CC58EC" w:rsidP="00CC58EC">
      <w:pPr>
        <w:rPr>
          <w:rFonts w:eastAsiaTheme="majorEastAsia"/>
        </w:rPr>
      </w:pPr>
      <w:r w:rsidRPr="00CC58EC">
        <w:rPr>
          <w:rFonts w:eastAsiaTheme="majorEastAsia"/>
        </w:rPr>
        <w:t>La Cosmic-Unicorn repose sur un microcontrôleur RP2040, limité en ressources (133 MHz, 264 KB de SRAM).</w:t>
      </w:r>
    </w:p>
    <w:p w14:paraId="451822B4" w14:textId="77777777" w:rsidR="00CC58EC" w:rsidRPr="00CC58EC" w:rsidRDefault="00CC58EC" w:rsidP="00CC58EC">
      <w:pPr>
        <w:rPr>
          <w:rFonts w:eastAsiaTheme="majorEastAsia"/>
        </w:rPr>
      </w:pPr>
      <w:r w:rsidRPr="00CC58EC">
        <w:rPr>
          <w:rFonts w:eastAsiaTheme="majorEastAsia"/>
        </w:rPr>
        <w:t>Les animations complexes et la gestion en temps réel des données API sollicitent intensivement le processeur.</w:t>
      </w:r>
    </w:p>
    <w:p w14:paraId="282B83EE" w14:textId="77777777" w:rsidR="00CC58EC" w:rsidRDefault="00CC58EC" w:rsidP="00CC58EC">
      <w:pPr>
        <w:rPr>
          <w:rFonts w:eastAsiaTheme="majorEastAsia"/>
          <w:b/>
          <w:bCs/>
        </w:rPr>
      </w:pPr>
    </w:p>
    <w:p w14:paraId="49F8280F" w14:textId="51B85897" w:rsidR="00CC58EC" w:rsidRPr="00CC58EC" w:rsidRDefault="00CC58EC" w:rsidP="00CC58EC">
      <w:pPr>
        <w:rPr>
          <w:rFonts w:eastAsiaTheme="majorEastAsia"/>
        </w:rPr>
      </w:pPr>
      <w:r w:rsidRPr="00CC58EC">
        <w:rPr>
          <w:rFonts w:eastAsiaTheme="majorEastAsia"/>
          <w:b/>
          <w:bCs/>
        </w:rPr>
        <w:t>Solution</w:t>
      </w:r>
    </w:p>
    <w:p w14:paraId="5025AB07" w14:textId="77777777" w:rsidR="00CC58EC" w:rsidRPr="00CC58EC" w:rsidRDefault="00CC58EC" w:rsidP="00CC58EC">
      <w:pPr>
        <w:rPr>
          <w:rFonts w:eastAsiaTheme="majorEastAsia"/>
        </w:rPr>
      </w:pPr>
      <w:r w:rsidRPr="00CC58EC">
        <w:rPr>
          <w:rFonts w:eastAsiaTheme="majorEastAsia"/>
        </w:rPr>
        <w:t>Utilisation de bibliothèques optimisées comme PicoGraphics pour gérer les animations et les pixels.</w:t>
      </w:r>
    </w:p>
    <w:p w14:paraId="501F14BE" w14:textId="77777777" w:rsidR="00CC58EC" w:rsidRPr="00CC58EC" w:rsidRDefault="00CC58EC" w:rsidP="00CC58EC">
      <w:pPr>
        <w:rPr>
          <w:rFonts w:eastAsiaTheme="majorEastAsia"/>
        </w:rPr>
      </w:pPr>
      <w:r w:rsidRPr="00CC58EC">
        <w:rPr>
          <w:rFonts w:eastAsiaTheme="majorEastAsia"/>
        </w:rPr>
        <w:t>Pré-calcul des données répétitives (ex. : coordonnées de texte ou smileys) pour minimiser les calculs dynamiques.</w:t>
      </w:r>
    </w:p>
    <w:p w14:paraId="536B97C3" w14:textId="77777777" w:rsidR="00CC58EC" w:rsidRPr="00CC58EC" w:rsidRDefault="00CC58EC" w:rsidP="00CC58EC">
      <w:pPr>
        <w:rPr>
          <w:rFonts w:eastAsiaTheme="majorEastAsia"/>
        </w:rPr>
      </w:pPr>
      <w:r w:rsidRPr="00CC58EC">
        <w:rPr>
          <w:rFonts w:eastAsiaTheme="majorEastAsia"/>
        </w:rPr>
        <w:t>Libération manuelle de la mémoire à l’aide de gc.collect() après les appels API pour éviter les dépassements mémoire.</w:t>
      </w:r>
    </w:p>
    <w:p w14:paraId="093E7AD8" w14:textId="77777777" w:rsidR="00CC58EC" w:rsidRDefault="00CC58EC" w:rsidP="00CC58EC">
      <w:pPr>
        <w:rPr>
          <w:rFonts w:eastAsiaTheme="majorEastAsia"/>
          <w:b/>
          <w:bCs/>
        </w:rPr>
      </w:pPr>
    </w:p>
    <w:p w14:paraId="61A9EC67" w14:textId="4A53BB1F" w:rsidR="00CC58EC" w:rsidRPr="00CC58EC" w:rsidRDefault="00CC58EC" w:rsidP="00CC58EC">
      <w:pPr>
        <w:rPr>
          <w:rFonts w:eastAsiaTheme="majorEastAsia"/>
        </w:rPr>
      </w:pPr>
      <w:r w:rsidRPr="00CC58EC">
        <w:rPr>
          <w:rFonts w:eastAsiaTheme="majorEastAsia"/>
          <w:b/>
          <w:bCs/>
        </w:rPr>
        <w:t>Optimisation des appels API</w:t>
      </w:r>
      <w:r w:rsidRPr="00CC58EC">
        <w:rPr>
          <w:rFonts w:eastAsiaTheme="majorEastAsia"/>
        </w:rPr>
        <w:t xml:space="preserve"> :</w:t>
      </w:r>
    </w:p>
    <w:p w14:paraId="4EDF2015" w14:textId="77777777" w:rsidR="00CC58EC" w:rsidRPr="00CC58EC" w:rsidRDefault="00CC58EC" w:rsidP="00CC58EC">
      <w:pPr>
        <w:rPr>
          <w:rFonts w:eastAsiaTheme="majorEastAsia"/>
        </w:rPr>
      </w:pPr>
      <w:r w:rsidRPr="00CC58EC">
        <w:rPr>
          <w:rFonts w:eastAsiaTheme="majorEastAsia"/>
        </w:rPr>
        <w:t>Réduction de la fréquence des requêtes réseau pour limiter l’utilisation des ressources</w:t>
      </w:r>
    </w:p>
    <w:p w14:paraId="437A8D7D" w14:textId="77777777" w:rsidR="00CC58EC" w:rsidRDefault="00CC58EC" w:rsidP="007727A8">
      <w:pPr>
        <w:rPr>
          <w:rFonts w:eastAsiaTheme="majorEastAsia"/>
        </w:rPr>
      </w:pPr>
    </w:p>
    <w:p w14:paraId="793A9B0D" w14:textId="77777777" w:rsidR="00CC58EC" w:rsidRPr="00CC58EC" w:rsidRDefault="00CC58EC" w:rsidP="00CC58EC">
      <w:pPr>
        <w:pBdr>
          <w:top w:val="single" w:sz="4" w:space="1" w:color="auto"/>
          <w:left w:val="single" w:sz="4" w:space="4" w:color="auto"/>
          <w:bottom w:val="single" w:sz="4" w:space="1" w:color="auto"/>
          <w:right w:val="single" w:sz="4" w:space="4" w:color="auto"/>
        </w:pBdr>
        <w:jc w:val="center"/>
        <w:rPr>
          <w:rFonts w:eastAsiaTheme="majorEastAsia"/>
        </w:rPr>
      </w:pPr>
      <w:r w:rsidRPr="00CC58EC">
        <w:rPr>
          <w:rFonts w:eastAsiaTheme="majorEastAsia"/>
        </w:rPr>
        <w:t>Optimisation des animations pour garder des performances fluides</w:t>
      </w:r>
    </w:p>
    <w:p w14:paraId="585B2A65" w14:textId="77777777" w:rsidR="00CC58EC" w:rsidRPr="00CC58EC" w:rsidRDefault="00CC58EC" w:rsidP="00CC58EC">
      <w:pPr>
        <w:rPr>
          <w:rFonts w:eastAsiaTheme="majorEastAsia"/>
        </w:rPr>
      </w:pPr>
    </w:p>
    <w:p w14:paraId="3C765B74" w14:textId="31101DE2" w:rsidR="00CC58EC" w:rsidRPr="00CC58EC" w:rsidRDefault="00CC58EC" w:rsidP="00CC58EC">
      <w:pPr>
        <w:rPr>
          <w:rFonts w:eastAsiaTheme="majorEastAsia"/>
          <w:b/>
          <w:bCs/>
        </w:rPr>
      </w:pPr>
      <w:r w:rsidRPr="00CC58EC">
        <w:rPr>
          <w:rFonts w:eastAsiaTheme="majorEastAsia"/>
          <w:b/>
          <w:bCs/>
        </w:rPr>
        <w:t>Problème</w:t>
      </w:r>
    </w:p>
    <w:p w14:paraId="239F4729" w14:textId="77777777" w:rsidR="00CC58EC" w:rsidRPr="00CC58EC" w:rsidRDefault="00CC58EC" w:rsidP="00CC58EC">
      <w:pPr>
        <w:rPr>
          <w:rFonts w:eastAsiaTheme="majorEastAsia"/>
        </w:rPr>
      </w:pPr>
      <w:r w:rsidRPr="00CC58EC">
        <w:rPr>
          <w:rFonts w:eastAsiaTheme="majorEastAsia"/>
        </w:rPr>
        <w:t>L’affichage des animations (texte défilant, QR codes, smileys) doit rester fluide, même avec des calculs et des mises à jour en temps réel.</w:t>
      </w:r>
    </w:p>
    <w:p w14:paraId="08CB571A" w14:textId="77777777" w:rsidR="00CC58EC" w:rsidRDefault="00CC58EC" w:rsidP="00CC58EC">
      <w:pPr>
        <w:rPr>
          <w:rFonts w:eastAsiaTheme="majorEastAsia"/>
          <w:b/>
          <w:bCs/>
        </w:rPr>
      </w:pPr>
    </w:p>
    <w:p w14:paraId="3079B774" w14:textId="6DC3BA34" w:rsidR="00CC58EC" w:rsidRPr="00CC58EC" w:rsidRDefault="00CC58EC" w:rsidP="00CC58EC">
      <w:pPr>
        <w:rPr>
          <w:rFonts w:eastAsiaTheme="majorEastAsia"/>
          <w:b/>
          <w:bCs/>
        </w:rPr>
      </w:pPr>
      <w:r w:rsidRPr="00CC58EC">
        <w:rPr>
          <w:rFonts w:eastAsiaTheme="majorEastAsia"/>
          <w:b/>
          <w:bCs/>
        </w:rPr>
        <w:t>Solution</w:t>
      </w:r>
    </w:p>
    <w:p w14:paraId="487FA286" w14:textId="77777777" w:rsidR="00CC58EC" w:rsidRPr="00CC58EC" w:rsidRDefault="00CC58EC" w:rsidP="00CC58EC">
      <w:pPr>
        <w:rPr>
          <w:rFonts w:eastAsiaTheme="majorEastAsia"/>
        </w:rPr>
      </w:pPr>
      <w:r w:rsidRPr="00CC58EC">
        <w:rPr>
          <w:rFonts w:eastAsiaTheme="majorEastAsia"/>
        </w:rPr>
        <w:t>Fragmentation des tâches : Diviser les animations en étapes simples et les exécuter dans des cycles indépendants.</w:t>
      </w:r>
    </w:p>
    <w:p w14:paraId="638AD029" w14:textId="77777777" w:rsidR="00CC58EC" w:rsidRPr="00CC58EC" w:rsidRDefault="00CC58EC" w:rsidP="00CC58EC">
      <w:pPr>
        <w:rPr>
          <w:rFonts w:eastAsiaTheme="majorEastAsia"/>
        </w:rPr>
      </w:pPr>
      <w:r w:rsidRPr="00CC58EC">
        <w:rPr>
          <w:rFonts w:eastAsiaTheme="majorEastAsia"/>
        </w:rPr>
        <w:t>Optimisation des timings : Ajustement des délais pour assurer un équilibre entre fluidité visuelle et charge processeur.</w:t>
      </w:r>
    </w:p>
    <w:p w14:paraId="5F609ACC" w14:textId="77777777" w:rsidR="00CC58EC" w:rsidRPr="00CC58EC" w:rsidRDefault="00CC58EC" w:rsidP="00CC58EC">
      <w:pPr>
        <w:rPr>
          <w:rFonts w:eastAsiaTheme="majorEastAsia"/>
        </w:rPr>
      </w:pPr>
      <w:r w:rsidRPr="00CC58EC">
        <w:rPr>
          <w:rFonts w:eastAsiaTheme="majorEastAsia"/>
        </w:rPr>
        <w:t>Taux de rafraîchissement élevé : Maintien d’un taux stable (300 FPS) pour éviter les scintillements ou les saccades.</w:t>
      </w:r>
    </w:p>
    <w:p w14:paraId="362B4316" w14:textId="77777777" w:rsidR="00CC58EC" w:rsidRDefault="00CC58EC" w:rsidP="00CC58EC">
      <w:pPr>
        <w:rPr>
          <w:rFonts w:eastAsiaTheme="majorEastAsia"/>
          <w:b/>
          <w:bCs/>
        </w:rPr>
      </w:pPr>
    </w:p>
    <w:p w14:paraId="181F5F26" w14:textId="6E2C57A5" w:rsidR="00CC58EC" w:rsidRPr="00CC58EC" w:rsidRDefault="00CC58EC" w:rsidP="00CC58EC">
      <w:pPr>
        <w:rPr>
          <w:rFonts w:eastAsiaTheme="majorEastAsia"/>
          <w:b/>
          <w:bCs/>
        </w:rPr>
      </w:pPr>
      <w:r w:rsidRPr="00CC58EC">
        <w:rPr>
          <w:rFonts w:eastAsiaTheme="majorEastAsia"/>
          <w:b/>
          <w:bCs/>
        </w:rPr>
        <w:t>Tests en conditions réelles</w:t>
      </w:r>
    </w:p>
    <w:p w14:paraId="069202E2" w14:textId="77777777" w:rsidR="00CC58EC" w:rsidRPr="00CC58EC" w:rsidRDefault="00CC58EC" w:rsidP="00CC58EC">
      <w:pPr>
        <w:rPr>
          <w:rFonts w:eastAsiaTheme="majorEastAsia"/>
        </w:rPr>
      </w:pPr>
      <w:r w:rsidRPr="00CC58EC">
        <w:rPr>
          <w:rFonts w:eastAsiaTheme="majorEastAsia"/>
        </w:rPr>
        <w:lastRenderedPageBreak/>
        <w:t>Les animations ont été testées à différentes luminosités et distances d’affichage pour garantir la lisibilité.</w:t>
      </w:r>
    </w:p>
    <w:p w14:paraId="45C5734F" w14:textId="2A8555EB" w:rsidR="00CC58EC" w:rsidRDefault="00CC58EC" w:rsidP="00CC58EC">
      <w:pPr>
        <w:rPr>
          <w:rFonts w:eastAsiaTheme="majorEastAsia"/>
        </w:rPr>
      </w:pPr>
      <w:r w:rsidRPr="00CC58EC">
        <w:rPr>
          <w:rFonts w:eastAsiaTheme="majorEastAsia"/>
        </w:rPr>
        <w:t>Ajustements des couleurs et des tailles de texte en fonction des retours utilisateurs.</w:t>
      </w:r>
    </w:p>
    <w:p w14:paraId="6DFFD1F0" w14:textId="77777777" w:rsidR="00CC58EC" w:rsidRDefault="00CC58EC" w:rsidP="007727A8">
      <w:pPr>
        <w:rPr>
          <w:rFonts w:eastAsiaTheme="majorEastAsia"/>
        </w:rPr>
      </w:pPr>
    </w:p>
    <w:p w14:paraId="41843465" w14:textId="275DDB82" w:rsidR="00A44DA8" w:rsidRDefault="00CC58EC" w:rsidP="00CC58EC">
      <w:pPr>
        <w:pStyle w:val="Titre2"/>
        <w:rPr>
          <w:rFonts w:eastAsiaTheme="majorEastAsia"/>
        </w:rPr>
      </w:pPr>
      <w:bookmarkStart w:id="50" w:name="_Toc185449776"/>
      <w:r>
        <w:rPr>
          <w:rFonts w:eastAsiaTheme="majorEastAsia"/>
        </w:rPr>
        <w:t>Principales fonctionnalités du script</w:t>
      </w:r>
      <w:bookmarkEnd w:id="50"/>
    </w:p>
    <w:p w14:paraId="65A8B382" w14:textId="75A66010" w:rsidR="00CC58EC" w:rsidRPr="00CC58EC" w:rsidRDefault="00CC58EC" w:rsidP="00CC58EC">
      <w:pPr>
        <w:rPr>
          <w:rFonts w:eastAsiaTheme="majorEastAsia"/>
          <w:b/>
          <w:bCs/>
        </w:rPr>
      </w:pPr>
      <w:r w:rsidRPr="00CC58EC">
        <w:rPr>
          <w:rFonts w:eastAsiaTheme="majorEastAsia"/>
          <w:b/>
          <w:bCs/>
        </w:rPr>
        <w:t>Affichage dynamique</w:t>
      </w:r>
    </w:p>
    <w:p w14:paraId="2FA58BB7" w14:textId="20A8A2A9" w:rsidR="00CC58EC" w:rsidRPr="00CC58EC" w:rsidRDefault="00CC58EC" w:rsidP="00CC58EC">
      <w:pPr>
        <w:pStyle w:val="Paragraphedeliste"/>
        <w:numPr>
          <w:ilvl w:val="0"/>
          <w:numId w:val="45"/>
        </w:numPr>
        <w:rPr>
          <w:rFonts w:eastAsiaTheme="majorEastAsia"/>
        </w:rPr>
      </w:pPr>
      <w:r w:rsidRPr="00CC58EC">
        <w:rPr>
          <w:rFonts w:eastAsiaTheme="majorEastAsia"/>
        </w:rPr>
        <w:t>Gestion d'animations (défilement de texte, smiley, cadres).</w:t>
      </w:r>
    </w:p>
    <w:p w14:paraId="7CEDC3BE" w14:textId="34004BA3" w:rsidR="00CC58EC" w:rsidRPr="00CC58EC" w:rsidRDefault="00CC58EC" w:rsidP="00CC58EC">
      <w:pPr>
        <w:pStyle w:val="Paragraphedeliste"/>
        <w:numPr>
          <w:ilvl w:val="0"/>
          <w:numId w:val="45"/>
        </w:numPr>
        <w:rPr>
          <w:rFonts w:eastAsiaTheme="majorEastAsia"/>
        </w:rPr>
      </w:pPr>
      <w:r w:rsidRPr="00CC58EC">
        <w:rPr>
          <w:rFonts w:eastAsiaTheme="majorEastAsia"/>
        </w:rPr>
        <w:t>Génération de QR codes à afficher sur la matrice LED.</w:t>
      </w:r>
    </w:p>
    <w:p w14:paraId="487B4F2D" w14:textId="235E2606" w:rsidR="00CC58EC" w:rsidRDefault="00CC58EC" w:rsidP="00CC58EC">
      <w:pPr>
        <w:pStyle w:val="Paragraphedeliste"/>
        <w:numPr>
          <w:ilvl w:val="0"/>
          <w:numId w:val="45"/>
        </w:numPr>
        <w:rPr>
          <w:rFonts w:eastAsiaTheme="majorEastAsia"/>
        </w:rPr>
      </w:pPr>
      <w:r w:rsidRPr="00CC58EC">
        <w:rPr>
          <w:rFonts w:eastAsiaTheme="majorEastAsia"/>
        </w:rPr>
        <w:t>Gestion des polices personnalisées et préchargées, adaptées à la grille LED</w:t>
      </w:r>
      <w:r>
        <w:rPr>
          <w:rFonts w:eastAsiaTheme="majorEastAsia"/>
        </w:rPr>
        <w:t>.</w:t>
      </w:r>
    </w:p>
    <w:p w14:paraId="451106FC" w14:textId="77777777" w:rsidR="00CC58EC" w:rsidRPr="00CC58EC" w:rsidRDefault="00CC58EC" w:rsidP="00CC58EC">
      <w:pPr>
        <w:rPr>
          <w:rFonts w:eastAsiaTheme="majorEastAsia"/>
        </w:rPr>
      </w:pPr>
    </w:p>
    <w:p w14:paraId="3D9954A1" w14:textId="379CF222" w:rsidR="00CC58EC" w:rsidRPr="00CC58EC" w:rsidRDefault="00CC58EC" w:rsidP="00CC58EC">
      <w:pPr>
        <w:rPr>
          <w:rFonts w:eastAsiaTheme="majorEastAsia"/>
          <w:b/>
          <w:bCs/>
        </w:rPr>
      </w:pPr>
      <w:r w:rsidRPr="00CC58EC">
        <w:rPr>
          <w:rFonts w:eastAsiaTheme="majorEastAsia"/>
          <w:b/>
          <w:bCs/>
        </w:rPr>
        <w:t>Interaction utilisateur</w:t>
      </w:r>
    </w:p>
    <w:p w14:paraId="6472BEA7" w14:textId="5EAECA90" w:rsidR="00CC58EC" w:rsidRPr="00CC58EC" w:rsidRDefault="00CC58EC" w:rsidP="00BB020A">
      <w:pPr>
        <w:pStyle w:val="Paragraphedeliste"/>
        <w:numPr>
          <w:ilvl w:val="0"/>
          <w:numId w:val="45"/>
        </w:numPr>
        <w:rPr>
          <w:rFonts w:eastAsiaTheme="majorEastAsia"/>
        </w:rPr>
      </w:pPr>
      <w:r w:rsidRPr="00CC58EC">
        <w:rPr>
          <w:rFonts w:eastAsiaTheme="majorEastAsia"/>
        </w:rPr>
        <w:t xml:space="preserve">Utilisation des boutons physiques pour passer d’un écran à un autre, activer/désactiver le son, </w:t>
      </w:r>
      <w:r>
        <w:rPr>
          <w:rFonts w:eastAsiaTheme="majorEastAsia"/>
        </w:rPr>
        <w:t>a</w:t>
      </w:r>
      <w:r w:rsidRPr="00CC58EC">
        <w:rPr>
          <w:rFonts w:eastAsiaTheme="majorEastAsia"/>
        </w:rPr>
        <w:t>juster la luminosité et le volume.</w:t>
      </w:r>
    </w:p>
    <w:p w14:paraId="5B624D35" w14:textId="6EE5ADED" w:rsidR="00CC58EC" w:rsidRDefault="00CC58EC" w:rsidP="00CC58EC">
      <w:pPr>
        <w:rPr>
          <w:rFonts w:eastAsiaTheme="majorEastAsia"/>
        </w:rPr>
      </w:pPr>
      <w:r w:rsidRPr="00CC58EC">
        <w:rPr>
          <w:rFonts w:eastAsiaTheme="majorEastAsia"/>
          <w:b/>
          <w:bCs/>
        </w:rPr>
        <w:t>LEDs</w:t>
      </w:r>
      <w:r w:rsidRPr="00CC58EC">
        <w:rPr>
          <w:rFonts w:eastAsiaTheme="majorEastAsia"/>
        </w:rPr>
        <w:t xml:space="preserve"> indicatrices pour signaler l'état du Wi-Fi, du son, ou d’autres alertes</w:t>
      </w:r>
      <w:r>
        <w:rPr>
          <w:rFonts w:eastAsiaTheme="majorEastAsia"/>
        </w:rPr>
        <w:t>.</w:t>
      </w:r>
    </w:p>
    <w:p w14:paraId="695015AE" w14:textId="77777777" w:rsidR="00CC58EC" w:rsidRPr="00CC58EC" w:rsidRDefault="00CC58EC" w:rsidP="00CC58EC">
      <w:pPr>
        <w:rPr>
          <w:rFonts w:eastAsiaTheme="majorEastAsia"/>
        </w:rPr>
      </w:pPr>
    </w:p>
    <w:p w14:paraId="6F6E44A7" w14:textId="2F29EF52" w:rsidR="00CC58EC" w:rsidRPr="00CC58EC" w:rsidRDefault="00CC58EC" w:rsidP="00CC58EC">
      <w:pPr>
        <w:rPr>
          <w:rFonts w:eastAsiaTheme="majorEastAsia"/>
          <w:b/>
          <w:bCs/>
        </w:rPr>
      </w:pPr>
      <w:r w:rsidRPr="00CC58EC">
        <w:rPr>
          <w:rFonts w:eastAsiaTheme="majorEastAsia"/>
          <w:b/>
          <w:bCs/>
        </w:rPr>
        <w:t>Connectivité IoT</w:t>
      </w:r>
    </w:p>
    <w:p w14:paraId="3BDB2F17" w14:textId="6576620E" w:rsidR="00CC58EC" w:rsidRPr="00CC58EC" w:rsidRDefault="00CC58EC" w:rsidP="00CC58EC">
      <w:pPr>
        <w:pStyle w:val="Paragraphedeliste"/>
        <w:numPr>
          <w:ilvl w:val="0"/>
          <w:numId w:val="45"/>
        </w:numPr>
        <w:rPr>
          <w:rFonts w:eastAsiaTheme="majorEastAsia"/>
        </w:rPr>
      </w:pPr>
      <w:r w:rsidRPr="00CC58EC">
        <w:rPr>
          <w:rFonts w:eastAsiaTheme="majorEastAsia"/>
        </w:rPr>
        <w:t>Connexion au Wi-Fi pour récupérer des données via une API REST.</w:t>
      </w:r>
    </w:p>
    <w:p w14:paraId="62AA603E" w14:textId="5ED3E14E" w:rsidR="00CC58EC" w:rsidRPr="00CC58EC" w:rsidRDefault="00CC58EC" w:rsidP="00CC58EC">
      <w:pPr>
        <w:pStyle w:val="Paragraphedeliste"/>
        <w:numPr>
          <w:ilvl w:val="0"/>
          <w:numId w:val="45"/>
        </w:numPr>
        <w:rPr>
          <w:rFonts w:eastAsiaTheme="majorEastAsia"/>
        </w:rPr>
      </w:pPr>
      <w:r w:rsidRPr="00CC58EC">
        <w:rPr>
          <w:rFonts w:eastAsiaTheme="majorEastAsia"/>
        </w:rPr>
        <w:t>Synchronisation de l'heure avec un serveur NTP.</w:t>
      </w:r>
    </w:p>
    <w:p w14:paraId="3D3B1107" w14:textId="1DD10B87" w:rsidR="00CC58EC" w:rsidRDefault="00CC58EC" w:rsidP="00CC58EC">
      <w:pPr>
        <w:pStyle w:val="Paragraphedeliste"/>
        <w:numPr>
          <w:ilvl w:val="0"/>
          <w:numId w:val="45"/>
        </w:numPr>
        <w:rPr>
          <w:rFonts w:eastAsiaTheme="majorEastAsia"/>
        </w:rPr>
      </w:pPr>
      <w:r w:rsidRPr="00CC58EC">
        <w:rPr>
          <w:rFonts w:eastAsiaTheme="majorEastAsia"/>
        </w:rPr>
        <w:t>Gestion des informations réseau à partir d’un fichier de configuration (information.env).</w:t>
      </w:r>
    </w:p>
    <w:p w14:paraId="1F495FFB" w14:textId="77777777" w:rsidR="00CC58EC" w:rsidRPr="00CC58EC" w:rsidRDefault="00CC58EC" w:rsidP="00CC58EC">
      <w:pPr>
        <w:rPr>
          <w:rFonts w:eastAsiaTheme="majorEastAsia"/>
        </w:rPr>
      </w:pPr>
    </w:p>
    <w:p w14:paraId="1E08FF9A" w14:textId="3B20750A" w:rsidR="00CC58EC" w:rsidRPr="00CC58EC" w:rsidRDefault="00CC58EC" w:rsidP="00CC58EC">
      <w:pPr>
        <w:rPr>
          <w:rFonts w:eastAsiaTheme="majorEastAsia"/>
          <w:b/>
          <w:bCs/>
        </w:rPr>
      </w:pPr>
      <w:r w:rsidRPr="00CC58EC">
        <w:rPr>
          <w:rFonts w:eastAsiaTheme="majorEastAsia"/>
          <w:b/>
          <w:bCs/>
        </w:rPr>
        <w:t>Gestion des données API</w:t>
      </w:r>
    </w:p>
    <w:p w14:paraId="45C4EBAF" w14:textId="498C3F2C" w:rsidR="00CC58EC" w:rsidRPr="00CC58EC" w:rsidRDefault="00CC58EC" w:rsidP="00CC58EC">
      <w:pPr>
        <w:pStyle w:val="Paragraphedeliste"/>
        <w:numPr>
          <w:ilvl w:val="0"/>
          <w:numId w:val="45"/>
        </w:numPr>
        <w:rPr>
          <w:rFonts w:eastAsiaTheme="majorEastAsia"/>
        </w:rPr>
      </w:pPr>
      <w:r w:rsidRPr="00CC58EC">
        <w:rPr>
          <w:rFonts w:eastAsiaTheme="majorEastAsia"/>
        </w:rPr>
        <w:t>Mise à jour en temps réel des temps d’attente des agences.</w:t>
      </w:r>
    </w:p>
    <w:p w14:paraId="2E9276FC" w14:textId="56CD5488" w:rsidR="00CC58EC" w:rsidRDefault="00CC58EC" w:rsidP="00CC58EC">
      <w:pPr>
        <w:pStyle w:val="Paragraphedeliste"/>
        <w:numPr>
          <w:ilvl w:val="0"/>
          <w:numId w:val="45"/>
        </w:numPr>
        <w:rPr>
          <w:rFonts w:eastAsiaTheme="majorEastAsia"/>
        </w:rPr>
      </w:pPr>
      <w:r w:rsidRPr="00CC58EC">
        <w:rPr>
          <w:rFonts w:eastAsiaTheme="majorEastAsia"/>
        </w:rPr>
        <w:t>Gestion des erreurs d’accès à l’API (fallback sur les données précédentes).</w:t>
      </w:r>
    </w:p>
    <w:p w14:paraId="19F29936" w14:textId="77777777" w:rsidR="00CC58EC" w:rsidRPr="00CC58EC" w:rsidRDefault="00CC58EC" w:rsidP="00CC58EC">
      <w:pPr>
        <w:rPr>
          <w:rFonts w:eastAsiaTheme="majorEastAsia"/>
        </w:rPr>
      </w:pPr>
    </w:p>
    <w:p w14:paraId="43EB764A" w14:textId="475A1BEC" w:rsidR="00CC58EC" w:rsidRPr="00CC58EC" w:rsidRDefault="00CC58EC" w:rsidP="00CC58EC">
      <w:pPr>
        <w:rPr>
          <w:rFonts w:eastAsiaTheme="majorEastAsia"/>
          <w:b/>
          <w:bCs/>
        </w:rPr>
      </w:pPr>
      <w:r w:rsidRPr="00CC58EC">
        <w:rPr>
          <w:rFonts w:eastAsiaTheme="majorEastAsia"/>
          <w:b/>
          <w:bCs/>
        </w:rPr>
        <w:t>Modularité des modes d’affichage</w:t>
      </w:r>
    </w:p>
    <w:p w14:paraId="36F9640A" w14:textId="799FE58B" w:rsidR="00CC58EC" w:rsidRPr="00CC58EC" w:rsidRDefault="00CC58EC" w:rsidP="00CC58EC">
      <w:pPr>
        <w:pStyle w:val="Paragraphedeliste"/>
        <w:numPr>
          <w:ilvl w:val="0"/>
          <w:numId w:val="45"/>
        </w:numPr>
        <w:rPr>
          <w:rFonts w:eastAsiaTheme="majorEastAsia"/>
        </w:rPr>
      </w:pPr>
      <w:r w:rsidRPr="00CC58EC">
        <w:rPr>
          <w:rFonts w:eastAsiaTheme="majorEastAsia"/>
        </w:rPr>
        <w:t>Écran d'accueil : Texte défilant ("UNC OPT"), animation graphique (cœur).</w:t>
      </w:r>
    </w:p>
    <w:p w14:paraId="187FAEC0" w14:textId="3241D065" w:rsidR="00CC58EC" w:rsidRPr="00CC58EC" w:rsidRDefault="00CC58EC" w:rsidP="00CC58EC">
      <w:pPr>
        <w:pStyle w:val="Paragraphedeliste"/>
        <w:numPr>
          <w:ilvl w:val="0"/>
          <w:numId w:val="45"/>
        </w:numPr>
        <w:rPr>
          <w:rFonts w:eastAsiaTheme="majorEastAsia"/>
        </w:rPr>
      </w:pPr>
      <w:r w:rsidRPr="00CC58EC">
        <w:rPr>
          <w:rFonts w:eastAsiaTheme="majorEastAsia"/>
        </w:rPr>
        <w:t>Informations système : Statuts du Wi-Fi, clé API, fichier .env.</w:t>
      </w:r>
    </w:p>
    <w:p w14:paraId="755FAA6D" w14:textId="343BAEE3" w:rsidR="00CC58EC" w:rsidRPr="00CC58EC" w:rsidRDefault="00CC58EC" w:rsidP="00CC58EC">
      <w:pPr>
        <w:pStyle w:val="Paragraphedeliste"/>
        <w:numPr>
          <w:ilvl w:val="0"/>
          <w:numId w:val="45"/>
        </w:numPr>
        <w:rPr>
          <w:rFonts w:eastAsiaTheme="majorEastAsia"/>
        </w:rPr>
      </w:pPr>
      <w:r w:rsidRPr="00CC58EC">
        <w:rPr>
          <w:rFonts w:eastAsiaTheme="majorEastAsia"/>
        </w:rPr>
        <w:t>Légendes explicatives : Description des différents indicateurs (exemple : LEDs indiquant une perte Wi-Fi).</w:t>
      </w:r>
    </w:p>
    <w:p w14:paraId="721A1E04" w14:textId="231596E4" w:rsidR="00CC58EC" w:rsidRPr="00CC58EC" w:rsidRDefault="00CC58EC" w:rsidP="00CC58EC">
      <w:pPr>
        <w:pStyle w:val="Paragraphedeliste"/>
        <w:numPr>
          <w:ilvl w:val="0"/>
          <w:numId w:val="45"/>
        </w:numPr>
        <w:rPr>
          <w:rFonts w:eastAsiaTheme="majorEastAsia"/>
        </w:rPr>
      </w:pPr>
      <w:r w:rsidRPr="00CC58EC">
        <w:rPr>
          <w:rFonts w:eastAsiaTheme="majorEastAsia"/>
        </w:rPr>
        <w:t>Temps d’attente des agences : Visualisation dynamique avec smiley basé sur des seuils de temps.</w:t>
      </w:r>
    </w:p>
    <w:p w14:paraId="6EFE7A8F" w14:textId="62202129" w:rsidR="00CC58EC" w:rsidRDefault="00CC58EC" w:rsidP="00CC58EC">
      <w:pPr>
        <w:pStyle w:val="Paragraphedeliste"/>
        <w:numPr>
          <w:ilvl w:val="0"/>
          <w:numId w:val="45"/>
        </w:numPr>
        <w:rPr>
          <w:rFonts w:eastAsiaTheme="majorEastAsia"/>
        </w:rPr>
      </w:pPr>
      <w:r w:rsidRPr="00CC58EC">
        <w:rPr>
          <w:rFonts w:eastAsiaTheme="majorEastAsia"/>
        </w:rPr>
        <w:t>QR Code : Génération et affichage d’un QR code statique.</w:t>
      </w:r>
    </w:p>
    <w:p w14:paraId="3C4F6BF0" w14:textId="77777777" w:rsidR="00CC58EC" w:rsidRPr="00CC58EC" w:rsidRDefault="00CC58EC" w:rsidP="00CC58EC">
      <w:pPr>
        <w:rPr>
          <w:rFonts w:eastAsiaTheme="majorEastAsia"/>
        </w:rPr>
      </w:pPr>
    </w:p>
    <w:p w14:paraId="1B8C8F2A" w14:textId="51EB510D" w:rsidR="00CC58EC" w:rsidRPr="00CC58EC" w:rsidRDefault="00CC58EC" w:rsidP="00CC58EC">
      <w:pPr>
        <w:rPr>
          <w:rFonts w:eastAsiaTheme="majorEastAsia"/>
          <w:b/>
          <w:bCs/>
        </w:rPr>
      </w:pPr>
      <w:r w:rsidRPr="00CC58EC">
        <w:rPr>
          <w:rFonts w:eastAsiaTheme="majorEastAsia"/>
          <w:b/>
          <w:bCs/>
        </w:rPr>
        <w:t>Programmation et bibliothèques</w:t>
      </w:r>
    </w:p>
    <w:p w14:paraId="5B50A3DB" w14:textId="30689F7B" w:rsidR="00CC58EC" w:rsidRPr="00CC58EC" w:rsidRDefault="00CC58EC" w:rsidP="00CC58EC">
      <w:pPr>
        <w:pStyle w:val="Paragraphedeliste"/>
        <w:numPr>
          <w:ilvl w:val="0"/>
          <w:numId w:val="45"/>
        </w:numPr>
        <w:rPr>
          <w:rFonts w:eastAsiaTheme="majorEastAsia"/>
        </w:rPr>
      </w:pPr>
      <w:r w:rsidRPr="00CC58EC">
        <w:rPr>
          <w:rFonts w:eastAsiaTheme="majorEastAsia"/>
        </w:rPr>
        <w:t>MicroPython : Simplifie l’interaction avec le matériel embarqué.</w:t>
      </w:r>
    </w:p>
    <w:p w14:paraId="1A34EF4C" w14:textId="6A78C0CE" w:rsidR="00CC58EC" w:rsidRPr="00CC58EC" w:rsidRDefault="00CC58EC" w:rsidP="00CC58EC">
      <w:pPr>
        <w:pStyle w:val="Paragraphedeliste"/>
        <w:numPr>
          <w:ilvl w:val="0"/>
          <w:numId w:val="45"/>
        </w:numPr>
        <w:rPr>
          <w:rFonts w:eastAsiaTheme="majorEastAsia"/>
        </w:rPr>
      </w:pPr>
      <w:r w:rsidRPr="00CC58EC">
        <w:rPr>
          <w:rFonts w:eastAsiaTheme="majorEastAsia"/>
        </w:rPr>
        <w:t>Bibliothèques Pimoroni cosmic : Gestion des LEDs, boutons, et son.</w:t>
      </w:r>
    </w:p>
    <w:p w14:paraId="7BCCFC5D" w14:textId="51A9583B" w:rsidR="00CC58EC" w:rsidRPr="00CC58EC" w:rsidRDefault="00CC58EC" w:rsidP="00CC58EC">
      <w:pPr>
        <w:pStyle w:val="Paragraphedeliste"/>
        <w:numPr>
          <w:ilvl w:val="0"/>
          <w:numId w:val="45"/>
        </w:numPr>
        <w:rPr>
          <w:rFonts w:eastAsiaTheme="majorEastAsia"/>
        </w:rPr>
      </w:pPr>
      <w:r w:rsidRPr="00CC58EC">
        <w:rPr>
          <w:rFonts w:eastAsiaTheme="majorEastAsia"/>
        </w:rPr>
        <w:t>Bibliothèques Pimoroni PicoGraphics : Gestion graphique pour le texte et les animations.</w:t>
      </w:r>
    </w:p>
    <w:p w14:paraId="0211839F" w14:textId="7ECCADFD" w:rsidR="00CC58EC" w:rsidRPr="00CC58EC" w:rsidRDefault="00CC58EC" w:rsidP="00CC58EC">
      <w:pPr>
        <w:pStyle w:val="Paragraphedeliste"/>
        <w:numPr>
          <w:ilvl w:val="0"/>
          <w:numId w:val="45"/>
        </w:numPr>
        <w:rPr>
          <w:rFonts w:eastAsiaTheme="majorEastAsia"/>
        </w:rPr>
      </w:pPr>
      <w:r w:rsidRPr="00CC58EC">
        <w:rPr>
          <w:rFonts w:eastAsiaTheme="majorEastAsia"/>
        </w:rPr>
        <w:t>Modules réseau network : Gestion des connexions Wi-Fi.</w:t>
      </w:r>
    </w:p>
    <w:p w14:paraId="74F32F3F" w14:textId="22C5292C" w:rsidR="00CC58EC" w:rsidRPr="00CC58EC" w:rsidRDefault="00CC58EC" w:rsidP="00CC58EC">
      <w:pPr>
        <w:pStyle w:val="Paragraphedeliste"/>
        <w:numPr>
          <w:ilvl w:val="0"/>
          <w:numId w:val="45"/>
        </w:numPr>
        <w:rPr>
          <w:rFonts w:eastAsiaTheme="majorEastAsia"/>
        </w:rPr>
      </w:pPr>
      <w:r w:rsidRPr="00CC58EC">
        <w:rPr>
          <w:rFonts w:eastAsiaTheme="majorEastAsia"/>
        </w:rPr>
        <w:lastRenderedPageBreak/>
        <w:t>Modules réseau urequests : Requêtes HTTP pour récupérer des données API.</w:t>
      </w:r>
    </w:p>
    <w:p w14:paraId="3068757A" w14:textId="56E94F10" w:rsidR="00CC58EC" w:rsidRDefault="00CC58EC" w:rsidP="00CC58EC">
      <w:pPr>
        <w:pStyle w:val="Paragraphedeliste"/>
        <w:numPr>
          <w:ilvl w:val="0"/>
          <w:numId w:val="45"/>
        </w:numPr>
        <w:rPr>
          <w:rFonts w:eastAsiaTheme="majorEastAsia"/>
        </w:rPr>
      </w:pPr>
      <w:r w:rsidRPr="00CC58EC">
        <w:rPr>
          <w:rFonts w:eastAsiaTheme="majorEastAsia"/>
        </w:rPr>
        <w:t>Modules réseau ntptime : Synchronisation de l’heure via NTP.</w:t>
      </w:r>
    </w:p>
    <w:p w14:paraId="54D8E520" w14:textId="77777777" w:rsidR="00CC58EC" w:rsidRPr="00CC58EC" w:rsidRDefault="00CC58EC" w:rsidP="00CC58EC">
      <w:pPr>
        <w:ind w:left="360"/>
        <w:rPr>
          <w:rFonts w:eastAsiaTheme="majorEastAsia"/>
        </w:rPr>
      </w:pPr>
    </w:p>
    <w:p w14:paraId="326F8364" w14:textId="797420FB" w:rsidR="00CC58EC" w:rsidRPr="00CC58EC" w:rsidRDefault="00CC58EC" w:rsidP="00CC58EC">
      <w:pPr>
        <w:rPr>
          <w:rFonts w:eastAsiaTheme="majorEastAsia"/>
          <w:b/>
          <w:bCs/>
        </w:rPr>
      </w:pPr>
      <w:r w:rsidRPr="00CC58EC">
        <w:rPr>
          <w:rFonts w:eastAsiaTheme="majorEastAsia"/>
          <w:b/>
          <w:bCs/>
        </w:rPr>
        <w:t>Gestion matérielle</w:t>
      </w:r>
    </w:p>
    <w:p w14:paraId="3EE88B6D" w14:textId="7348983A" w:rsidR="00CC58EC" w:rsidRPr="00CC58EC" w:rsidRDefault="00CC58EC" w:rsidP="00CC58EC">
      <w:pPr>
        <w:pStyle w:val="Paragraphedeliste"/>
        <w:numPr>
          <w:ilvl w:val="0"/>
          <w:numId w:val="45"/>
        </w:numPr>
        <w:rPr>
          <w:rFonts w:eastAsiaTheme="majorEastAsia"/>
        </w:rPr>
      </w:pPr>
      <w:r w:rsidRPr="00CC58EC">
        <w:rPr>
          <w:rFonts w:eastAsiaTheme="majorEastAsia"/>
        </w:rPr>
        <w:t>Contrôle des LEDs avec des algorithmes d’affichage optimisés pour minimiser la consommation mémoire.</w:t>
      </w:r>
    </w:p>
    <w:p w14:paraId="7A399D80" w14:textId="53467714" w:rsidR="00CC58EC" w:rsidRPr="00CC58EC" w:rsidRDefault="00CC58EC" w:rsidP="00CC58EC">
      <w:pPr>
        <w:pStyle w:val="Paragraphedeliste"/>
        <w:numPr>
          <w:ilvl w:val="0"/>
          <w:numId w:val="45"/>
        </w:numPr>
        <w:rPr>
          <w:rFonts w:eastAsiaTheme="majorEastAsia"/>
        </w:rPr>
      </w:pPr>
      <w:r w:rsidRPr="00CC58EC">
        <w:rPr>
          <w:rFonts w:eastAsiaTheme="majorEastAsia"/>
        </w:rPr>
        <w:t>Utilisation du haut-parleur intégré pour des alertes sonores.</w:t>
      </w:r>
    </w:p>
    <w:p w14:paraId="0F5C2D97" w14:textId="065789C0" w:rsidR="00CC58EC" w:rsidRPr="00CC58EC" w:rsidRDefault="00CC58EC" w:rsidP="00CC58EC">
      <w:pPr>
        <w:pStyle w:val="Paragraphedeliste"/>
        <w:numPr>
          <w:ilvl w:val="0"/>
          <w:numId w:val="45"/>
        </w:numPr>
        <w:rPr>
          <w:rFonts w:eastAsiaTheme="majorEastAsia"/>
        </w:rPr>
      </w:pPr>
      <w:r w:rsidRPr="00CC58EC">
        <w:rPr>
          <w:rFonts w:eastAsiaTheme="majorEastAsia"/>
        </w:rPr>
        <w:t>Exploitation des boutons tactiles pour une interaction utilisateur fluide.</w:t>
      </w:r>
    </w:p>
    <w:p w14:paraId="391AD2A4" w14:textId="77777777" w:rsidR="00CC58EC" w:rsidRDefault="00CC58EC" w:rsidP="00CC58EC">
      <w:pPr>
        <w:rPr>
          <w:rFonts w:eastAsiaTheme="majorEastAsia"/>
        </w:rPr>
      </w:pPr>
    </w:p>
    <w:p w14:paraId="5E4DB785" w14:textId="268A5BA0" w:rsidR="00CC58EC" w:rsidRPr="00CC58EC" w:rsidRDefault="00CC58EC" w:rsidP="00CC58EC">
      <w:pPr>
        <w:rPr>
          <w:rFonts w:eastAsiaTheme="majorEastAsia"/>
        </w:rPr>
      </w:pPr>
      <w:r w:rsidRPr="00CC58EC">
        <w:rPr>
          <w:rFonts w:eastAsiaTheme="majorEastAsia"/>
        </w:rPr>
        <w:t>Approche algorithmique</w:t>
      </w:r>
    </w:p>
    <w:p w14:paraId="4A9CA6BE" w14:textId="671A00CD" w:rsidR="00CC58EC" w:rsidRPr="00CC58EC" w:rsidRDefault="00CC58EC" w:rsidP="00CC58EC">
      <w:pPr>
        <w:pStyle w:val="Paragraphedeliste"/>
        <w:numPr>
          <w:ilvl w:val="0"/>
          <w:numId w:val="45"/>
        </w:numPr>
        <w:rPr>
          <w:rFonts w:eastAsiaTheme="majorEastAsia"/>
        </w:rPr>
      </w:pPr>
      <w:r w:rsidRPr="00CC58EC">
        <w:rPr>
          <w:rFonts w:eastAsiaTheme="majorEastAsia"/>
        </w:rPr>
        <w:t>Animations progressives : Texte défilant, smiley évolutif, QR code dynamique.</w:t>
      </w:r>
    </w:p>
    <w:p w14:paraId="76B5A1D5" w14:textId="6C1FECDA" w:rsidR="00CC58EC" w:rsidRPr="00CC58EC" w:rsidRDefault="00CC58EC" w:rsidP="00CC58EC">
      <w:pPr>
        <w:pStyle w:val="Paragraphedeliste"/>
        <w:numPr>
          <w:ilvl w:val="0"/>
          <w:numId w:val="45"/>
        </w:numPr>
        <w:rPr>
          <w:rFonts w:eastAsiaTheme="majorEastAsia"/>
        </w:rPr>
      </w:pPr>
      <w:r w:rsidRPr="00CC58EC">
        <w:rPr>
          <w:rFonts w:eastAsiaTheme="majorEastAsia"/>
        </w:rPr>
        <w:t>Logique conditionnelle : Affichage basé sur l’état du Wi-Fi ou la disponibilité des données.</w:t>
      </w:r>
    </w:p>
    <w:p w14:paraId="310E6E47" w14:textId="7AB404B7" w:rsidR="00CC58EC" w:rsidRPr="00CC58EC" w:rsidRDefault="00CC58EC" w:rsidP="00CC58EC">
      <w:pPr>
        <w:pStyle w:val="Paragraphedeliste"/>
        <w:numPr>
          <w:ilvl w:val="0"/>
          <w:numId w:val="45"/>
        </w:numPr>
        <w:rPr>
          <w:rFonts w:eastAsiaTheme="majorEastAsia"/>
        </w:rPr>
      </w:pPr>
      <w:r w:rsidRPr="00CC58EC">
        <w:rPr>
          <w:rFonts w:eastAsiaTheme="majorEastAsia"/>
        </w:rPr>
        <w:t>Gestion des erreurs : Récupération après échec d’une requête API ou perte de connexion Wi-Fi.</w:t>
      </w:r>
    </w:p>
    <w:p w14:paraId="7515B4BE" w14:textId="77777777" w:rsidR="00CC58EC" w:rsidRDefault="00CC58EC" w:rsidP="00CC58EC">
      <w:pPr>
        <w:rPr>
          <w:rFonts w:eastAsiaTheme="majorEastAsia"/>
        </w:rPr>
      </w:pPr>
    </w:p>
    <w:p w14:paraId="11A9640D" w14:textId="372A2C86" w:rsidR="00CC58EC" w:rsidRDefault="00CC58EC" w:rsidP="00CC58EC">
      <w:pPr>
        <w:rPr>
          <w:rFonts w:eastAsiaTheme="majorEastAsia"/>
          <w:b/>
          <w:bCs/>
        </w:rPr>
      </w:pPr>
      <w:r w:rsidRPr="00CC58EC">
        <w:rPr>
          <w:rFonts w:eastAsiaTheme="majorEastAsia"/>
          <w:b/>
          <w:bCs/>
        </w:rPr>
        <w:t>Éléments personnalisés notables</w:t>
      </w:r>
    </w:p>
    <w:p w14:paraId="1455425E" w14:textId="77777777" w:rsidR="00A71E0D" w:rsidRPr="00CC58EC" w:rsidRDefault="00A71E0D" w:rsidP="00CC58EC">
      <w:pPr>
        <w:rPr>
          <w:rFonts w:eastAsiaTheme="majorEastAsia"/>
          <w:b/>
          <w:bCs/>
        </w:rPr>
      </w:pPr>
    </w:p>
    <w:p w14:paraId="2A6FFA6D" w14:textId="2FC2495E" w:rsidR="00CC58EC" w:rsidRPr="00CC58EC" w:rsidRDefault="00CC58EC" w:rsidP="00CC58EC">
      <w:pPr>
        <w:pStyle w:val="Paragraphedeliste"/>
        <w:numPr>
          <w:ilvl w:val="0"/>
          <w:numId w:val="45"/>
        </w:numPr>
        <w:rPr>
          <w:rFonts w:eastAsiaTheme="majorEastAsia"/>
        </w:rPr>
      </w:pPr>
      <w:r w:rsidRPr="00CC58EC">
        <w:rPr>
          <w:rFonts w:eastAsiaTheme="majorEastAsia"/>
        </w:rPr>
        <w:t>Gestion des smileys :</w:t>
      </w:r>
    </w:p>
    <w:p w14:paraId="4957E397" w14:textId="77777777" w:rsidR="00CC58EC" w:rsidRPr="00CC58EC" w:rsidRDefault="00CC58EC" w:rsidP="00CC58EC">
      <w:pPr>
        <w:rPr>
          <w:rFonts w:eastAsiaTheme="majorEastAsia"/>
        </w:rPr>
      </w:pPr>
      <w:r w:rsidRPr="00CC58EC">
        <w:rPr>
          <w:rFonts w:eastAsiaTheme="majorEastAsia"/>
        </w:rPr>
        <w:t>Les smileys varient selon le temps d’attente des agences :</w:t>
      </w:r>
    </w:p>
    <w:p w14:paraId="4BC2E734" w14:textId="77777777" w:rsidR="00CC58EC" w:rsidRPr="00CC58EC" w:rsidRDefault="00CC58EC" w:rsidP="00CC58EC">
      <w:pPr>
        <w:rPr>
          <w:rFonts w:eastAsiaTheme="majorEastAsia"/>
        </w:rPr>
      </w:pPr>
      <w:r w:rsidRPr="00CC58EC">
        <w:rPr>
          <w:rFonts w:eastAsiaTheme="majorEastAsia"/>
        </w:rPr>
        <w:t>Happy : Temps d’attente inférieur à 5 minutes.</w:t>
      </w:r>
    </w:p>
    <w:p w14:paraId="0F2C9D72" w14:textId="77777777" w:rsidR="00CC58EC" w:rsidRPr="00CC58EC" w:rsidRDefault="00CC58EC" w:rsidP="00CC58EC">
      <w:pPr>
        <w:rPr>
          <w:rFonts w:eastAsiaTheme="majorEastAsia"/>
        </w:rPr>
      </w:pPr>
      <w:r w:rsidRPr="00CC58EC">
        <w:rPr>
          <w:rFonts w:eastAsiaTheme="majorEastAsia"/>
        </w:rPr>
        <w:t>Neutral : Entre 5 et 10 minutes.</w:t>
      </w:r>
    </w:p>
    <w:p w14:paraId="3DA0D2F0" w14:textId="77777777" w:rsidR="00CC58EC" w:rsidRPr="00CC58EC" w:rsidRDefault="00CC58EC" w:rsidP="00CC58EC">
      <w:pPr>
        <w:rPr>
          <w:rFonts w:eastAsiaTheme="majorEastAsia"/>
        </w:rPr>
      </w:pPr>
      <w:r w:rsidRPr="00CC58EC">
        <w:rPr>
          <w:rFonts w:eastAsiaTheme="majorEastAsia"/>
        </w:rPr>
        <w:t>Sad : Plus de 10 minutes.</w:t>
      </w:r>
    </w:p>
    <w:p w14:paraId="5DC927B0" w14:textId="77777777" w:rsidR="00CC58EC" w:rsidRPr="00CC58EC" w:rsidRDefault="00CC58EC" w:rsidP="00CC58EC">
      <w:pPr>
        <w:rPr>
          <w:rFonts w:eastAsiaTheme="majorEastAsia"/>
        </w:rPr>
      </w:pPr>
      <w:r w:rsidRPr="00CC58EC">
        <w:rPr>
          <w:rFonts w:eastAsiaTheme="majorEastAsia"/>
        </w:rPr>
        <w:t>Les LEDs de la matrice forment le visage, les yeux et la bouche avec des couleurs spécifiques.</w:t>
      </w:r>
    </w:p>
    <w:p w14:paraId="774A6C79" w14:textId="77777777" w:rsidR="00225A34" w:rsidRDefault="00225A34" w:rsidP="00CC58EC">
      <w:pPr>
        <w:rPr>
          <w:rFonts w:eastAsiaTheme="majorEastAsia"/>
        </w:rPr>
      </w:pPr>
    </w:p>
    <w:p w14:paraId="0904775D" w14:textId="5674119B" w:rsidR="00CC58EC" w:rsidRPr="00225A34" w:rsidRDefault="00CC58EC" w:rsidP="00225A34">
      <w:pPr>
        <w:pStyle w:val="Paragraphedeliste"/>
        <w:numPr>
          <w:ilvl w:val="0"/>
          <w:numId w:val="45"/>
        </w:numPr>
        <w:rPr>
          <w:rFonts w:eastAsiaTheme="majorEastAsia"/>
        </w:rPr>
      </w:pPr>
      <w:r w:rsidRPr="00225A34">
        <w:rPr>
          <w:rFonts w:eastAsiaTheme="majorEastAsia"/>
        </w:rPr>
        <w:t>Affichage du QR code :</w:t>
      </w:r>
    </w:p>
    <w:p w14:paraId="105E2D02" w14:textId="77777777" w:rsidR="00CC58EC" w:rsidRPr="00CC58EC" w:rsidRDefault="00CC58EC" w:rsidP="00CC58EC">
      <w:pPr>
        <w:rPr>
          <w:rFonts w:eastAsiaTheme="majorEastAsia"/>
        </w:rPr>
      </w:pPr>
      <w:r w:rsidRPr="00CC58EC">
        <w:rPr>
          <w:rFonts w:eastAsiaTheme="majorEastAsia"/>
        </w:rPr>
        <w:t>Génération d’un QR code pour un lien spécifique (ex. bit.ly).</w:t>
      </w:r>
    </w:p>
    <w:p w14:paraId="07F15DC7" w14:textId="77777777" w:rsidR="00CC58EC" w:rsidRPr="00CC58EC" w:rsidRDefault="00CC58EC" w:rsidP="00CC58EC">
      <w:pPr>
        <w:rPr>
          <w:rFonts w:eastAsiaTheme="majorEastAsia"/>
        </w:rPr>
      </w:pPr>
      <w:r w:rsidRPr="00CC58EC">
        <w:rPr>
          <w:rFonts w:eastAsiaTheme="majorEastAsia"/>
        </w:rPr>
        <w:t>Adaptation automatique à la luminosité définie par l’utilisateur.</w:t>
      </w:r>
    </w:p>
    <w:p w14:paraId="2AA7F1CF" w14:textId="77777777" w:rsidR="00225A34" w:rsidRDefault="00225A34" w:rsidP="00CC58EC">
      <w:pPr>
        <w:rPr>
          <w:rFonts w:eastAsiaTheme="majorEastAsia"/>
        </w:rPr>
      </w:pPr>
    </w:p>
    <w:p w14:paraId="51A749AC" w14:textId="451D4F3C" w:rsidR="00CC58EC" w:rsidRPr="00225A34" w:rsidRDefault="00CC58EC" w:rsidP="00225A34">
      <w:pPr>
        <w:pStyle w:val="Paragraphedeliste"/>
        <w:numPr>
          <w:ilvl w:val="0"/>
          <w:numId w:val="45"/>
        </w:numPr>
        <w:rPr>
          <w:rFonts w:eastAsiaTheme="majorEastAsia"/>
        </w:rPr>
      </w:pPr>
      <w:r w:rsidRPr="00225A34">
        <w:rPr>
          <w:rFonts w:eastAsiaTheme="majorEastAsia"/>
        </w:rPr>
        <w:t>Interactivité avancée :</w:t>
      </w:r>
    </w:p>
    <w:p w14:paraId="4A9FB5FC" w14:textId="77777777" w:rsidR="00CC58EC" w:rsidRPr="00CC58EC" w:rsidRDefault="00CC58EC" w:rsidP="00CC58EC">
      <w:pPr>
        <w:rPr>
          <w:rFonts w:eastAsiaTheme="majorEastAsia"/>
        </w:rPr>
      </w:pPr>
      <w:r w:rsidRPr="00CC58EC">
        <w:rPr>
          <w:rFonts w:eastAsiaTheme="majorEastAsia"/>
        </w:rPr>
        <w:t>Les boutons permettent de changer les modes d’affichage ou d’interrompre une animation.</w:t>
      </w:r>
    </w:p>
    <w:p w14:paraId="6C155FA8" w14:textId="77777777" w:rsidR="00CC58EC" w:rsidRPr="00CC58EC" w:rsidRDefault="00CC58EC" w:rsidP="00CC58EC">
      <w:pPr>
        <w:rPr>
          <w:rFonts w:eastAsiaTheme="majorEastAsia"/>
        </w:rPr>
      </w:pPr>
      <w:r w:rsidRPr="00CC58EC">
        <w:rPr>
          <w:rFonts w:eastAsiaTheme="majorEastAsia"/>
        </w:rPr>
        <w:t>Les LEDs signalent l’état du système (son activé, Wi-Fi connecté).</w:t>
      </w:r>
    </w:p>
    <w:p w14:paraId="6E0A4820" w14:textId="77777777" w:rsidR="00225A34" w:rsidRDefault="00225A34" w:rsidP="00CC58EC">
      <w:pPr>
        <w:rPr>
          <w:rFonts w:eastAsiaTheme="majorEastAsia"/>
        </w:rPr>
      </w:pPr>
    </w:p>
    <w:p w14:paraId="0B03AB71" w14:textId="643C07F6" w:rsidR="00CC58EC" w:rsidRPr="00CC58EC" w:rsidRDefault="00CC58EC" w:rsidP="00CC58EC">
      <w:pPr>
        <w:rPr>
          <w:rFonts w:eastAsiaTheme="majorEastAsia"/>
        </w:rPr>
      </w:pPr>
      <w:r w:rsidRPr="00CC58EC">
        <w:rPr>
          <w:rFonts w:eastAsiaTheme="majorEastAsia"/>
        </w:rPr>
        <w:t>Écran de chargement :</w:t>
      </w:r>
    </w:p>
    <w:p w14:paraId="4C029EDA" w14:textId="77777777" w:rsidR="00CC58EC" w:rsidRPr="00CC58EC" w:rsidRDefault="00CC58EC" w:rsidP="00CC58EC">
      <w:pPr>
        <w:rPr>
          <w:rFonts w:eastAsiaTheme="majorEastAsia"/>
        </w:rPr>
      </w:pPr>
      <w:r w:rsidRPr="00CC58EC">
        <w:rPr>
          <w:rFonts w:eastAsiaTheme="majorEastAsia"/>
        </w:rPr>
        <w:t>Animation de progression visuelle lors de l'initialisation du Wi-Fi et du chargement des fichiers.</w:t>
      </w:r>
    </w:p>
    <w:p w14:paraId="0022EE97" w14:textId="77777777" w:rsidR="00225A34" w:rsidRDefault="00225A34" w:rsidP="00CC58EC">
      <w:pPr>
        <w:rPr>
          <w:rFonts w:eastAsiaTheme="majorEastAsia"/>
        </w:rPr>
      </w:pPr>
    </w:p>
    <w:p w14:paraId="1B94E9B0" w14:textId="664AEB10" w:rsidR="00CC58EC" w:rsidRDefault="00CC58EC" w:rsidP="00225A34">
      <w:pPr>
        <w:pStyle w:val="Titre2"/>
        <w:rPr>
          <w:rFonts w:eastAsiaTheme="majorEastAsia"/>
        </w:rPr>
      </w:pPr>
      <w:bookmarkStart w:id="51" w:name="_Toc185449777"/>
      <w:r w:rsidRPr="00CC58EC">
        <w:rPr>
          <w:rFonts w:eastAsiaTheme="majorEastAsia"/>
        </w:rPr>
        <w:lastRenderedPageBreak/>
        <w:t>Avantages et points d'amélioration</w:t>
      </w:r>
      <w:bookmarkEnd w:id="51"/>
    </w:p>
    <w:p w14:paraId="34D9CC15" w14:textId="77777777" w:rsidR="00A71E0D" w:rsidRPr="00A71E0D" w:rsidRDefault="00A71E0D" w:rsidP="00A71E0D">
      <w:pPr>
        <w:rPr>
          <w:rFonts w:eastAsiaTheme="majorEastAsia"/>
        </w:rPr>
      </w:pPr>
    </w:p>
    <w:p w14:paraId="3AD5CC45" w14:textId="107F2AE6" w:rsidR="00CC58EC" w:rsidRPr="00225A34" w:rsidRDefault="00CC58EC" w:rsidP="00CC58EC">
      <w:pPr>
        <w:rPr>
          <w:rFonts w:eastAsiaTheme="majorEastAsia"/>
          <w:b/>
          <w:bCs/>
          <w:u w:val="single"/>
        </w:rPr>
      </w:pPr>
      <w:r w:rsidRPr="00225A34">
        <w:rPr>
          <w:rFonts w:eastAsiaTheme="majorEastAsia"/>
          <w:b/>
          <w:bCs/>
          <w:u w:val="single"/>
        </w:rPr>
        <w:t>Avantages</w:t>
      </w:r>
    </w:p>
    <w:p w14:paraId="20C23721" w14:textId="0931E74F" w:rsidR="00CC58EC" w:rsidRPr="00225A34" w:rsidRDefault="00CC58EC" w:rsidP="00225A34">
      <w:pPr>
        <w:pStyle w:val="Paragraphedeliste"/>
        <w:numPr>
          <w:ilvl w:val="0"/>
          <w:numId w:val="45"/>
        </w:numPr>
        <w:rPr>
          <w:rFonts w:eastAsiaTheme="majorEastAsia"/>
        </w:rPr>
      </w:pPr>
      <w:r w:rsidRPr="00225A34">
        <w:rPr>
          <w:rFonts w:eastAsiaTheme="majorEastAsia"/>
        </w:rPr>
        <w:t>Simplicité et modularité : Les fonctionnalités sont bien structurées, ce qui facilite les ajouts futurs.</w:t>
      </w:r>
    </w:p>
    <w:p w14:paraId="55C9AB67" w14:textId="7C546FCE" w:rsidR="00CC58EC" w:rsidRPr="00225A34" w:rsidRDefault="00CC58EC" w:rsidP="00225A34">
      <w:pPr>
        <w:pStyle w:val="Paragraphedeliste"/>
        <w:numPr>
          <w:ilvl w:val="0"/>
          <w:numId w:val="45"/>
        </w:numPr>
        <w:rPr>
          <w:rFonts w:eastAsiaTheme="majorEastAsia"/>
        </w:rPr>
      </w:pPr>
      <w:r w:rsidRPr="00225A34">
        <w:rPr>
          <w:rFonts w:eastAsiaTheme="majorEastAsia"/>
        </w:rPr>
        <w:t>Interactivité : Les boutons et les LEDs améliorent l’expérience utilisateur.</w:t>
      </w:r>
    </w:p>
    <w:p w14:paraId="34C17406" w14:textId="2BA55502" w:rsidR="00CC58EC" w:rsidRDefault="00CC58EC" w:rsidP="00225A34">
      <w:pPr>
        <w:pStyle w:val="Paragraphedeliste"/>
        <w:numPr>
          <w:ilvl w:val="0"/>
          <w:numId w:val="45"/>
        </w:numPr>
        <w:rPr>
          <w:rFonts w:eastAsiaTheme="majorEastAsia"/>
        </w:rPr>
      </w:pPr>
      <w:r w:rsidRPr="00225A34">
        <w:rPr>
          <w:rFonts w:eastAsiaTheme="majorEastAsia"/>
        </w:rPr>
        <w:t>Efficacité : Gestion optimisée des ressources de la matrice LED pour des performances fluides.</w:t>
      </w:r>
    </w:p>
    <w:p w14:paraId="3655E5D8" w14:textId="77777777" w:rsidR="00225A34" w:rsidRPr="00225A34" w:rsidRDefault="00225A34" w:rsidP="00225A34">
      <w:pPr>
        <w:rPr>
          <w:rFonts w:eastAsiaTheme="majorEastAsia"/>
        </w:rPr>
      </w:pPr>
    </w:p>
    <w:p w14:paraId="7C8CC957" w14:textId="62AD1112" w:rsidR="00CC58EC" w:rsidRPr="00225A34" w:rsidRDefault="00CC58EC" w:rsidP="00CC58EC">
      <w:pPr>
        <w:rPr>
          <w:rFonts w:eastAsiaTheme="majorEastAsia"/>
          <w:b/>
          <w:bCs/>
          <w:u w:val="single"/>
        </w:rPr>
      </w:pPr>
      <w:r w:rsidRPr="00225A34">
        <w:rPr>
          <w:rFonts w:eastAsiaTheme="majorEastAsia"/>
          <w:b/>
          <w:bCs/>
          <w:u w:val="single"/>
        </w:rPr>
        <w:t>Points d'amélioration</w:t>
      </w:r>
    </w:p>
    <w:p w14:paraId="40151387" w14:textId="77777777" w:rsidR="00CC58EC" w:rsidRPr="00CC58EC" w:rsidRDefault="00CC58EC" w:rsidP="00CC58EC">
      <w:pPr>
        <w:rPr>
          <w:rFonts w:eastAsiaTheme="majorEastAsia"/>
        </w:rPr>
      </w:pPr>
    </w:p>
    <w:p w14:paraId="039B04E1" w14:textId="1493BA2A" w:rsidR="00CC58EC" w:rsidRPr="00225A34" w:rsidRDefault="00CC58EC" w:rsidP="00225A34">
      <w:pPr>
        <w:pStyle w:val="Paragraphedeliste"/>
        <w:numPr>
          <w:ilvl w:val="0"/>
          <w:numId w:val="45"/>
        </w:numPr>
        <w:rPr>
          <w:rFonts w:eastAsiaTheme="majorEastAsia"/>
        </w:rPr>
      </w:pPr>
      <w:r w:rsidRPr="00225A34">
        <w:rPr>
          <w:rFonts w:eastAsiaTheme="majorEastAsia"/>
        </w:rPr>
        <w:t>Ajouter une gestion avancée des erreurs pour les échecs réseau prolongés.</w:t>
      </w:r>
    </w:p>
    <w:p w14:paraId="6D16CF40" w14:textId="04E55A25" w:rsidR="00CC58EC" w:rsidRPr="00225A34" w:rsidRDefault="00CC58EC" w:rsidP="00225A34">
      <w:pPr>
        <w:pStyle w:val="Paragraphedeliste"/>
        <w:numPr>
          <w:ilvl w:val="0"/>
          <w:numId w:val="45"/>
        </w:numPr>
        <w:rPr>
          <w:rFonts w:eastAsiaTheme="majorEastAsia"/>
        </w:rPr>
      </w:pPr>
      <w:r w:rsidRPr="00225A34">
        <w:rPr>
          <w:rFonts w:eastAsiaTheme="majorEastAsia"/>
        </w:rPr>
        <w:t>Optimiser la consommation mémoire en réduisant les allocations dynamiques fréquentes.</w:t>
      </w:r>
    </w:p>
    <w:p w14:paraId="6BFBEE27" w14:textId="0EBD2EB1" w:rsidR="00225A34" w:rsidRPr="00225A34" w:rsidRDefault="00CC58EC" w:rsidP="00225A34">
      <w:pPr>
        <w:pStyle w:val="Paragraphedeliste"/>
        <w:numPr>
          <w:ilvl w:val="0"/>
          <w:numId w:val="45"/>
        </w:numPr>
        <w:rPr>
          <w:rFonts w:eastAsiaTheme="majorEastAsia"/>
        </w:rPr>
      </w:pPr>
      <w:r w:rsidRPr="00225A34">
        <w:rPr>
          <w:rFonts w:eastAsiaTheme="majorEastAsia"/>
        </w:rPr>
        <w:t>Permettre la personnalisation des animations ou des messages via une interface utilisateur externe.</w:t>
      </w:r>
    </w:p>
    <w:p w14:paraId="6033EF4B" w14:textId="77777777" w:rsidR="00225A34" w:rsidRDefault="00225A34" w:rsidP="00CC58EC">
      <w:pPr>
        <w:rPr>
          <w:rFonts w:eastAsiaTheme="majorEastAsia"/>
        </w:rPr>
      </w:pPr>
    </w:p>
    <w:p w14:paraId="1362ED9E" w14:textId="7793125A" w:rsidR="00CC58EC" w:rsidRDefault="00CC58EC" w:rsidP="00225A34">
      <w:pPr>
        <w:pBdr>
          <w:top w:val="single" w:sz="4" w:space="1" w:color="auto"/>
          <w:left w:val="single" w:sz="4" w:space="4" w:color="auto"/>
          <w:bottom w:val="single" w:sz="4" w:space="1" w:color="auto"/>
          <w:right w:val="single" w:sz="4" w:space="4" w:color="auto"/>
        </w:pBdr>
        <w:rPr>
          <w:rFonts w:eastAsiaTheme="majorEastAsia"/>
        </w:rPr>
      </w:pPr>
      <w:r w:rsidRPr="00CC58EC">
        <w:rPr>
          <w:rFonts w:eastAsiaTheme="majorEastAsia"/>
        </w:rPr>
        <w:t xml:space="preserve">Ce script démontre la polyvalence et les </w:t>
      </w:r>
      <w:r w:rsidRPr="00225A34">
        <w:rPr>
          <w:rFonts w:eastAsiaTheme="majorEastAsia"/>
          <w:b/>
          <w:bCs/>
        </w:rPr>
        <w:t>capacités de la Pimoroni Cosmic Unicorn</w:t>
      </w:r>
      <w:r w:rsidRPr="00CC58EC">
        <w:rPr>
          <w:rFonts w:eastAsiaTheme="majorEastAsia"/>
        </w:rPr>
        <w:t xml:space="preserve"> dans des </w:t>
      </w:r>
      <w:r w:rsidRPr="00225A34">
        <w:rPr>
          <w:rFonts w:eastAsiaTheme="majorEastAsia"/>
          <w:b/>
          <w:bCs/>
        </w:rPr>
        <w:t>applications IoT interactives</w:t>
      </w:r>
      <w:r w:rsidRPr="00CC58EC">
        <w:rPr>
          <w:rFonts w:eastAsiaTheme="majorEastAsia"/>
        </w:rPr>
        <w:t xml:space="preserve">. Grâce à une </w:t>
      </w:r>
      <w:r w:rsidRPr="00225A34">
        <w:rPr>
          <w:rFonts w:eastAsiaTheme="majorEastAsia"/>
          <w:b/>
          <w:bCs/>
        </w:rPr>
        <w:t>gestion graphique avancée</w:t>
      </w:r>
      <w:r w:rsidRPr="00CC58EC">
        <w:rPr>
          <w:rFonts w:eastAsiaTheme="majorEastAsia"/>
        </w:rPr>
        <w:t xml:space="preserve">, une </w:t>
      </w:r>
      <w:r w:rsidRPr="00225A34">
        <w:rPr>
          <w:rFonts w:eastAsiaTheme="majorEastAsia"/>
          <w:b/>
          <w:bCs/>
        </w:rPr>
        <w:t>connectivité réseau robuste</w:t>
      </w:r>
      <w:r w:rsidRPr="00CC58EC">
        <w:rPr>
          <w:rFonts w:eastAsiaTheme="majorEastAsia"/>
        </w:rPr>
        <w:t xml:space="preserve">, et une </w:t>
      </w:r>
      <w:r w:rsidRPr="00225A34">
        <w:rPr>
          <w:rFonts w:eastAsiaTheme="majorEastAsia"/>
          <w:b/>
          <w:bCs/>
        </w:rPr>
        <w:t>interaction utilisateur fluide</w:t>
      </w:r>
      <w:r w:rsidRPr="00CC58EC">
        <w:rPr>
          <w:rFonts w:eastAsiaTheme="majorEastAsia"/>
        </w:rPr>
        <w:t>, il offre une solution efficace pour afficher des informations en temps réel dans un format visuel compact et attrayant.</w:t>
      </w:r>
    </w:p>
    <w:p w14:paraId="779809D1" w14:textId="77777777" w:rsidR="00CC58EC" w:rsidRPr="003178F8" w:rsidRDefault="00CC58EC" w:rsidP="007727A8">
      <w:pPr>
        <w:rPr>
          <w:rFonts w:eastAsiaTheme="majorEastAsia"/>
        </w:rPr>
      </w:pPr>
    </w:p>
    <w:p w14:paraId="3C6C5AC6" w14:textId="13F0A326" w:rsidR="003178F8" w:rsidRPr="003178F8" w:rsidRDefault="003178F8" w:rsidP="00F26779">
      <w:pPr>
        <w:pStyle w:val="Titre1"/>
      </w:pPr>
      <w:bookmarkStart w:id="52" w:name="_Toc185449778"/>
      <w:r w:rsidRPr="003178F8">
        <w:lastRenderedPageBreak/>
        <w:t>Exploitation des résultats</w:t>
      </w:r>
      <w:bookmarkEnd w:id="52"/>
    </w:p>
    <w:p w14:paraId="23E32A5C" w14:textId="77777777" w:rsidR="003178F8" w:rsidRPr="003178F8" w:rsidRDefault="003178F8" w:rsidP="007727A8">
      <w:pPr>
        <w:pStyle w:val="Titre2"/>
        <w:rPr>
          <w:rFonts w:eastAsiaTheme="majorEastAsia"/>
        </w:rPr>
      </w:pPr>
      <w:bookmarkStart w:id="53" w:name="_Toc185449779"/>
      <w:r w:rsidRPr="003178F8">
        <w:rPr>
          <w:rFonts w:eastAsiaTheme="majorEastAsia"/>
        </w:rPr>
        <w:t>Montre des cas concrets d’utilisation :</w:t>
      </w:r>
      <w:bookmarkEnd w:id="53"/>
    </w:p>
    <w:p w14:paraId="3E4C0297" w14:textId="4349F2C2" w:rsidR="004540C7" w:rsidRPr="004540C7" w:rsidRDefault="004540C7" w:rsidP="004540C7">
      <w:pPr>
        <w:pStyle w:val="Paragraphedeliste"/>
        <w:numPr>
          <w:ilvl w:val="0"/>
          <w:numId w:val="45"/>
        </w:numPr>
        <w:rPr>
          <w:rFonts w:eastAsiaTheme="majorEastAsia"/>
        </w:rPr>
      </w:pPr>
      <w:r w:rsidRPr="004540C7">
        <w:rPr>
          <w:rFonts w:eastAsiaTheme="majorEastAsia"/>
        </w:rPr>
        <w:t>La récupération de l’API</w:t>
      </w:r>
    </w:p>
    <w:p w14:paraId="0D8D9DFA" w14:textId="77777777" w:rsidR="004540C7" w:rsidRDefault="004540C7" w:rsidP="004540C7">
      <w:pPr>
        <w:pStyle w:val="Paragraphedeliste"/>
        <w:numPr>
          <w:ilvl w:val="0"/>
          <w:numId w:val="45"/>
        </w:numPr>
        <w:rPr>
          <w:rFonts w:eastAsiaTheme="majorEastAsia"/>
        </w:rPr>
      </w:pPr>
      <w:r>
        <w:rPr>
          <w:rFonts w:eastAsiaTheme="majorEastAsia"/>
        </w:rPr>
        <w:t>Les différents screens</w:t>
      </w:r>
    </w:p>
    <w:p w14:paraId="5CDCC963" w14:textId="64D39210" w:rsidR="003178F8" w:rsidRPr="004540C7" w:rsidRDefault="003178F8" w:rsidP="004540C7">
      <w:pPr>
        <w:pStyle w:val="Paragraphedeliste"/>
        <w:numPr>
          <w:ilvl w:val="0"/>
          <w:numId w:val="45"/>
        </w:numPr>
        <w:rPr>
          <w:rFonts w:eastAsiaTheme="majorEastAsia"/>
        </w:rPr>
      </w:pPr>
      <w:r w:rsidRPr="004540C7">
        <w:rPr>
          <w:rFonts w:eastAsiaTheme="majorEastAsia"/>
        </w:rPr>
        <w:t>QR codes interactifs.</w:t>
      </w:r>
    </w:p>
    <w:p w14:paraId="1D26BD20" w14:textId="044AC14C" w:rsidR="003178F8" w:rsidRDefault="003178F8" w:rsidP="007727A8">
      <w:pPr>
        <w:rPr>
          <w:rFonts w:eastAsiaTheme="majorEastAsia"/>
        </w:rPr>
      </w:pPr>
      <w:r w:rsidRPr="003178F8">
        <w:rPr>
          <w:rFonts w:eastAsiaTheme="majorEastAsia"/>
        </w:rPr>
        <w:t>Visualisation d’indicateurs (temps d’attente, messages dynamiques).</w:t>
      </w:r>
    </w:p>
    <w:p w14:paraId="52218524" w14:textId="77777777" w:rsidR="00A86A1D" w:rsidRDefault="00A86A1D" w:rsidP="007727A8">
      <w:pPr>
        <w:rPr>
          <w:rFonts w:eastAsiaTheme="majorEastAsia"/>
        </w:rPr>
      </w:pPr>
    </w:p>
    <w:p w14:paraId="254E070C" w14:textId="77777777" w:rsidR="00A86A1D" w:rsidRDefault="00A86A1D" w:rsidP="007727A8">
      <w:pPr>
        <w:rPr>
          <w:rFonts w:eastAsiaTheme="majorEastAsia"/>
        </w:rPr>
      </w:pPr>
    </w:p>
    <w:p w14:paraId="65128CA7" w14:textId="3C89A182" w:rsidR="00A86A1D" w:rsidRDefault="00A86A1D" w:rsidP="007727A8">
      <w:pPr>
        <w:rPr>
          <w:rFonts w:eastAsiaTheme="majorEastAsia"/>
        </w:rPr>
      </w:pPr>
      <w:r>
        <w:rPr>
          <w:noProof/>
        </w:rPr>
        <mc:AlternateContent>
          <mc:Choice Requires="wpg">
            <w:drawing>
              <wp:anchor distT="0" distB="0" distL="114300" distR="114300" simplePos="0" relativeHeight="251669504" behindDoc="0" locked="0" layoutInCell="1" allowOverlap="1" wp14:anchorId="65ECD528" wp14:editId="66397D9C">
                <wp:simplePos x="0" y="0"/>
                <wp:positionH relativeFrom="margin">
                  <wp:align>center</wp:align>
                </wp:positionH>
                <wp:positionV relativeFrom="paragraph">
                  <wp:posOffset>1270</wp:posOffset>
                </wp:positionV>
                <wp:extent cx="4867275" cy="2407285"/>
                <wp:effectExtent l="0" t="0" r="9525" b="0"/>
                <wp:wrapNone/>
                <wp:docPr id="1825112404" name="Groupe 8"/>
                <wp:cNvGraphicFramePr/>
                <a:graphic xmlns:a="http://schemas.openxmlformats.org/drawingml/2006/main">
                  <a:graphicData uri="http://schemas.microsoft.com/office/word/2010/wordprocessingGroup">
                    <wpg:wgp>
                      <wpg:cNvGrpSpPr/>
                      <wpg:grpSpPr>
                        <a:xfrm>
                          <a:off x="0" y="0"/>
                          <a:ext cx="4867275" cy="2407285"/>
                          <a:chOff x="0" y="0"/>
                          <a:chExt cx="4867275" cy="2407285"/>
                        </a:xfrm>
                      </wpg:grpSpPr>
                      <pic:pic xmlns:pic="http://schemas.openxmlformats.org/drawingml/2006/picture">
                        <pic:nvPicPr>
                          <pic:cNvPr id="1684894297" name="Image 9"/>
                          <pic:cNvPicPr>
                            <a:picLocks noChangeAspect="1"/>
                          </pic:cNvPicPr>
                        </pic:nvPicPr>
                        <pic:blipFill>
                          <a:blip r:embed="rId24"/>
                          <a:stretch>
                            <a:fillRect/>
                          </a:stretch>
                        </pic:blipFill>
                        <pic:spPr>
                          <a:xfrm>
                            <a:off x="0" y="0"/>
                            <a:ext cx="2390775" cy="2407285"/>
                          </a:xfrm>
                          <a:prstGeom prst="rect">
                            <a:avLst/>
                          </a:prstGeom>
                        </pic:spPr>
                      </pic:pic>
                      <pic:pic xmlns:pic="http://schemas.openxmlformats.org/drawingml/2006/picture">
                        <pic:nvPicPr>
                          <pic:cNvPr id="1263331942" name="Image 10"/>
                          <pic:cNvPicPr>
                            <a:picLocks noChangeAspect="1"/>
                          </pic:cNvPicPr>
                        </pic:nvPicPr>
                        <pic:blipFill>
                          <a:blip r:embed="rId25"/>
                          <a:stretch>
                            <a:fillRect/>
                          </a:stretch>
                        </pic:blipFill>
                        <pic:spPr>
                          <a:xfrm>
                            <a:off x="2524125" y="19050"/>
                            <a:ext cx="2343150" cy="2371725"/>
                          </a:xfrm>
                          <a:prstGeom prst="rect">
                            <a:avLst/>
                          </a:prstGeom>
                        </pic:spPr>
                      </pic:pic>
                    </wpg:wgp>
                  </a:graphicData>
                </a:graphic>
              </wp:anchor>
            </w:drawing>
          </mc:Choice>
          <mc:Fallback>
            <w:pict>
              <v:group w14:anchorId="62F68B9B" id="Groupe 8" o:spid="_x0000_s1026" style="position:absolute;margin-left:0;margin-top:.1pt;width:383.25pt;height:189.55pt;z-index:251669504;mso-position-horizontal:center;mso-position-horizontal-relative:margin" coordsize="48672,2407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9" o:spid="_x0000_s1027" type="#_x0000_t75" style="position:absolute;width:23907;height:240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">
                  <v:imagedata r:id="rId26" o:title=""/>
                </v:shape>
                <v:shape id="Image 10" o:spid="_x0000_s1028" type="#_x0000_t75" style="position:absolute;left:25241;top:190;width:23431;height:23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">
                  <v:imagedata r:id="rId27" o:title=""/>
                </v:shape>
                <w10:wrap anchorx="margin"/>
              </v:group>
            </w:pict>
          </mc:Fallback>
        </mc:AlternateContent>
      </w:r>
    </w:p>
    <w:p w14:paraId="7B46DB33" w14:textId="54B64C52" w:rsidR="00A86A1D" w:rsidRDefault="00A86A1D" w:rsidP="007727A8">
      <w:pPr>
        <w:rPr>
          <w:rFonts w:eastAsiaTheme="majorEastAsia"/>
        </w:rPr>
      </w:pPr>
    </w:p>
    <w:p w14:paraId="7F57DBB6" w14:textId="77777777" w:rsidR="00A86A1D" w:rsidRDefault="00A86A1D" w:rsidP="007727A8">
      <w:pPr>
        <w:rPr>
          <w:rFonts w:eastAsiaTheme="majorEastAsia"/>
        </w:rPr>
      </w:pPr>
    </w:p>
    <w:p w14:paraId="1AB9EB64" w14:textId="3F8DC349" w:rsidR="00125D36" w:rsidRDefault="00125D36" w:rsidP="00125D36">
      <w:pPr>
        <w:keepNext/>
        <w:jc w:val="center"/>
        <w:rPr>
          <w:rFonts w:eastAsiaTheme="majorEastAsia"/>
          <w:noProof/>
        </w:rPr>
      </w:pPr>
    </w:p>
    <w:p w14:paraId="1C7D496C" w14:textId="7808308F" w:rsidR="00A86A1D" w:rsidRDefault="00A86A1D" w:rsidP="00125D36">
      <w:pPr>
        <w:keepNext/>
        <w:jc w:val="center"/>
        <w:rPr>
          <w:rFonts w:eastAsiaTheme="majorEastAsia"/>
          <w:noProof/>
        </w:rPr>
      </w:pPr>
    </w:p>
    <w:p w14:paraId="1C1F9B23" w14:textId="77777777" w:rsidR="00A86A1D" w:rsidRDefault="00A86A1D" w:rsidP="00125D36">
      <w:pPr>
        <w:keepNext/>
        <w:jc w:val="center"/>
        <w:rPr>
          <w:rFonts w:eastAsiaTheme="majorEastAsia"/>
          <w:noProof/>
        </w:rPr>
      </w:pPr>
    </w:p>
    <w:p w14:paraId="2341B75B" w14:textId="56D3B8A6" w:rsidR="00A86A1D" w:rsidRDefault="00A86A1D" w:rsidP="00125D36">
      <w:pPr>
        <w:keepNext/>
        <w:jc w:val="center"/>
        <w:rPr>
          <w:rFonts w:eastAsiaTheme="majorEastAsia"/>
          <w:noProof/>
        </w:rPr>
      </w:pPr>
    </w:p>
    <w:p w14:paraId="17540074" w14:textId="77777777" w:rsidR="00A86A1D" w:rsidRDefault="00A86A1D" w:rsidP="00125D36">
      <w:pPr>
        <w:keepNext/>
        <w:jc w:val="center"/>
        <w:rPr>
          <w:rFonts w:eastAsiaTheme="majorEastAsia"/>
          <w:noProof/>
        </w:rPr>
      </w:pPr>
    </w:p>
    <w:p w14:paraId="123E8428" w14:textId="77777777" w:rsidR="00A86A1D" w:rsidRDefault="00A86A1D" w:rsidP="00125D36">
      <w:pPr>
        <w:keepNext/>
        <w:jc w:val="center"/>
        <w:rPr>
          <w:rFonts w:eastAsiaTheme="majorEastAsia"/>
          <w:noProof/>
        </w:rPr>
      </w:pPr>
    </w:p>
    <w:p w14:paraId="4B88998B" w14:textId="77777777" w:rsidR="00A86A1D" w:rsidRDefault="00A86A1D" w:rsidP="00125D36">
      <w:pPr>
        <w:keepNext/>
        <w:jc w:val="center"/>
        <w:rPr>
          <w:rFonts w:eastAsiaTheme="majorEastAsia"/>
          <w:noProof/>
        </w:rPr>
      </w:pPr>
    </w:p>
    <w:p w14:paraId="64AB77F7" w14:textId="655241DF" w:rsidR="00125D36" w:rsidRDefault="00A86A1D" w:rsidP="00A86A1D">
      <w:pPr>
        <w:pStyle w:val="Lgende"/>
        <w:tabs>
          <w:tab w:val="left" w:pos="851"/>
          <w:tab w:val="left" w:pos="4962"/>
        </w:tabs>
        <w:jc w:val="both"/>
      </w:pPr>
      <w:bookmarkStart w:id="54" w:name="_Toc185449798"/>
      <w:r>
        <w:tab/>
      </w:r>
      <w:r w:rsidR="00125D36">
        <w:t xml:space="preserve">Figure </w:t>
      </w:r>
      <w:fldSimple w:instr=" SEQ Figure \* ARABIC ">
        <w:r w:rsidR="00661E36">
          <w:rPr>
            <w:noProof/>
          </w:rPr>
          <w:t>6</w:t>
        </w:r>
      </w:fldSimple>
      <w:r w:rsidR="00125D36">
        <w:t xml:space="preserve"> - Screen démarrage</w:t>
      </w:r>
      <w:bookmarkEnd w:id="54"/>
      <w:r>
        <w:tab/>
      </w:r>
      <w:bookmarkStart w:id="55" w:name="_Toc185449799"/>
      <w:r w:rsidR="00125D36">
        <w:t xml:space="preserve">Figure </w:t>
      </w:r>
      <w:fldSimple w:instr=" SEQ Figure \* ARABIC ">
        <w:r w:rsidR="00661E36">
          <w:rPr>
            <w:noProof/>
          </w:rPr>
          <w:t>7</w:t>
        </w:r>
      </w:fldSimple>
      <w:r w:rsidR="00125D36">
        <w:t xml:space="preserve"> - Screen erreur wifi démarrage</w:t>
      </w:r>
      <w:bookmarkEnd w:id="55"/>
    </w:p>
    <w:p w14:paraId="5DC03849" w14:textId="77777777" w:rsidR="00A86A1D" w:rsidRDefault="00A86A1D" w:rsidP="00A86A1D">
      <w:pPr>
        <w:pStyle w:val="Sourceunilim"/>
      </w:pPr>
    </w:p>
    <w:p w14:paraId="3C0AA75F" w14:textId="77777777" w:rsidR="00A86A1D" w:rsidRPr="00A86A1D" w:rsidRDefault="00A86A1D" w:rsidP="00A86A1D"/>
    <w:p w14:paraId="629F57A4" w14:textId="7E79DD07" w:rsidR="00A86A1D" w:rsidRDefault="00A86A1D" w:rsidP="00A86A1D">
      <w:pPr>
        <w:pStyle w:val="Sourceunilim"/>
      </w:pPr>
      <w:r>
        <w:rPr>
          <w:noProof/>
        </w:rPr>
        <mc:AlternateContent>
          <mc:Choice Requires="wpg">
            <w:drawing>
              <wp:anchor distT="0" distB="0" distL="114300" distR="114300" simplePos="0" relativeHeight="251673600" behindDoc="0" locked="0" layoutInCell="1" allowOverlap="1" wp14:anchorId="2421450A" wp14:editId="6ED59B22">
                <wp:simplePos x="0" y="0"/>
                <wp:positionH relativeFrom="column">
                  <wp:posOffset>-90170</wp:posOffset>
                </wp:positionH>
                <wp:positionV relativeFrom="paragraph">
                  <wp:posOffset>219075</wp:posOffset>
                </wp:positionV>
                <wp:extent cx="6234430" cy="2007870"/>
                <wp:effectExtent l="0" t="0" r="0" b="0"/>
                <wp:wrapNone/>
                <wp:docPr id="1833018783" name="Groupe 9"/>
                <wp:cNvGraphicFramePr/>
                <a:graphic xmlns:a="http://schemas.openxmlformats.org/drawingml/2006/main">
                  <a:graphicData uri="http://schemas.microsoft.com/office/word/2010/wordprocessingGroup">
                    <wpg:wgp>
                      <wpg:cNvGrpSpPr/>
                      <wpg:grpSpPr>
                        <a:xfrm>
                          <a:off x="0" y="0"/>
                          <a:ext cx="6234430" cy="2007870"/>
                          <a:chOff x="0" y="0"/>
                          <a:chExt cx="6234430" cy="2007870"/>
                        </a:xfrm>
                      </wpg:grpSpPr>
                      <pic:pic xmlns:pic="http://schemas.openxmlformats.org/drawingml/2006/picture">
                        <pic:nvPicPr>
                          <pic:cNvPr id="566900275" name="Image 4"/>
                          <pic:cNvPicPr>
                            <a:picLocks noChangeAspect="1"/>
                          </pic:cNvPicPr>
                        </pic:nvPicPr>
                        <pic:blipFill>
                          <a:blip r:embed="rId28"/>
                          <a:stretch>
                            <a:fillRect/>
                          </a:stretch>
                        </pic:blipFill>
                        <pic:spPr>
                          <a:xfrm>
                            <a:off x="0" y="0"/>
                            <a:ext cx="2019300" cy="2007870"/>
                          </a:xfrm>
                          <a:prstGeom prst="rect">
                            <a:avLst/>
                          </a:prstGeom>
                        </pic:spPr>
                      </pic:pic>
                      <pic:pic xmlns:pic="http://schemas.openxmlformats.org/drawingml/2006/picture">
                        <pic:nvPicPr>
                          <pic:cNvPr id="298194722" name="Image 5"/>
                          <pic:cNvPicPr>
                            <a:picLocks noChangeAspect="1"/>
                          </pic:cNvPicPr>
                        </pic:nvPicPr>
                        <pic:blipFill>
                          <a:blip r:embed="rId29"/>
                          <a:stretch>
                            <a:fillRect/>
                          </a:stretch>
                        </pic:blipFill>
                        <pic:spPr>
                          <a:xfrm>
                            <a:off x="2143125" y="0"/>
                            <a:ext cx="1968500" cy="1971675"/>
                          </a:xfrm>
                          <a:prstGeom prst="rect">
                            <a:avLst/>
                          </a:prstGeom>
                        </pic:spPr>
                      </pic:pic>
                      <pic:pic xmlns:pic="http://schemas.openxmlformats.org/drawingml/2006/picture">
                        <pic:nvPicPr>
                          <pic:cNvPr id="1458207941" name="Image 6" descr="Une image contenant Affichage LED, capture d’écran, Bleu Majorelle, Diode électroluminescente&#10;&#10;Description générée automatiquement"/>
                          <pic:cNvPicPr>
                            <a:picLocks noChangeAspect="1"/>
                          </pic:cNvPicPr>
                        </pic:nvPicPr>
                        <pic:blipFill>
                          <a:blip r:embed="rId30"/>
                          <a:stretch>
                            <a:fillRect/>
                          </a:stretch>
                        </pic:blipFill>
                        <pic:spPr>
                          <a:xfrm>
                            <a:off x="4229100" y="0"/>
                            <a:ext cx="2005330" cy="2000250"/>
                          </a:xfrm>
                          <a:prstGeom prst="rect">
                            <a:avLst/>
                          </a:prstGeom>
                        </pic:spPr>
                      </pic:pic>
                    </wpg:wgp>
                  </a:graphicData>
                </a:graphic>
              </wp:anchor>
            </w:drawing>
          </mc:Choice>
          <mc:Fallback>
            <w:pict>
              <v:group w14:anchorId="77586D0E" id="Groupe 9" o:spid="_x0000_s1026" style="position:absolute;margin-left:-7.1pt;margin-top:17.25pt;width:490.9pt;height:158.1pt;z-index:251673600" coordsize="62344,2007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">
                <v:shape id="Image 4" o:spid="_x0000_s1027" type="#_x0000_t75" style="position:absolute;width:20193;height:200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">
                  <v:imagedata r:id="rId31" o:title=""/>
                </v:shape>
                <v:shape id="Image 5" o:spid="_x0000_s1028" type="#_x0000_t75" style="position:absolute;left:21431;width:19685;height:19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">
                  <v:imagedata r:id="rId32" o:title=""/>
                </v:shape>
                <v:shape id="Image 6" o:spid="_x0000_s1029" type="#_x0000_t75" alt="Une image contenant Affichage LED, capture d’écran, Bleu Majorelle, Diode électroluminescente&#10;&#10;Description générée automatiquement" style="position:absolute;left:42291;width:20053;height:20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">
                  <v:imagedata r:id="rId33" o:title="Une image contenant Affichage LED, capture d’écran, Bleu Majorelle, Diode électroluminescente&#10;&#10;Description générée automatiquement"/>
                </v:shape>
              </v:group>
            </w:pict>
          </mc:Fallback>
        </mc:AlternateContent>
      </w:r>
    </w:p>
    <w:p w14:paraId="67A20CB3" w14:textId="23C9E7B9" w:rsidR="00A86A1D" w:rsidRDefault="00A86A1D" w:rsidP="00A86A1D"/>
    <w:p w14:paraId="7F57DA71" w14:textId="7341F918" w:rsidR="00A86A1D" w:rsidRDefault="00A86A1D" w:rsidP="00A86A1D"/>
    <w:p w14:paraId="718900B6" w14:textId="7FACCDB4" w:rsidR="00A86A1D" w:rsidRDefault="00A86A1D" w:rsidP="00A86A1D"/>
    <w:p w14:paraId="7691CB13" w14:textId="31E32680" w:rsidR="00A86A1D" w:rsidRDefault="00A86A1D" w:rsidP="00A86A1D"/>
    <w:p w14:paraId="7CC5095E" w14:textId="77777777" w:rsidR="00A86A1D" w:rsidRDefault="00A86A1D" w:rsidP="00A86A1D"/>
    <w:p w14:paraId="2D1DEBE0" w14:textId="77777777" w:rsidR="00A86A1D" w:rsidRDefault="00A86A1D" w:rsidP="00A86A1D"/>
    <w:p w14:paraId="1DFDF88D" w14:textId="77777777" w:rsidR="00A86A1D" w:rsidRDefault="00A86A1D" w:rsidP="00A86A1D"/>
    <w:p w14:paraId="6B2DED1F" w14:textId="77777777" w:rsidR="00A86A1D" w:rsidRDefault="00A86A1D" w:rsidP="00A86A1D"/>
    <w:p w14:paraId="3D89E83E" w14:textId="28F1C6AF" w:rsidR="00AB0076" w:rsidRDefault="00AB0076" w:rsidP="00A86A1D">
      <w:pPr>
        <w:pStyle w:val="Lgende"/>
        <w:tabs>
          <w:tab w:val="left" w:pos="3402"/>
          <w:tab w:val="left" w:pos="6804"/>
        </w:tabs>
        <w:ind w:right="-709"/>
        <w:jc w:val="both"/>
      </w:pPr>
      <w:bookmarkStart w:id="56" w:name="_Toc185449800"/>
      <w:r>
        <w:t xml:space="preserve">Figure </w:t>
      </w:r>
      <w:fldSimple w:instr=" SEQ Figure \* ARABIC ">
        <w:r w:rsidR="00661E36">
          <w:rPr>
            <w:noProof/>
          </w:rPr>
          <w:t>8</w:t>
        </w:r>
      </w:fldSimple>
      <w:r>
        <w:t xml:space="preserve"> - Screen accueil</w:t>
      </w:r>
      <w:bookmarkEnd w:id="56"/>
      <w:r w:rsidR="00A86A1D">
        <w:tab/>
      </w:r>
      <w:bookmarkStart w:id="57" w:name="_Toc185449801"/>
      <w:r>
        <w:t xml:space="preserve">Figure </w:t>
      </w:r>
      <w:fldSimple w:instr=" SEQ Figure \* ARABIC ">
        <w:r w:rsidR="00661E36">
          <w:rPr>
            <w:noProof/>
          </w:rPr>
          <w:t>9</w:t>
        </w:r>
      </w:fldSimple>
      <w:r>
        <w:t xml:space="preserve"> - Screen état sources</w:t>
      </w:r>
      <w:bookmarkEnd w:id="57"/>
      <w:r w:rsidR="00A86A1D">
        <w:tab/>
      </w:r>
      <w:bookmarkStart w:id="58" w:name="_Toc185449802"/>
      <w:r>
        <w:t xml:space="preserve">Figure </w:t>
      </w:r>
      <w:fldSimple w:instr=" SEQ Figure \* ARABIC ">
        <w:r w:rsidR="00661E36">
          <w:rPr>
            <w:noProof/>
          </w:rPr>
          <w:t>10</w:t>
        </w:r>
      </w:fldSimple>
      <w:r>
        <w:t xml:space="preserve"> - Screen légende</w:t>
      </w:r>
      <w:bookmarkEnd w:id="58"/>
    </w:p>
    <w:p w14:paraId="6D18BD49" w14:textId="77777777" w:rsidR="00A86A1D" w:rsidRDefault="00A86A1D" w:rsidP="00A86A1D">
      <w:pPr>
        <w:pStyle w:val="Sourceunilim"/>
      </w:pPr>
    </w:p>
    <w:p w14:paraId="1BD2AD72" w14:textId="77777777" w:rsidR="00A86A1D" w:rsidRPr="00A86A1D" w:rsidRDefault="00A86A1D" w:rsidP="00A86A1D"/>
    <w:p w14:paraId="6435074D" w14:textId="441C610A" w:rsidR="00A86A1D" w:rsidRPr="00A86A1D" w:rsidRDefault="00A86A1D" w:rsidP="00A86A1D">
      <w:pPr>
        <w:pStyle w:val="Sourceunilim"/>
        <w:rPr>
          <w:rFonts w:eastAsiaTheme="majorEastAsia"/>
        </w:rPr>
      </w:pPr>
      <w:r>
        <w:rPr>
          <w:rFonts w:eastAsiaTheme="majorEastAsia"/>
          <w:noProof/>
        </w:rPr>
        <w:lastRenderedPageBreak/>
        <mc:AlternateContent>
          <mc:Choice Requires="wpg">
            <w:drawing>
              <wp:anchor distT="0" distB="0" distL="114300" distR="114300" simplePos="0" relativeHeight="251663360" behindDoc="0" locked="0" layoutInCell="1" allowOverlap="1" wp14:anchorId="4C252626" wp14:editId="3A125A57">
                <wp:simplePos x="0" y="0"/>
                <wp:positionH relativeFrom="column">
                  <wp:posOffset>-499745</wp:posOffset>
                </wp:positionH>
                <wp:positionV relativeFrom="paragraph">
                  <wp:posOffset>124460</wp:posOffset>
                </wp:positionV>
                <wp:extent cx="6994525" cy="2295525"/>
                <wp:effectExtent l="0" t="0" r="0" b="9525"/>
                <wp:wrapNone/>
                <wp:docPr id="534128677" name="Groupe 7"/>
                <wp:cNvGraphicFramePr/>
                <a:graphic xmlns:a="http://schemas.openxmlformats.org/drawingml/2006/main">
                  <a:graphicData uri="http://schemas.microsoft.com/office/word/2010/wordprocessingGroup">
                    <wpg:wgp>
                      <wpg:cNvGrpSpPr/>
                      <wpg:grpSpPr>
                        <a:xfrm>
                          <a:off x="0" y="0"/>
                          <a:ext cx="6994525" cy="2295525"/>
                          <a:chOff x="0" y="0"/>
                          <a:chExt cx="6994525" cy="2295525"/>
                        </a:xfrm>
                      </wpg:grpSpPr>
                      <pic:pic xmlns:pic="http://schemas.openxmlformats.org/drawingml/2006/picture">
                        <pic:nvPicPr>
                          <pic:cNvPr id="659659759" name="Image 4"/>
                          <pic:cNvPicPr>
                            <a:picLocks noChangeAspect="1"/>
                          </pic:cNvPicPr>
                        </pic:nvPicPr>
                        <pic:blipFill>
                          <a:blip r:embed="rId34"/>
                          <a:stretch>
                            <a:fillRect/>
                          </a:stretch>
                        </pic:blipFill>
                        <pic:spPr>
                          <a:xfrm>
                            <a:off x="0" y="9525"/>
                            <a:ext cx="2329815" cy="2286000"/>
                          </a:xfrm>
                          <a:prstGeom prst="rect">
                            <a:avLst/>
                          </a:prstGeom>
                        </pic:spPr>
                      </pic:pic>
                      <pic:pic xmlns:pic="http://schemas.openxmlformats.org/drawingml/2006/picture">
                        <pic:nvPicPr>
                          <pic:cNvPr id="1931750010" name="Image 5" descr="Une image contenant capture d’écran, Affichage LED, Rectangle, ligne&#10;&#10;Description générée automatiquement"/>
                          <pic:cNvPicPr>
                            <a:picLocks noChangeAspect="1"/>
                          </pic:cNvPicPr>
                        </pic:nvPicPr>
                        <pic:blipFill>
                          <a:blip r:embed="rId35"/>
                          <a:stretch>
                            <a:fillRect/>
                          </a:stretch>
                        </pic:blipFill>
                        <pic:spPr>
                          <a:xfrm>
                            <a:off x="2390775" y="19050"/>
                            <a:ext cx="2262505" cy="2257425"/>
                          </a:xfrm>
                          <a:prstGeom prst="rect">
                            <a:avLst/>
                          </a:prstGeom>
                        </pic:spPr>
                      </pic:pic>
                      <pic:pic xmlns:pic="http://schemas.openxmlformats.org/drawingml/2006/picture">
                        <pic:nvPicPr>
                          <pic:cNvPr id="1748724535" name="Image 6" descr="Une image contenant Affichage LED, Diode électroluminescente, léger, Panneaux lumineux&#10;&#10;Description générée automatiquement"/>
                          <pic:cNvPicPr>
                            <a:picLocks noChangeAspect="1"/>
                          </pic:cNvPicPr>
                        </pic:nvPicPr>
                        <pic:blipFill>
                          <a:blip r:embed="rId36"/>
                          <a:stretch>
                            <a:fillRect/>
                          </a:stretch>
                        </pic:blipFill>
                        <pic:spPr>
                          <a:xfrm>
                            <a:off x="4724400" y="0"/>
                            <a:ext cx="2270125" cy="2286000"/>
                          </a:xfrm>
                          <a:prstGeom prst="rect">
                            <a:avLst/>
                          </a:prstGeom>
                        </pic:spPr>
                      </pic:pic>
                    </wpg:wgp>
                  </a:graphicData>
                </a:graphic>
              </wp:anchor>
            </w:drawing>
          </mc:Choice>
          <mc:Fallback>
            <w:pict>
              <v:group w14:anchorId="6B4CB534" id="Groupe 7" o:spid="_x0000_s1026" style="position:absolute;margin-left:-39.35pt;margin-top:9.8pt;width:550.75pt;height:180.75pt;z-index:251663360" coordsize="69945,2295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">
                <v:shape id="Image 4" o:spid="_x0000_s1027" type="#_x0000_t75" style="position:absolute;top:95;width:23298;height:22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">
                  <v:imagedata r:id="rId37" o:title=""/>
                </v:shape>
                <v:shape id="Image 5" o:spid="_x0000_s1028" type="#_x0000_t75" alt="Une image contenant capture d’écran, Affichage LED, Rectangle, ligne&#10;&#10;Description générée automatiquement" style="position:absolute;left:23907;top:190;width:22625;height:22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">
                  <v:imagedata r:id="rId38" o:title="Une image contenant capture d’écran, Affichage LED, Rectangle, ligne&#10;&#10;Description générée automatiquement"/>
                </v:shape>
                <v:shape id="Image 6" o:spid="_x0000_s1029" type="#_x0000_t75" alt="Une image contenant Affichage LED, Diode électroluminescente, léger, Panneaux lumineux&#10;&#10;Description générée automatiquement" style="position:absolute;left:47244;width:22701;height:22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">
                  <v:imagedata r:id="rId39" o:title="Une image contenant Affichage LED, Diode électroluminescente, léger, Panneaux lumineux&#10;&#10;Description générée automatiquement"/>
                </v:shape>
              </v:group>
            </w:pict>
          </mc:Fallback>
        </mc:AlternateContent>
      </w:r>
    </w:p>
    <w:p w14:paraId="278951F7" w14:textId="70446EC7" w:rsidR="00AB0076" w:rsidRDefault="00AB0076" w:rsidP="00125D36">
      <w:pPr>
        <w:keepNext/>
        <w:jc w:val="center"/>
      </w:pPr>
    </w:p>
    <w:p w14:paraId="628D3C5F" w14:textId="77777777" w:rsidR="00A86A1D" w:rsidRDefault="00A86A1D" w:rsidP="00125D36">
      <w:pPr>
        <w:keepNext/>
        <w:jc w:val="center"/>
      </w:pPr>
    </w:p>
    <w:p w14:paraId="667ACEE3" w14:textId="77777777" w:rsidR="00A86A1D" w:rsidRDefault="00A86A1D" w:rsidP="00125D36">
      <w:pPr>
        <w:keepNext/>
        <w:jc w:val="center"/>
      </w:pPr>
    </w:p>
    <w:p w14:paraId="4C11B355" w14:textId="0EE48ECD" w:rsidR="00A86A1D" w:rsidRDefault="00A86A1D" w:rsidP="00125D36">
      <w:pPr>
        <w:keepNext/>
        <w:jc w:val="center"/>
      </w:pPr>
    </w:p>
    <w:p w14:paraId="5031F2F7" w14:textId="77777777" w:rsidR="00A86A1D" w:rsidRDefault="00A86A1D" w:rsidP="00125D36">
      <w:pPr>
        <w:keepNext/>
        <w:jc w:val="center"/>
      </w:pPr>
    </w:p>
    <w:p w14:paraId="63390B93" w14:textId="6214F16B" w:rsidR="00A86A1D" w:rsidRDefault="00A86A1D" w:rsidP="00125D36">
      <w:pPr>
        <w:keepNext/>
        <w:jc w:val="center"/>
      </w:pPr>
    </w:p>
    <w:p w14:paraId="11C7E2A5" w14:textId="77777777" w:rsidR="00A86A1D" w:rsidRDefault="00A86A1D" w:rsidP="00125D36">
      <w:pPr>
        <w:keepNext/>
        <w:jc w:val="center"/>
      </w:pPr>
    </w:p>
    <w:p w14:paraId="48ED8BF0" w14:textId="37D3CF1E" w:rsidR="00A86A1D" w:rsidRDefault="00A86A1D" w:rsidP="00125D36">
      <w:pPr>
        <w:keepNext/>
        <w:jc w:val="center"/>
      </w:pPr>
    </w:p>
    <w:p w14:paraId="736D508E" w14:textId="09C964E7" w:rsidR="00AB0076" w:rsidRDefault="00AB0076" w:rsidP="00AB0076">
      <w:pPr>
        <w:pStyle w:val="Lgende"/>
      </w:pPr>
      <w:bookmarkStart w:id="59" w:name="_Toc185449803"/>
      <w:r>
        <w:t xml:space="preserve">Figure </w:t>
      </w:r>
      <w:fldSimple w:instr=" SEQ Figure \* ARABIC ">
        <w:r w:rsidR="00661E36">
          <w:rPr>
            <w:noProof/>
          </w:rPr>
          <w:t>11</w:t>
        </w:r>
      </w:fldSimple>
      <w:r>
        <w:t xml:space="preserve"> - Screen agence</w:t>
      </w:r>
      <w:bookmarkEnd w:id="59"/>
    </w:p>
    <w:p w14:paraId="71F090EB" w14:textId="722E8975" w:rsidR="00A86A1D" w:rsidRDefault="00A86A1D" w:rsidP="00AB0076">
      <w:pPr>
        <w:pStyle w:val="Sourceunilim"/>
        <w:rPr>
          <w:rFonts w:eastAsiaTheme="majorEastAsia"/>
        </w:rPr>
      </w:pPr>
      <w:r>
        <w:rPr>
          <w:rFonts w:eastAsiaTheme="majorEastAsia"/>
          <w:noProof/>
        </w:rPr>
        <w:drawing>
          <wp:anchor distT="0" distB="0" distL="114300" distR="114300" simplePos="0" relativeHeight="251664384" behindDoc="0" locked="0" layoutInCell="1" allowOverlap="1" wp14:anchorId="73F4F98F" wp14:editId="45A28EFF">
            <wp:simplePos x="0" y="0"/>
            <wp:positionH relativeFrom="column">
              <wp:posOffset>-442594</wp:posOffset>
            </wp:positionH>
            <wp:positionV relativeFrom="paragraph">
              <wp:posOffset>160020</wp:posOffset>
            </wp:positionV>
            <wp:extent cx="2209480" cy="2212403"/>
            <wp:effectExtent l="0" t="0" r="635" b="0"/>
            <wp:wrapNone/>
            <wp:docPr id="1043101272"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101272" name="Image 1043101272"/>
                    <pic:cNvPicPr/>
                  </pic:nvPicPr>
                  <pic:blipFill>
                    <a:blip r:embed="rId40"/>
                    <a:stretch>
                      <a:fillRect/>
                    </a:stretch>
                  </pic:blipFill>
                  <pic:spPr>
                    <a:xfrm>
                      <a:off x="0" y="0"/>
                      <a:ext cx="2212298" cy="2215225"/>
                    </a:xfrm>
                    <a:prstGeom prst="rect">
                      <a:avLst/>
                    </a:prstGeom>
                  </pic:spPr>
                </pic:pic>
              </a:graphicData>
            </a:graphic>
            <wp14:sizeRelH relativeFrom="margin">
              <wp14:pctWidth>0</wp14:pctWidth>
            </wp14:sizeRelH>
            <wp14:sizeRelV relativeFrom="margin">
              <wp14:pctHeight>0</wp14:pctHeight>
            </wp14:sizeRelV>
          </wp:anchor>
        </w:drawing>
      </w:r>
      <w:r>
        <w:rPr>
          <w:rFonts w:eastAsiaTheme="majorEastAsia"/>
          <w:noProof/>
        </w:rPr>
        <w:drawing>
          <wp:anchor distT="0" distB="0" distL="114300" distR="114300" simplePos="0" relativeHeight="251665408" behindDoc="0" locked="0" layoutInCell="1" allowOverlap="1" wp14:anchorId="4234B101" wp14:editId="1756D97A">
            <wp:simplePos x="0" y="0"/>
            <wp:positionH relativeFrom="column">
              <wp:posOffset>1881505</wp:posOffset>
            </wp:positionH>
            <wp:positionV relativeFrom="paragraph">
              <wp:posOffset>160020</wp:posOffset>
            </wp:positionV>
            <wp:extent cx="2228850" cy="2225657"/>
            <wp:effectExtent l="0" t="0" r="0" b="3810"/>
            <wp:wrapNone/>
            <wp:docPr id="1808598835" name="Image 12" descr="Une image contenant motif, capture d’écran, Caractère coloré, carr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598835" name="Image 12" descr="Une image contenant motif, capture d’écran, Caractère coloré, carré&#10;&#10;Description générée automatiquement"/>
                    <pic:cNvPicPr/>
                  </pic:nvPicPr>
                  <pic:blipFill>
                    <a:blip r:embed="rId41"/>
                    <a:stretch>
                      <a:fillRect/>
                    </a:stretch>
                  </pic:blipFill>
                  <pic:spPr>
                    <a:xfrm>
                      <a:off x="0" y="0"/>
                      <a:ext cx="2230757" cy="2227562"/>
                    </a:xfrm>
                    <a:prstGeom prst="rect">
                      <a:avLst/>
                    </a:prstGeom>
                  </pic:spPr>
                </pic:pic>
              </a:graphicData>
            </a:graphic>
            <wp14:sizeRelH relativeFrom="margin">
              <wp14:pctWidth>0</wp14:pctWidth>
            </wp14:sizeRelH>
            <wp14:sizeRelV relativeFrom="margin">
              <wp14:pctHeight>0</wp14:pctHeight>
            </wp14:sizeRelV>
          </wp:anchor>
        </w:drawing>
      </w:r>
    </w:p>
    <w:p w14:paraId="5E07F74E" w14:textId="62E24EA5" w:rsidR="00A86A1D" w:rsidRDefault="00A86A1D" w:rsidP="00AB0076">
      <w:pPr>
        <w:pStyle w:val="Sourceunilim"/>
        <w:rPr>
          <w:rFonts w:eastAsiaTheme="majorEastAsia"/>
        </w:rPr>
      </w:pPr>
      <w:r>
        <w:rPr>
          <w:rFonts w:eastAsiaTheme="majorEastAsia"/>
          <w:noProof/>
        </w:rPr>
        <w:drawing>
          <wp:anchor distT="0" distB="0" distL="114300" distR="114300" simplePos="0" relativeHeight="251666432" behindDoc="0" locked="0" layoutInCell="1" allowOverlap="1" wp14:anchorId="7C8CDB68" wp14:editId="79E1CB19">
            <wp:simplePos x="0" y="0"/>
            <wp:positionH relativeFrom="column">
              <wp:posOffset>4215156</wp:posOffset>
            </wp:positionH>
            <wp:positionV relativeFrom="paragraph">
              <wp:posOffset>10795</wp:posOffset>
            </wp:positionV>
            <wp:extent cx="2174214" cy="2190750"/>
            <wp:effectExtent l="0" t="0" r="0" b="0"/>
            <wp:wrapNone/>
            <wp:docPr id="1227801940" name="Image 13" descr="Une image contenant capture d’écran, motif, Rectangle, carr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801940" name="Image 13" descr="Une image contenant capture d’écran, motif, Rectangle, carré&#10;&#10;Description générée automatiquement"/>
                    <pic:cNvPicPr/>
                  </pic:nvPicPr>
                  <pic:blipFill>
                    <a:blip r:embed="rId42"/>
                    <a:stretch>
                      <a:fillRect/>
                    </a:stretch>
                  </pic:blipFill>
                  <pic:spPr>
                    <a:xfrm>
                      <a:off x="0" y="0"/>
                      <a:ext cx="2175510" cy="2192056"/>
                    </a:xfrm>
                    <a:prstGeom prst="rect">
                      <a:avLst/>
                    </a:prstGeom>
                  </pic:spPr>
                </pic:pic>
              </a:graphicData>
            </a:graphic>
            <wp14:sizeRelH relativeFrom="margin">
              <wp14:pctWidth>0</wp14:pctWidth>
            </wp14:sizeRelH>
            <wp14:sizeRelV relativeFrom="margin">
              <wp14:pctHeight>0</wp14:pctHeight>
            </wp14:sizeRelV>
          </wp:anchor>
        </w:drawing>
      </w:r>
    </w:p>
    <w:p w14:paraId="503D6747" w14:textId="12CD81D6" w:rsidR="00A86A1D" w:rsidRDefault="00A86A1D" w:rsidP="00AB0076">
      <w:pPr>
        <w:pStyle w:val="Sourceunilim"/>
        <w:rPr>
          <w:rFonts w:eastAsiaTheme="majorEastAsia"/>
        </w:rPr>
      </w:pPr>
    </w:p>
    <w:p w14:paraId="3C819D46" w14:textId="603A03DC" w:rsidR="00A86A1D" w:rsidRDefault="00A86A1D" w:rsidP="00AB0076">
      <w:pPr>
        <w:pStyle w:val="Sourceunilim"/>
        <w:rPr>
          <w:rFonts w:eastAsiaTheme="majorEastAsia"/>
        </w:rPr>
      </w:pPr>
    </w:p>
    <w:p w14:paraId="79977E5B" w14:textId="21C6CECA" w:rsidR="00A86A1D" w:rsidRDefault="00A86A1D" w:rsidP="00AB0076">
      <w:pPr>
        <w:pStyle w:val="Sourceunilim"/>
        <w:rPr>
          <w:rFonts w:eastAsiaTheme="majorEastAsia"/>
        </w:rPr>
      </w:pPr>
      <w:r>
        <w:rPr>
          <w:rFonts w:eastAsiaTheme="majorEastAsia"/>
          <w:noProof/>
        </w:rPr>
        <mc:AlternateContent>
          <mc:Choice Requires="wps">
            <w:drawing>
              <wp:anchor distT="0" distB="0" distL="114300" distR="114300" simplePos="0" relativeHeight="251676672" behindDoc="0" locked="0" layoutInCell="1" allowOverlap="1" wp14:anchorId="3F29D2D2" wp14:editId="5BAA32D8">
                <wp:simplePos x="0" y="0"/>
                <wp:positionH relativeFrom="column">
                  <wp:posOffset>1801495</wp:posOffset>
                </wp:positionH>
                <wp:positionV relativeFrom="paragraph">
                  <wp:posOffset>67310</wp:posOffset>
                </wp:positionV>
                <wp:extent cx="542925" cy="504825"/>
                <wp:effectExtent l="19050" t="19050" r="28575" b="28575"/>
                <wp:wrapNone/>
                <wp:docPr id="832632229" name="Ellipse 10"/>
                <wp:cNvGraphicFramePr/>
                <a:graphic xmlns:a="http://schemas.openxmlformats.org/drawingml/2006/main">
                  <a:graphicData uri="http://schemas.microsoft.com/office/word/2010/wordprocessingShape">
                    <wps:wsp>
                      <wps:cNvSpPr/>
                      <wps:spPr>
                        <a:xfrm>
                          <a:off x="0" y="0"/>
                          <a:ext cx="542925" cy="504825"/>
                        </a:xfrm>
                        <a:prstGeom prst="ellipse">
                          <a:avLst/>
                        </a:prstGeom>
                        <a:noFill/>
                        <a:ln w="317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89D0D39" id="Ellipse 10" o:spid="_x0000_s1026" style="position:absolute;margin-left:141.85pt;margin-top:5.3pt;width:42.75pt;height:39.75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" filled="f" strokecolor="red" strokeweight="2.5pt"/>
            </w:pict>
          </mc:Fallback>
        </mc:AlternateContent>
      </w:r>
    </w:p>
    <w:p w14:paraId="45F7494A" w14:textId="1F775298" w:rsidR="00AB0076" w:rsidRDefault="00A86A1D" w:rsidP="00AB0076">
      <w:pPr>
        <w:pStyle w:val="Sourceunilim"/>
        <w:rPr>
          <w:rFonts w:eastAsiaTheme="majorEastAsia"/>
        </w:rPr>
      </w:pPr>
      <w:r>
        <w:rPr>
          <w:rFonts w:eastAsiaTheme="majorEastAsia"/>
          <w:noProof/>
        </w:rPr>
        <mc:AlternateContent>
          <mc:Choice Requires="wps">
            <w:drawing>
              <wp:anchor distT="0" distB="0" distL="114300" distR="114300" simplePos="0" relativeHeight="251678720" behindDoc="0" locked="0" layoutInCell="1" allowOverlap="1" wp14:anchorId="376148DE" wp14:editId="3526B4EC">
                <wp:simplePos x="0" y="0"/>
                <wp:positionH relativeFrom="column">
                  <wp:posOffset>4138930</wp:posOffset>
                </wp:positionH>
                <wp:positionV relativeFrom="paragraph">
                  <wp:posOffset>308610</wp:posOffset>
                </wp:positionV>
                <wp:extent cx="542925" cy="504825"/>
                <wp:effectExtent l="19050" t="19050" r="28575" b="28575"/>
                <wp:wrapNone/>
                <wp:docPr id="1379249064" name="Ellipse 10"/>
                <wp:cNvGraphicFramePr/>
                <a:graphic xmlns:a="http://schemas.openxmlformats.org/drawingml/2006/main">
                  <a:graphicData uri="http://schemas.microsoft.com/office/word/2010/wordprocessingShape">
                    <wps:wsp>
                      <wps:cNvSpPr/>
                      <wps:spPr>
                        <a:xfrm>
                          <a:off x="0" y="0"/>
                          <a:ext cx="542925" cy="504825"/>
                        </a:xfrm>
                        <a:prstGeom prst="ellipse">
                          <a:avLst/>
                        </a:prstGeom>
                        <a:noFill/>
                        <a:ln w="317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7FB3593" id="Ellipse 10" o:spid="_x0000_s1026" style="position:absolute;margin-left:325.9pt;margin-top:24.3pt;width:42.75pt;height:39.75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" filled="f" strokecolor="red" strokeweight="2.5pt"/>
            </w:pict>
          </mc:Fallback>
        </mc:AlternateContent>
      </w:r>
    </w:p>
    <w:p w14:paraId="543D59D7" w14:textId="1D6361A1" w:rsidR="00A86A1D" w:rsidRDefault="00A86A1D" w:rsidP="00A86A1D">
      <w:pPr>
        <w:rPr>
          <w:rFonts w:eastAsiaTheme="majorEastAsia"/>
        </w:rPr>
      </w:pPr>
    </w:p>
    <w:p w14:paraId="11FACAEB" w14:textId="08A52726" w:rsidR="00A86A1D" w:rsidRDefault="00A86A1D" w:rsidP="00A86A1D">
      <w:pPr>
        <w:rPr>
          <w:rFonts w:eastAsiaTheme="majorEastAsia"/>
        </w:rPr>
      </w:pPr>
      <w:r>
        <w:rPr>
          <w:rFonts w:eastAsiaTheme="majorEastAsia"/>
          <w:noProof/>
        </w:rPr>
        <mc:AlternateContent>
          <mc:Choice Requires="wps">
            <w:drawing>
              <wp:anchor distT="0" distB="0" distL="114300" distR="114300" simplePos="0" relativeHeight="251674624" behindDoc="0" locked="0" layoutInCell="1" allowOverlap="1" wp14:anchorId="598CBEA2" wp14:editId="2878EA6C">
                <wp:simplePos x="0" y="0"/>
                <wp:positionH relativeFrom="column">
                  <wp:posOffset>-547370</wp:posOffset>
                </wp:positionH>
                <wp:positionV relativeFrom="paragraph">
                  <wp:posOffset>156210</wp:posOffset>
                </wp:positionV>
                <wp:extent cx="542925" cy="504825"/>
                <wp:effectExtent l="19050" t="19050" r="28575" b="28575"/>
                <wp:wrapNone/>
                <wp:docPr id="66129406" name="Ellipse 10"/>
                <wp:cNvGraphicFramePr/>
                <a:graphic xmlns:a="http://schemas.openxmlformats.org/drawingml/2006/main">
                  <a:graphicData uri="http://schemas.microsoft.com/office/word/2010/wordprocessingShape">
                    <wps:wsp>
                      <wps:cNvSpPr/>
                      <wps:spPr>
                        <a:xfrm>
                          <a:off x="0" y="0"/>
                          <a:ext cx="542925" cy="504825"/>
                        </a:xfrm>
                        <a:prstGeom prst="ellipse">
                          <a:avLst/>
                        </a:prstGeom>
                        <a:noFill/>
                        <a:ln w="317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60A8593" id="Ellipse 10" o:spid="_x0000_s1026" style="position:absolute;margin-left:-43.1pt;margin-top:12.3pt;width:42.75pt;height:39.75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" filled="f" strokecolor="red" strokeweight="2.5pt"/>
            </w:pict>
          </mc:Fallback>
        </mc:AlternateContent>
      </w:r>
    </w:p>
    <w:p w14:paraId="68F18A6C" w14:textId="77777777" w:rsidR="00A86A1D" w:rsidRDefault="00A86A1D" w:rsidP="00A86A1D">
      <w:pPr>
        <w:rPr>
          <w:rFonts w:eastAsiaTheme="majorEastAsia"/>
        </w:rPr>
      </w:pPr>
    </w:p>
    <w:p w14:paraId="11E6FD8C" w14:textId="77777777" w:rsidR="00A86A1D" w:rsidRPr="00A86A1D" w:rsidRDefault="00A86A1D" w:rsidP="00A86A1D">
      <w:pPr>
        <w:rPr>
          <w:rFonts w:eastAsiaTheme="majorEastAsia"/>
        </w:rPr>
      </w:pPr>
    </w:p>
    <w:p w14:paraId="14DFE2B2" w14:textId="77777777" w:rsidR="00A86A1D" w:rsidRDefault="00A86A1D" w:rsidP="00125D36">
      <w:pPr>
        <w:pStyle w:val="Lgende"/>
        <w:rPr>
          <w:lang w:val="en-GB"/>
        </w:rPr>
      </w:pPr>
      <w:bookmarkStart w:id="60" w:name="_Toc185449804"/>
    </w:p>
    <w:p w14:paraId="35A77CBA" w14:textId="77777777" w:rsidR="00A86A1D" w:rsidRDefault="00A86A1D" w:rsidP="00125D36">
      <w:pPr>
        <w:pStyle w:val="Lgende"/>
        <w:rPr>
          <w:lang w:val="en-GB"/>
        </w:rPr>
      </w:pPr>
    </w:p>
    <w:p w14:paraId="2EE0BE5E" w14:textId="40F945A2" w:rsidR="00125D36" w:rsidRDefault="00125D36" w:rsidP="00A86A1D">
      <w:pPr>
        <w:pStyle w:val="Lgende"/>
        <w:tabs>
          <w:tab w:val="left" w:pos="2977"/>
          <w:tab w:val="left" w:pos="6804"/>
        </w:tabs>
        <w:ind w:left="-709" w:right="-993"/>
        <w:jc w:val="both"/>
        <w:rPr>
          <w:lang w:val="en-GB"/>
        </w:rPr>
      </w:pPr>
      <w:r w:rsidRPr="00896218">
        <w:rPr>
          <w:lang w:val="en-GB"/>
        </w:rPr>
        <w:t xml:space="preserve">Figure </w:t>
      </w:r>
      <w:r>
        <w:fldChar w:fldCharType="begin"/>
      </w:r>
      <w:r w:rsidRPr="00896218">
        <w:rPr>
          <w:lang w:val="en-GB"/>
        </w:rPr>
        <w:instrText xml:space="preserve"> SEQ Figure \* ARABIC </w:instrText>
      </w:r>
      <w:r>
        <w:fldChar w:fldCharType="separate"/>
      </w:r>
      <w:r w:rsidR="00661E36">
        <w:rPr>
          <w:noProof/>
          <w:lang w:val="en-GB"/>
        </w:rPr>
        <w:t>12</w:t>
      </w:r>
      <w:r>
        <w:rPr>
          <w:noProof/>
        </w:rPr>
        <w:fldChar w:fldCharType="end"/>
      </w:r>
      <w:r w:rsidRPr="00896218">
        <w:rPr>
          <w:lang w:val="en-GB"/>
        </w:rPr>
        <w:t xml:space="preserve"> - Screen agence - no loop</w:t>
      </w:r>
      <w:bookmarkStart w:id="61" w:name="_Toc185449805"/>
      <w:bookmarkEnd w:id="60"/>
      <w:r w:rsidR="00A86A1D">
        <w:rPr>
          <w:lang w:val="en-GB"/>
        </w:rPr>
        <w:t xml:space="preserve"> </w:t>
      </w:r>
      <w:r w:rsidR="00A86A1D">
        <w:rPr>
          <w:lang w:val="en-GB"/>
        </w:rPr>
        <w:tab/>
      </w:r>
      <w:r w:rsidRPr="00896218">
        <w:rPr>
          <w:lang w:val="en-GB"/>
        </w:rPr>
        <w:t xml:space="preserve">Figure </w:t>
      </w:r>
      <w:r>
        <w:fldChar w:fldCharType="begin"/>
      </w:r>
      <w:r w:rsidRPr="00896218">
        <w:rPr>
          <w:lang w:val="en-GB"/>
        </w:rPr>
        <w:instrText xml:space="preserve"> SEQ Figure \* ARABIC </w:instrText>
      </w:r>
      <w:r>
        <w:fldChar w:fldCharType="separate"/>
      </w:r>
      <w:r w:rsidR="00661E36">
        <w:rPr>
          <w:noProof/>
          <w:lang w:val="en-GB"/>
        </w:rPr>
        <w:t>13</w:t>
      </w:r>
      <w:r>
        <w:rPr>
          <w:noProof/>
        </w:rPr>
        <w:fldChar w:fldCharType="end"/>
      </w:r>
      <w:r w:rsidRPr="00896218">
        <w:rPr>
          <w:lang w:val="en-GB"/>
        </w:rPr>
        <w:t xml:space="preserve"> - Screen agence - no sound</w:t>
      </w:r>
      <w:bookmarkStart w:id="62" w:name="_Toc185449806"/>
      <w:bookmarkEnd w:id="61"/>
      <w:r w:rsidR="00A86A1D">
        <w:rPr>
          <w:lang w:val="en-GB"/>
        </w:rPr>
        <w:t xml:space="preserve"> </w:t>
      </w:r>
      <w:r w:rsidR="00A86A1D">
        <w:rPr>
          <w:lang w:val="en-GB"/>
        </w:rPr>
        <w:tab/>
      </w:r>
      <w:r w:rsidRPr="00896218">
        <w:rPr>
          <w:lang w:val="en-GB"/>
        </w:rPr>
        <w:t xml:space="preserve">Figure </w:t>
      </w:r>
      <w:r>
        <w:fldChar w:fldCharType="begin"/>
      </w:r>
      <w:r w:rsidRPr="00896218">
        <w:rPr>
          <w:lang w:val="en-GB"/>
        </w:rPr>
        <w:instrText xml:space="preserve"> SEQ Figure \* ARABIC </w:instrText>
      </w:r>
      <w:r>
        <w:fldChar w:fldCharType="separate"/>
      </w:r>
      <w:r w:rsidR="00661E36">
        <w:rPr>
          <w:noProof/>
          <w:lang w:val="en-GB"/>
        </w:rPr>
        <w:t>14</w:t>
      </w:r>
      <w:r>
        <w:rPr>
          <w:noProof/>
        </w:rPr>
        <w:fldChar w:fldCharType="end"/>
      </w:r>
      <w:r w:rsidRPr="00896218">
        <w:rPr>
          <w:lang w:val="en-GB"/>
        </w:rPr>
        <w:t xml:space="preserve"> - Screen agence - no wifi</w:t>
      </w:r>
      <w:bookmarkEnd w:id="62"/>
    </w:p>
    <w:p w14:paraId="56E56205" w14:textId="77777777" w:rsidR="00A86A1D" w:rsidRPr="00A86A1D" w:rsidRDefault="00A86A1D" w:rsidP="00A86A1D">
      <w:pPr>
        <w:pStyle w:val="Sourceunilim"/>
        <w:rPr>
          <w:lang w:val="en-GB"/>
        </w:rPr>
      </w:pPr>
    </w:p>
    <w:p w14:paraId="049A7325" w14:textId="77777777" w:rsidR="00AB0076" w:rsidRDefault="00AB0076" w:rsidP="00125D36">
      <w:pPr>
        <w:keepNext/>
        <w:jc w:val="center"/>
      </w:pPr>
      <w:r>
        <w:rPr>
          <w:rFonts w:eastAsiaTheme="majorEastAsia"/>
          <w:noProof/>
        </w:rPr>
        <w:drawing>
          <wp:inline distT="0" distB="0" distL="0" distR="0" wp14:anchorId="6D2123F5" wp14:editId="511EF8BC">
            <wp:extent cx="2228850" cy="2251699"/>
            <wp:effectExtent l="0" t="0" r="0" b="0"/>
            <wp:docPr id="2060432220" name="Image 8" descr="Une image contenant motif, carré, Rectangl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432220" name="Image 8" descr="Une image contenant motif, carré, Rectangle, capture d’écran&#10;&#10;Description générée automatiquement"/>
                    <pic:cNvPicPr/>
                  </pic:nvPicPr>
                  <pic:blipFill>
                    <a:blip r:embed="rId43"/>
                    <a:stretch>
                      <a:fillRect/>
                    </a:stretch>
                  </pic:blipFill>
                  <pic:spPr>
                    <a:xfrm>
                      <a:off x="0" y="0"/>
                      <a:ext cx="2238415" cy="2261362"/>
                    </a:xfrm>
                    <a:prstGeom prst="rect">
                      <a:avLst/>
                    </a:prstGeom>
                  </pic:spPr>
                </pic:pic>
              </a:graphicData>
            </a:graphic>
          </wp:inline>
        </w:drawing>
      </w:r>
    </w:p>
    <w:p w14:paraId="0538DA55" w14:textId="5001D137" w:rsidR="00AB0076" w:rsidRPr="00AB0076" w:rsidRDefault="00AB0076" w:rsidP="00125D36">
      <w:pPr>
        <w:pStyle w:val="Lgende"/>
        <w:rPr>
          <w:rFonts w:eastAsiaTheme="majorEastAsia"/>
        </w:rPr>
      </w:pPr>
      <w:bookmarkStart w:id="63" w:name="_Toc185449807"/>
      <w:r>
        <w:t xml:space="preserve">Figure </w:t>
      </w:r>
      <w:fldSimple w:instr=" SEQ Figure \* ARABIC ">
        <w:r w:rsidR="00661E36">
          <w:rPr>
            <w:noProof/>
          </w:rPr>
          <w:t>15</w:t>
        </w:r>
      </w:fldSimple>
      <w:r>
        <w:t xml:space="preserve"> - Screen QR Code</w:t>
      </w:r>
      <w:bookmarkEnd w:id="63"/>
    </w:p>
    <w:p w14:paraId="17F1A265" w14:textId="77777777" w:rsidR="007727A8" w:rsidRDefault="003178F8" w:rsidP="007727A8">
      <w:pPr>
        <w:pStyle w:val="Titre2"/>
        <w:rPr>
          <w:rFonts w:eastAsiaTheme="majorEastAsia"/>
        </w:rPr>
      </w:pPr>
      <w:bookmarkStart w:id="64" w:name="_Toc185449780"/>
      <w:r w:rsidRPr="003178F8">
        <w:rPr>
          <w:rFonts w:eastAsiaTheme="majorEastAsia"/>
        </w:rPr>
        <w:lastRenderedPageBreak/>
        <w:t>Retour utilisateur :</w:t>
      </w:r>
      <w:bookmarkEnd w:id="64"/>
      <w:r w:rsidRPr="003178F8">
        <w:rPr>
          <w:rFonts w:eastAsiaTheme="majorEastAsia"/>
        </w:rPr>
        <w:t xml:space="preserve"> </w:t>
      </w:r>
    </w:p>
    <w:p w14:paraId="72322626" w14:textId="22A08F3F" w:rsidR="003178F8" w:rsidRPr="003178F8" w:rsidRDefault="004540C7" w:rsidP="007727A8">
      <w:pPr>
        <w:rPr>
          <w:rFonts w:eastAsiaTheme="majorEastAsia"/>
        </w:rPr>
      </w:pPr>
      <w:r>
        <w:rPr>
          <w:rFonts w:eastAsiaTheme="majorEastAsia"/>
        </w:rPr>
        <w:t>Retour test</w:t>
      </w:r>
      <w:r w:rsidR="003178F8" w:rsidRPr="003178F8">
        <w:rPr>
          <w:rFonts w:eastAsiaTheme="majorEastAsia"/>
        </w:rPr>
        <w:t xml:space="preserve"> avec </w:t>
      </w:r>
      <w:r>
        <w:rPr>
          <w:rFonts w:eastAsiaTheme="majorEastAsia"/>
        </w:rPr>
        <w:t>l’OPT</w:t>
      </w:r>
      <w:r w:rsidR="003178F8" w:rsidRPr="003178F8">
        <w:rPr>
          <w:rFonts w:eastAsiaTheme="majorEastAsia"/>
        </w:rPr>
        <w:t>, parle de leur feedback.</w:t>
      </w:r>
    </w:p>
    <w:p w14:paraId="08EE827C" w14:textId="182364DB" w:rsidR="003178F8" w:rsidRPr="003178F8" w:rsidRDefault="003178F8" w:rsidP="00841FBB">
      <w:pPr>
        <w:pStyle w:val="Titre1"/>
      </w:pPr>
      <w:bookmarkStart w:id="65" w:name="_Toc185449781"/>
      <w:r w:rsidRPr="003178F8">
        <w:lastRenderedPageBreak/>
        <w:t>Analyse critique</w:t>
      </w:r>
      <w:bookmarkEnd w:id="65"/>
    </w:p>
    <w:p w14:paraId="3112F01A" w14:textId="77777777" w:rsidR="00841FBB" w:rsidRDefault="00841FBB" w:rsidP="00841FBB">
      <w:pPr>
        <w:pStyle w:val="Titre2"/>
        <w:rPr>
          <w:rFonts w:eastAsiaTheme="majorEastAsia"/>
        </w:rPr>
      </w:pPr>
      <w:bookmarkStart w:id="66" w:name="_Toc185449782"/>
      <w:r w:rsidRPr="00841FBB">
        <w:rPr>
          <w:rFonts w:eastAsiaTheme="majorEastAsia"/>
        </w:rPr>
        <w:t>Ce qui a bien fonctionné</w:t>
      </w:r>
      <w:bookmarkEnd w:id="66"/>
    </w:p>
    <w:p w14:paraId="3DD46CB0" w14:textId="77777777" w:rsidR="00841FBB" w:rsidRPr="00841FBB" w:rsidRDefault="00841FBB" w:rsidP="00841FBB">
      <w:pPr>
        <w:rPr>
          <w:rFonts w:eastAsiaTheme="majorEastAsia"/>
        </w:rPr>
      </w:pPr>
    </w:p>
    <w:p w14:paraId="3E91DAD4" w14:textId="6EE8C480" w:rsidR="00841FBB" w:rsidRPr="00841FBB" w:rsidRDefault="00841FBB" w:rsidP="00841FBB">
      <w:pPr>
        <w:pBdr>
          <w:top w:val="single" w:sz="4" w:space="1" w:color="auto"/>
          <w:left w:val="single" w:sz="4" w:space="4" w:color="auto"/>
          <w:bottom w:val="single" w:sz="4" w:space="1" w:color="auto"/>
          <w:right w:val="single" w:sz="4" w:space="4" w:color="auto"/>
        </w:pBdr>
        <w:jc w:val="center"/>
        <w:rPr>
          <w:rFonts w:eastAsiaTheme="majorEastAsia"/>
        </w:rPr>
      </w:pPr>
      <w:r w:rsidRPr="00841FBB">
        <w:rPr>
          <w:rFonts w:eastAsiaTheme="majorEastAsia"/>
        </w:rPr>
        <w:t>Réponse au besoin initiale</w:t>
      </w:r>
    </w:p>
    <w:p w14:paraId="7C84D87E" w14:textId="77777777" w:rsidR="00841FBB" w:rsidRPr="00841FBB" w:rsidRDefault="00841FBB" w:rsidP="00841FBB">
      <w:pPr>
        <w:rPr>
          <w:rFonts w:eastAsiaTheme="majorEastAsia"/>
        </w:rPr>
      </w:pPr>
      <w:r w:rsidRPr="00841FBB">
        <w:rPr>
          <w:rFonts w:eastAsiaTheme="majorEastAsia"/>
        </w:rPr>
        <w:t>Le système développé répond parfaitement aux attentes en offrant une visualisation claire et dynamique des temps d’attente des agences. La matrice Pimoroni Cosmic-Unicorn est exploitée de manière optimale pour afficher des informations textuelles, des animations, et des indicateurs visuels.</w:t>
      </w:r>
    </w:p>
    <w:p w14:paraId="0F72660B" w14:textId="77777777" w:rsidR="00841FBB" w:rsidRPr="00841FBB" w:rsidRDefault="00841FBB" w:rsidP="00841FBB">
      <w:pPr>
        <w:rPr>
          <w:rFonts w:eastAsiaTheme="majorEastAsia"/>
        </w:rPr>
      </w:pPr>
    </w:p>
    <w:p w14:paraId="32C168AC" w14:textId="614B1136" w:rsidR="00841FBB" w:rsidRPr="00841FBB" w:rsidRDefault="00841FBB" w:rsidP="00841FBB">
      <w:pPr>
        <w:pBdr>
          <w:top w:val="single" w:sz="4" w:space="1" w:color="auto"/>
          <w:left w:val="single" w:sz="4" w:space="4" w:color="auto"/>
          <w:bottom w:val="single" w:sz="4" w:space="1" w:color="auto"/>
          <w:right w:val="single" w:sz="4" w:space="4" w:color="auto"/>
        </w:pBdr>
        <w:jc w:val="center"/>
        <w:rPr>
          <w:rFonts w:eastAsiaTheme="majorEastAsia"/>
        </w:rPr>
      </w:pPr>
      <w:r w:rsidRPr="00841FBB">
        <w:rPr>
          <w:rFonts w:eastAsiaTheme="majorEastAsia"/>
        </w:rPr>
        <w:t>Gestion avancée de la matrice</w:t>
      </w:r>
    </w:p>
    <w:p w14:paraId="6DC0BE20" w14:textId="77777777" w:rsidR="00841FBB" w:rsidRPr="00841FBB" w:rsidRDefault="00841FBB" w:rsidP="00841FBB">
      <w:pPr>
        <w:rPr>
          <w:rFonts w:eastAsiaTheme="majorEastAsia"/>
        </w:rPr>
      </w:pPr>
      <w:r w:rsidRPr="00841FBB">
        <w:rPr>
          <w:rFonts w:eastAsiaTheme="majorEastAsia"/>
        </w:rPr>
        <w:t>Les fonctionnalités intégrées, telles que les smileys dynamiques et les animations défilantes, démontrent une utilisation efficace de la matrice 32x32.</w:t>
      </w:r>
    </w:p>
    <w:p w14:paraId="164ACC36" w14:textId="77777777" w:rsidR="00841FBB" w:rsidRPr="00841FBB" w:rsidRDefault="00841FBB" w:rsidP="00841FBB">
      <w:pPr>
        <w:rPr>
          <w:rFonts w:eastAsiaTheme="majorEastAsia"/>
        </w:rPr>
      </w:pPr>
      <w:r w:rsidRPr="00841FBB">
        <w:rPr>
          <w:rFonts w:eastAsiaTheme="majorEastAsia"/>
        </w:rPr>
        <w:t>L’affichage des QR codes et des cadres visuels offre des moyens de communication innovants et accessibles.</w:t>
      </w:r>
    </w:p>
    <w:p w14:paraId="6FA4DAB9" w14:textId="77777777" w:rsidR="00841FBB" w:rsidRDefault="00841FBB" w:rsidP="00841FBB">
      <w:pPr>
        <w:rPr>
          <w:rFonts w:eastAsiaTheme="majorEastAsia"/>
        </w:rPr>
      </w:pPr>
    </w:p>
    <w:p w14:paraId="4E88ED63" w14:textId="6AFBDBC6" w:rsidR="00841FBB" w:rsidRPr="00841FBB" w:rsidRDefault="00841FBB" w:rsidP="00841FBB">
      <w:pPr>
        <w:pBdr>
          <w:top w:val="single" w:sz="4" w:space="1" w:color="auto"/>
          <w:left w:val="single" w:sz="4" w:space="4" w:color="auto"/>
          <w:bottom w:val="single" w:sz="4" w:space="1" w:color="auto"/>
          <w:right w:val="single" w:sz="4" w:space="4" w:color="auto"/>
        </w:pBdr>
        <w:jc w:val="center"/>
        <w:rPr>
          <w:rFonts w:eastAsiaTheme="majorEastAsia"/>
        </w:rPr>
      </w:pPr>
      <w:r w:rsidRPr="00841FBB">
        <w:rPr>
          <w:rFonts w:eastAsiaTheme="majorEastAsia"/>
        </w:rPr>
        <w:t>Connectivité et mise à jour en temps réel</w:t>
      </w:r>
    </w:p>
    <w:p w14:paraId="23F17589" w14:textId="77777777" w:rsidR="00841FBB" w:rsidRPr="00841FBB" w:rsidRDefault="00841FBB" w:rsidP="00841FBB">
      <w:pPr>
        <w:rPr>
          <w:rFonts w:eastAsiaTheme="majorEastAsia"/>
        </w:rPr>
      </w:pPr>
      <w:r w:rsidRPr="00841FBB">
        <w:rPr>
          <w:rFonts w:eastAsiaTheme="majorEastAsia"/>
        </w:rPr>
        <w:t>La connexion Wi-Fi et l’intégration avec une API REST permettent de récupérer des données actualisées en continu.</w:t>
      </w:r>
    </w:p>
    <w:p w14:paraId="0136D02E" w14:textId="77777777" w:rsidR="00841FBB" w:rsidRPr="00841FBB" w:rsidRDefault="00841FBB" w:rsidP="00841FBB">
      <w:pPr>
        <w:rPr>
          <w:rFonts w:eastAsiaTheme="majorEastAsia"/>
        </w:rPr>
      </w:pPr>
      <w:r w:rsidRPr="00841FBB">
        <w:rPr>
          <w:rFonts w:eastAsiaTheme="majorEastAsia"/>
        </w:rPr>
        <w:t>La synchronisation NTP garantit l’exactitude des données temporelles affichées.</w:t>
      </w:r>
    </w:p>
    <w:p w14:paraId="0C324796" w14:textId="77777777" w:rsidR="00841FBB" w:rsidRDefault="00841FBB" w:rsidP="00841FBB">
      <w:pPr>
        <w:rPr>
          <w:rFonts w:eastAsiaTheme="majorEastAsia"/>
        </w:rPr>
      </w:pPr>
    </w:p>
    <w:p w14:paraId="2EDD2C29" w14:textId="73814D06" w:rsidR="00841FBB" w:rsidRPr="00841FBB" w:rsidRDefault="00841FBB" w:rsidP="00841FBB">
      <w:pPr>
        <w:pBdr>
          <w:top w:val="single" w:sz="4" w:space="1" w:color="auto"/>
          <w:left w:val="single" w:sz="4" w:space="4" w:color="auto"/>
          <w:bottom w:val="single" w:sz="4" w:space="1" w:color="auto"/>
          <w:right w:val="single" w:sz="4" w:space="4" w:color="auto"/>
        </w:pBdr>
        <w:jc w:val="center"/>
        <w:rPr>
          <w:rFonts w:eastAsiaTheme="majorEastAsia"/>
        </w:rPr>
      </w:pPr>
      <w:r w:rsidRPr="00841FBB">
        <w:rPr>
          <w:rFonts w:eastAsiaTheme="majorEastAsia"/>
        </w:rPr>
        <w:t>Interaction utilisateur fluide</w:t>
      </w:r>
    </w:p>
    <w:p w14:paraId="28888245" w14:textId="77777777" w:rsidR="00841FBB" w:rsidRPr="00841FBB" w:rsidRDefault="00841FBB" w:rsidP="00841FBB">
      <w:pPr>
        <w:rPr>
          <w:rFonts w:eastAsiaTheme="majorEastAsia"/>
        </w:rPr>
      </w:pPr>
      <w:r w:rsidRPr="00841FBB">
        <w:rPr>
          <w:rFonts w:eastAsiaTheme="majorEastAsia"/>
        </w:rPr>
        <w:t>Les boutons intégrés permettent un contrôle intuitif du système (changement d’écran, gestion du son, ajustement de la luminosité).</w:t>
      </w:r>
    </w:p>
    <w:p w14:paraId="17FA5B79" w14:textId="77777777" w:rsidR="00841FBB" w:rsidRDefault="00841FBB" w:rsidP="00841FBB">
      <w:pPr>
        <w:rPr>
          <w:rFonts w:eastAsiaTheme="majorEastAsia"/>
        </w:rPr>
      </w:pPr>
      <w:r w:rsidRPr="00841FBB">
        <w:rPr>
          <w:rFonts w:eastAsiaTheme="majorEastAsia"/>
        </w:rPr>
        <w:t>Les LEDs supplémentaires offrent un retour visuel immédiat sur l’état du système (connexion Wi-Fi, son activé/désactivé).</w:t>
      </w:r>
    </w:p>
    <w:p w14:paraId="563D6517" w14:textId="77777777" w:rsidR="00841FBB" w:rsidRPr="00841FBB" w:rsidRDefault="00841FBB" w:rsidP="00841FBB">
      <w:pPr>
        <w:rPr>
          <w:rFonts w:eastAsiaTheme="majorEastAsia"/>
        </w:rPr>
      </w:pPr>
    </w:p>
    <w:p w14:paraId="7A93F297" w14:textId="77777777" w:rsidR="00841FBB" w:rsidRPr="00841FBB" w:rsidRDefault="00841FBB" w:rsidP="00841FBB">
      <w:pPr>
        <w:pStyle w:val="Titre2"/>
        <w:rPr>
          <w:rFonts w:eastAsiaTheme="majorEastAsia"/>
        </w:rPr>
      </w:pPr>
      <w:bookmarkStart w:id="67" w:name="_Toc185449783"/>
      <w:r w:rsidRPr="00841FBB">
        <w:rPr>
          <w:rFonts w:eastAsiaTheme="majorEastAsia"/>
        </w:rPr>
        <w:t>Points d'amélioration</w:t>
      </w:r>
      <w:bookmarkEnd w:id="67"/>
    </w:p>
    <w:p w14:paraId="305E7FF7" w14:textId="77777777" w:rsidR="00841FBB" w:rsidRPr="00841FBB" w:rsidRDefault="00841FBB" w:rsidP="00841FBB">
      <w:pPr>
        <w:rPr>
          <w:rFonts w:eastAsiaTheme="majorEastAsia"/>
        </w:rPr>
      </w:pPr>
      <w:r w:rsidRPr="00841FBB">
        <w:rPr>
          <w:rFonts w:eastAsiaTheme="majorEastAsia"/>
        </w:rPr>
        <w:t xml:space="preserve">La </w:t>
      </w:r>
      <w:r w:rsidRPr="00841FBB">
        <w:rPr>
          <w:rFonts w:eastAsiaTheme="majorEastAsia"/>
          <w:b/>
          <w:bCs/>
        </w:rPr>
        <w:t>gestion des échecs de connexion Wi-Fi ou d’appel à l’API</w:t>
      </w:r>
      <w:r w:rsidRPr="00841FBB">
        <w:rPr>
          <w:rFonts w:eastAsiaTheme="majorEastAsia"/>
        </w:rPr>
        <w:t xml:space="preserve"> pourrait être améliorée en intégrant :</w:t>
      </w:r>
    </w:p>
    <w:p w14:paraId="5D45A949" w14:textId="7EC7C5DF" w:rsidR="00841FBB" w:rsidRPr="00841FBB" w:rsidRDefault="00841FBB" w:rsidP="00841FBB">
      <w:pPr>
        <w:pStyle w:val="Paragraphedeliste"/>
        <w:numPr>
          <w:ilvl w:val="0"/>
          <w:numId w:val="45"/>
        </w:numPr>
        <w:rPr>
          <w:rFonts w:eastAsiaTheme="majorEastAsia"/>
        </w:rPr>
      </w:pPr>
      <w:r w:rsidRPr="00841FBB">
        <w:rPr>
          <w:rFonts w:eastAsiaTheme="majorEastAsia"/>
        </w:rPr>
        <w:t>Des messages utilisateur plus détaillés en cas de problème.</w:t>
      </w:r>
    </w:p>
    <w:p w14:paraId="547C3BA5" w14:textId="757C45AB" w:rsidR="00841FBB" w:rsidRPr="00841FBB" w:rsidRDefault="00841FBB" w:rsidP="00841FBB">
      <w:pPr>
        <w:pStyle w:val="Paragraphedeliste"/>
        <w:numPr>
          <w:ilvl w:val="0"/>
          <w:numId w:val="45"/>
        </w:numPr>
        <w:rPr>
          <w:rFonts w:eastAsiaTheme="majorEastAsia"/>
        </w:rPr>
      </w:pPr>
      <w:r w:rsidRPr="00841FBB">
        <w:rPr>
          <w:rFonts w:eastAsiaTheme="majorEastAsia"/>
        </w:rPr>
        <w:t>Une sauvegarde locale temporaire des données pour éviter tout impact visible lors d’une défaillance réseau.</w:t>
      </w:r>
    </w:p>
    <w:p w14:paraId="1D78B4FF" w14:textId="77777777" w:rsidR="00841FBB" w:rsidRPr="00841FBB" w:rsidRDefault="00841FBB" w:rsidP="00841FBB">
      <w:pPr>
        <w:rPr>
          <w:rFonts w:eastAsiaTheme="majorEastAsia"/>
        </w:rPr>
      </w:pPr>
    </w:p>
    <w:p w14:paraId="775169A6" w14:textId="77777777" w:rsidR="00841FBB" w:rsidRPr="00841FBB" w:rsidRDefault="00841FBB" w:rsidP="00841FBB">
      <w:pPr>
        <w:rPr>
          <w:rFonts w:eastAsiaTheme="majorEastAsia"/>
        </w:rPr>
      </w:pPr>
      <w:r w:rsidRPr="00841FBB">
        <w:rPr>
          <w:rFonts w:eastAsiaTheme="majorEastAsia"/>
        </w:rPr>
        <w:t xml:space="preserve">Le script pourrait être </w:t>
      </w:r>
      <w:r w:rsidRPr="00841FBB">
        <w:rPr>
          <w:rFonts w:eastAsiaTheme="majorEastAsia"/>
          <w:b/>
          <w:bCs/>
        </w:rPr>
        <w:t>restructuré pour améliorer ses performances</w:t>
      </w:r>
      <w:r w:rsidRPr="00841FBB">
        <w:rPr>
          <w:rFonts w:eastAsiaTheme="majorEastAsia"/>
        </w:rPr>
        <w:t xml:space="preserve"> et réduire la consommation mémoire :</w:t>
      </w:r>
    </w:p>
    <w:p w14:paraId="094EF553" w14:textId="022AB39D" w:rsidR="00841FBB" w:rsidRPr="00841FBB" w:rsidRDefault="00841FBB" w:rsidP="00841FBB">
      <w:pPr>
        <w:pStyle w:val="Paragraphedeliste"/>
        <w:numPr>
          <w:ilvl w:val="0"/>
          <w:numId w:val="45"/>
        </w:numPr>
        <w:rPr>
          <w:rFonts w:eastAsiaTheme="majorEastAsia"/>
        </w:rPr>
      </w:pPr>
      <w:r w:rsidRPr="00841FBB">
        <w:rPr>
          <w:rFonts w:eastAsiaTheme="majorEastAsia"/>
        </w:rPr>
        <w:t>Modularisation plus poussée en divisant les écrans ou les fonctionnalités dans des fichiers spécifiques.</w:t>
      </w:r>
    </w:p>
    <w:p w14:paraId="352639E9" w14:textId="6427124F" w:rsidR="00841FBB" w:rsidRPr="00841FBB" w:rsidRDefault="00841FBB" w:rsidP="00841FBB">
      <w:pPr>
        <w:pStyle w:val="Paragraphedeliste"/>
        <w:numPr>
          <w:ilvl w:val="0"/>
          <w:numId w:val="45"/>
        </w:numPr>
        <w:rPr>
          <w:rFonts w:eastAsiaTheme="majorEastAsia"/>
        </w:rPr>
      </w:pPr>
      <w:r w:rsidRPr="00841FBB">
        <w:rPr>
          <w:rFonts w:eastAsiaTheme="majorEastAsia"/>
        </w:rPr>
        <w:lastRenderedPageBreak/>
        <w:t>Réduction de la complexité algorithmique pour des tâches répétitives, comme les animations ou les mises à jour des LEDs.</w:t>
      </w:r>
    </w:p>
    <w:p w14:paraId="1688616F" w14:textId="0987FA0A" w:rsidR="00841FBB" w:rsidRDefault="00841FBB" w:rsidP="00841FBB">
      <w:pPr>
        <w:pStyle w:val="Paragraphedeliste"/>
        <w:numPr>
          <w:ilvl w:val="0"/>
          <w:numId w:val="45"/>
        </w:numPr>
        <w:rPr>
          <w:rFonts w:eastAsiaTheme="majorEastAsia"/>
        </w:rPr>
      </w:pPr>
      <w:r w:rsidRPr="00841FBB">
        <w:rPr>
          <w:rFonts w:eastAsiaTheme="majorEastAsia"/>
        </w:rPr>
        <w:t>Libération proactive des ressources inutilisées pour éviter les ralentissements.</w:t>
      </w:r>
    </w:p>
    <w:p w14:paraId="78954F3C" w14:textId="77777777" w:rsidR="00841FBB" w:rsidRPr="00841FBB" w:rsidRDefault="00841FBB" w:rsidP="00841FBB">
      <w:pPr>
        <w:rPr>
          <w:rFonts w:eastAsiaTheme="majorEastAsia"/>
        </w:rPr>
      </w:pPr>
    </w:p>
    <w:p w14:paraId="3443E9EF" w14:textId="08ABC849" w:rsidR="00841FBB" w:rsidRPr="00841FBB" w:rsidRDefault="00841FBB" w:rsidP="00841FBB">
      <w:pPr>
        <w:rPr>
          <w:rFonts w:eastAsiaTheme="majorEastAsia"/>
        </w:rPr>
      </w:pPr>
      <w:r w:rsidRPr="00841FBB">
        <w:rPr>
          <w:rFonts w:eastAsiaTheme="majorEastAsia"/>
        </w:rPr>
        <w:t xml:space="preserve">Intégrer un </w:t>
      </w:r>
      <w:r w:rsidRPr="00841FBB">
        <w:rPr>
          <w:rFonts w:eastAsiaTheme="majorEastAsia"/>
          <w:b/>
          <w:bCs/>
        </w:rPr>
        <w:t xml:space="preserve">système de traduction </w:t>
      </w:r>
      <w:r w:rsidRPr="00841FBB">
        <w:rPr>
          <w:rFonts w:eastAsiaTheme="majorEastAsia"/>
        </w:rPr>
        <w:t>permettant d’afficher les informations dans plusieurs langues.</w:t>
      </w:r>
    </w:p>
    <w:p w14:paraId="674E6039" w14:textId="77777777" w:rsidR="00841FBB" w:rsidRDefault="00841FBB" w:rsidP="00841FBB">
      <w:pPr>
        <w:rPr>
          <w:rFonts w:eastAsiaTheme="majorEastAsia"/>
        </w:rPr>
      </w:pPr>
    </w:p>
    <w:p w14:paraId="2C72537C" w14:textId="4EAF0F60" w:rsidR="00841FBB" w:rsidRPr="00841FBB" w:rsidRDefault="00841FBB" w:rsidP="00841FBB">
      <w:pPr>
        <w:rPr>
          <w:rFonts w:eastAsiaTheme="majorEastAsia"/>
        </w:rPr>
      </w:pPr>
      <w:r w:rsidRPr="00841FBB">
        <w:rPr>
          <w:rFonts w:eastAsiaTheme="majorEastAsia"/>
        </w:rPr>
        <w:t>Évolutivité et documentation</w:t>
      </w:r>
    </w:p>
    <w:p w14:paraId="5A42B3C6" w14:textId="328BE195" w:rsidR="00841FBB" w:rsidRPr="00841FBB" w:rsidRDefault="00841FBB" w:rsidP="00841FBB">
      <w:pPr>
        <w:pStyle w:val="Paragraphedeliste"/>
        <w:numPr>
          <w:ilvl w:val="0"/>
          <w:numId w:val="45"/>
        </w:numPr>
        <w:rPr>
          <w:rFonts w:eastAsiaTheme="majorEastAsia"/>
        </w:rPr>
      </w:pPr>
      <w:r w:rsidRPr="00841FBB">
        <w:rPr>
          <w:rFonts w:eastAsiaTheme="majorEastAsia"/>
        </w:rPr>
        <w:t xml:space="preserve">Ajouter une documentation détaillée pour faciliter </w:t>
      </w:r>
      <w:r w:rsidRPr="00841FBB">
        <w:rPr>
          <w:rFonts w:eastAsiaTheme="majorEastAsia"/>
          <w:b/>
          <w:bCs/>
        </w:rPr>
        <w:t>l’intégration</w:t>
      </w:r>
      <w:r w:rsidRPr="00841FBB">
        <w:rPr>
          <w:rFonts w:eastAsiaTheme="majorEastAsia"/>
        </w:rPr>
        <w:t xml:space="preserve"> et la </w:t>
      </w:r>
      <w:r w:rsidRPr="00841FBB">
        <w:rPr>
          <w:rFonts w:eastAsiaTheme="majorEastAsia"/>
          <w:b/>
          <w:bCs/>
        </w:rPr>
        <w:t>maintenance</w:t>
      </w:r>
      <w:r w:rsidRPr="00841FBB">
        <w:rPr>
          <w:rFonts w:eastAsiaTheme="majorEastAsia"/>
        </w:rPr>
        <w:t xml:space="preserve"> du projet par </w:t>
      </w:r>
      <w:r w:rsidRPr="00841FBB">
        <w:rPr>
          <w:rFonts w:eastAsiaTheme="majorEastAsia"/>
          <w:b/>
          <w:bCs/>
        </w:rPr>
        <w:t>d’autres développeurs</w:t>
      </w:r>
      <w:r w:rsidRPr="00841FBB">
        <w:rPr>
          <w:rFonts w:eastAsiaTheme="majorEastAsia"/>
        </w:rPr>
        <w:t>.</w:t>
      </w:r>
    </w:p>
    <w:p w14:paraId="4BF79443" w14:textId="1EBACAF8" w:rsidR="00841FBB" w:rsidRPr="00841FBB" w:rsidRDefault="00841FBB" w:rsidP="00841FBB">
      <w:pPr>
        <w:pStyle w:val="Paragraphedeliste"/>
        <w:numPr>
          <w:ilvl w:val="0"/>
          <w:numId w:val="45"/>
        </w:numPr>
        <w:rPr>
          <w:rFonts w:eastAsiaTheme="majorEastAsia"/>
        </w:rPr>
      </w:pPr>
      <w:r w:rsidRPr="00841FBB">
        <w:rPr>
          <w:rFonts w:eastAsiaTheme="majorEastAsia"/>
        </w:rPr>
        <w:t xml:space="preserve">Prévoir des </w:t>
      </w:r>
      <w:r w:rsidRPr="00841FBB">
        <w:rPr>
          <w:rFonts w:eastAsiaTheme="majorEastAsia"/>
          <w:b/>
          <w:bCs/>
        </w:rPr>
        <w:t>interfaces</w:t>
      </w:r>
      <w:r w:rsidRPr="00841FBB">
        <w:rPr>
          <w:rFonts w:eastAsiaTheme="majorEastAsia"/>
        </w:rPr>
        <w:t xml:space="preserve"> pour ajouter facilement de </w:t>
      </w:r>
      <w:r w:rsidRPr="00841FBB">
        <w:rPr>
          <w:rFonts w:eastAsiaTheme="majorEastAsia"/>
          <w:b/>
          <w:bCs/>
        </w:rPr>
        <w:t>nouvelles fonctionnalités</w:t>
      </w:r>
      <w:r w:rsidRPr="00841FBB">
        <w:rPr>
          <w:rFonts w:eastAsiaTheme="majorEastAsia"/>
        </w:rPr>
        <w:t xml:space="preserve"> ou </w:t>
      </w:r>
      <w:r w:rsidRPr="00841FBB">
        <w:rPr>
          <w:rFonts w:eastAsiaTheme="majorEastAsia"/>
          <w:b/>
          <w:bCs/>
        </w:rPr>
        <w:t>intégrer d’autres matrices</w:t>
      </w:r>
      <w:r w:rsidRPr="00841FBB">
        <w:rPr>
          <w:rFonts w:eastAsiaTheme="majorEastAsia"/>
        </w:rPr>
        <w:t>.</w:t>
      </w:r>
    </w:p>
    <w:p w14:paraId="522835E1" w14:textId="77777777" w:rsidR="00841FBB" w:rsidRDefault="00841FBB" w:rsidP="00841FBB">
      <w:pPr>
        <w:rPr>
          <w:rFonts w:eastAsiaTheme="majorEastAsia"/>
        </w:rPr>
      </w:pPr>
    </w:p>
    <w:p w14:paraId="73FFA64E" w14:textId="747BF30D" w:rsidR="00841FBB" w:rsidRPr="00841FBB" w:rsidRDefault="00841FBB" w:rsidP="00841FBB">
      <w:pPr>
        <w:pStyle w:val="Titre2"/>
        <w:rPr>
          <w:rFonts w:eastAsiaTheme="majorEastAsia"/>
        </w:rPr>
      </w:pPr>
      <w:bookmarkStart w:id="68" w:name="_Toc185449784"/>
      <w:r w:rsidRPr="00841FBB">
        <w:rPr>
          <w:rFonts w:eastAsiaTheme="majorEastAsia"/>
        </w:rPr>
        <w:t>Opportunités pour des projets futurs</w:t>
      </w:r>
      <w:bookmarkEnd w:id="68"/>
    </w:p>
    <w:p w14:paraId="52AF72D1" w14:textId="77777777" w:rsidR="00841FBB" w:rsidRDefault="00841FBB" w:rsidP="00841FBB">
      <w:pPr>
        <w:rPr>
          <w:rFonts w:eastAsiaTheme="majorEastAsia"/>
        </w:rPr>
      </w:pPr>
    </w:p>
    <w:p w14:paraId="319BE19E" w14:textId="796C8176" w:rsidR="00841FBB" w:rsidRPr="00841FBB" w:rsidRDefault="00841FBB" w:rsidP="00841FBB">
      <w:pPr>
        <w:rPr>
          <w:rFonts w:eastAsiaTheme="majorEastAsia"/>
          <w:b/>
          <w:bCs/>
        </w:rPr>
      </w:pPr>
      <w:r w:rsidRPr="00841FBB">
        <w:rPr>
          <w:rFonts w:eastAsiaTheme="majorEastAsia"/>
          <w:b/>
          <w:bCs/>
        </w:rPr>
        <w:t>Intégration d’autres matrices LED</w:t>
      </w:r>
    </w:p>
    <w:p w14:paraId="49087F4D" w14:textId="78936643" w:rsidR="00841FBB" w:rsidRPr="00841FBB" w:rsidRDefault="00841FBB" w:rsidP="00841FBB">
      <w:pPr>
        <w:rPr>
          <w:rFonts w:eastAsiaTheme="majorEastAsia"/>
        </w:rPr>
      </w:pPr>
      <w:r w:rsidRPr="00841FBB">
        <w:rPr>
          <w:rFonts w:eastAsiaTheme="majorEastAsia"/>
        </w:rPr>
        <w:t xml:space="preserve">Étendre le projet pour supporter d’autres </w:t>
      </w:r>
      <w:r>
        <w:rPr>
          <w:rFonts w:eastAsiaTheme="majorEastAsia"/>
        </w:rPr>
        <w:t xml:space="preserve">matrices ou </w:t>
      </w:r>
      <w:r w:rsidRPr="00841FBB">
        <w:rPr>
          <w:rFonts w:eastAsiaTheme="majorEastAsia"/>
        </w:rPr>
        <w:t>modèles de matrices (ex. : Pimoroni Galactic ou Stellar Unicorn)</w:t>
      </w:r>
      <w:r>
        <w:rPr>
          <w:rFonts w:eastAsiaTheme="majorEastAsia"/>
        </w:rPr>
        <w:t>.</w:t>
      </w:r>
    </w:p>
    <w:p w14:paraId="66087FEB" w14:textId="77777777" w:rsidR="00841FBB" w:rsidRPr="00841FBB" w:rsidRDefault="00841FBB" w:rsidP="00841FBB">
      <w:pPr>
        <w:rPr>
          <w:rFonts w:eastAsiaTheme="majorEastAsia"/>
        </w:rPr>
      </w:pPr>
      <w:r w:rsidRPr="00841FBB">
        <w:rPr>
          <w:rFonts w:eastAsiaTheme="majorEastAsia"/>
        </w:rPr>
        <w:t>Mise en œuvre d’un affichage synchronisé sur plusieurs matrices pour des installations plus complexes.</w:t>
      </w:r>
    </w:p>
    <w:p w14:paraId="63A83851" w14:textId="77777777" w:rsidR="00841FBB" w:rsidRDefault="00841FBB" w:rsidP="00841FBB">
      <w:pPr>
        <w:rPr>
          <w:rFonts w:eastAsiaTheme="majorEastAsia"/>
        </w:rPr>
      </w:pPr>
    </w:p>
    <w:p w14:paraId="41EFE83F" w14:textId="56A00114" w:rsidR="00841FBB" w:rsidRPr="00841FBB" w:rsidRDefault="00841FBB" w:rsidP="00841FBB">
      <w:pPr>
        <w:rPr>
          <w:rFonts w:eastAsiaTheme="majorEastAsia"/>
          <w:b/>
          <w:bCs/>
        </w:rPr>
      </w:pPr>
      <w:r w:rsidRPr="00841FBB">
        <w:rPr>
          <w:rFonts w:eastAsiaTheme="majorEastAsia"/>
          <w:b/>
          <w:bCs/>
        </w:rPr>
        <w:t xml:space="preserve">Gestion centralisée des matrices </w:t>
      </w:r>
    </w:p>
    <w:p w14:paraId="2BAD8B16" w14:textId="77777777" w:rsidR="00841FBB" w:rsidRPr="00841FBB" w:rsidRDefault="00841FBB" w:rsidP="00841FBB">
      <w:pPr>
        <w:rPr>
          <w:rFonts w:eastAsiaTheme="majorEastAsia"/>
        </w:rPr>
      </w:pPr>
      <w:r w:rsidRPr="00841FBB">
        <w:rPr>
          <w:rFonts w:eastAsiaTheme="majorEastAsia"/>
        </w:rPr>
        <w:t>Développer une solution IoT où plusieurs matrices sont gérées via un serveur centralisé ou une application mobile/web.</w:t>
      </w:r>
    </w:p>
    <w:p w14:paraId="3BBD886F" w14:textId="77777777" w:rsidR="00841FBB" w:rsidRPr="00841FBB" w:rsidRDefault="00841FBB" w:rsidP="00841FBB">
      <w:pPr>
        <w:rPr>
          <w:rFonts w:eastAsiaTheme="majorEastAsia"/>
        </w:rPr>
      </w:pPr>
      <w:r w:rsidRPr="00841FBB">
        <w:rPr>
          <w:rFonts w:eastAsiaTheme="majorEastAsia"/>
        </w:rPr>
        <w:t>Offrir des outils de configuration à distance pour modifier les messages ou les animations sans interaction physique.</w:t>
      </w:r>
    </w:p>
    <w:p w14:paraId="74DB0B5C" w14:textId="77777777" w:rsidR="00841FBB" w:rsidRDefault="00841FBB" w:rsidP="00841FBB">
      <w:pPr>
        <w:rPr>
          <w:rFonts w:eastAsiaTheme="majorEastAsia"/>
        </w:rPr>
      </w:pPr>
    </w:p>
    <w:p w14:paraId="7127E210" w14:textId="7EA56FEC" w:rsidR="00841FBB" w:rsidRPr="00841FBB" w:rsidRDefault="00841FBB" w:rsidP="00841FBB">
      <w:pPr>
        <w:rPr>
          <w:rFonts w:eastAsiaTheme="majorEastAsia"/>
          <w:b/>
          <w:bCs/>
        </w:rPr>
      </w:pPr>
      <w:r w:rsidRPr="00841FBB">
        <w:rPr>
          <w:rFonts w:eastAsiaTheme="majorEastAsia"/>
          <w:b/>
          <w:bCs/>
        </w:rPr>
        <w:t>Nouvelles fonctionnalités interactives</w:t>
      </w:r>
    </w:p>
    <w:p w14:paraId="1F3C1F10" w14:textId="77777777" w:rsidR="00841FBB" w:rsidRPr="00841FBB" w:rsidRDefault="00841FBB" w:rsidP="00841FBB">
      <w:pPr>
        <w:rPr>
          <w:rFonts w:eastAsiaTheme="majorEastAsia"/>
        </w:rPr>
      </w:pPr>
      <w:r w:rsidRPr="00841FBB">
        <w:rPr>
          <w:rFonts w:eastAsiaTheme="majorEastAsia"/>
        </w:rPr>
        <w:t>Ajouter une interface utilisateur (via une application ou un panneau de contrôle) pour permettre aux administrateurs de personnaliser les données ou l’apparence des écrans.</w:t>
      </w:r>
    </w:p>
    <w:p w14:paraId="60807A7C" w14:textId="77777777" w:rsidR="00841FBB" w:rsidRDefault="00841FBB" w:rsidP="00841FBB">
      <w:pPr>
        <w:rPr>
          <w:rFonts w:eastAsiaTheme="majorEastAsia"/>
        </w:rPr>
      </w:pPr>
      <w:r w:rsidRPr="00841FBB">
        <w:rPr>
          <w:rFonts w:eastAsiaTheme="majorEastAsia"/>
        </w:rPr>
        <w:t>Intégrer des capteurs externes (température, luminosité) pour enrichir l’affichage avec des données contextuelles.</w:t>
      </w:r>
    </w:p>
    <w:p w14:paraId="470BB80A" w14:textId="77777777" w:rsidR="00841FBB" w:rsidRPr="00841FBB" w:rsidRDefault="00841FBB" w:rsidP="00841FBB">
      <w:pPr>
        <w:rPr>
          <w:rFonts w:eastAsiaTheme="majorEastAsia"/>
        </w:rPr>
      </w:pPr>
    </w:p>
    <w:p w14:paraId="0F74A9B9" w14:textId="4283437E" w:rsidR="00841FBB" w:rsidRPr="00841FBB" w:rsidRDefault="00841FBB" w:rsidP="00841FBB">
      <w:pPr>
        <w:rPr>
          <w:rFonts w:eastAsiaTheme="majorEastAsia"/>
          <w:b/>
          <w:bCs/>
        </w:rPr>
      </w:pPr>
      <w:r w:rsidRPr="00841FBB">
        <w:rPr>
          <w:rFonts w:eastAsiaTheme="majorEastAsia"/>
          <w:b/>
          <w:bCs/>
        </w:rPr>
        <w:t>Amélioration esthétique</w:t>
      </w:r>
    </w:p>
    <w:p w14:paraId="099FCD7E" w14:textId="0D64C290" w:rsidR="00841FBB" w:rsidRDefault="00841FBB" w:rsidP="00841FBB">
      <w:pPr>
        <w:rPr>
          <w:rFonts w:eastAsiaTheme="majorEastAsia"/>
        </w:rPr>
      </w:pPr>
      <w:r w:rsidRPr="00841FBB">
        <w:rPr>
          <w:rFonts w:eastAsiaTheme="majorEastAsia"/>
        </w:rPr>
        <w:t>Concevoir des boîtiers ou des diffuseurs personnalisés pour améliorer l’aspect visuel et protéger la matrice dans des environnements professionnels</w:t>
      </w:r>
      <w:r>
        <w:rPr>
          <w:rFonts w:eastAsiaTheme="majorEastAsia"/>
        </w:rPr>
        <w:t>.</w:t>
      </w:r>
    </w:p>
    <w:p w14:paraId="6C876181" w14:textId="58488DF2" w:rsidR="003178F8" w:rsidRPr="003178F8" w:rsidRDefault="003178F8" w:rsidP="00841FBB">
      <w:pPr>
        <w:pStyle w:val="Titre1"/>
      </w:pPr>
      <w:bookmarkStart w:id="69" w:name="_Toc185449785"/>
      <w:r w:rsidRPr="003178F8">
        <w:lastRenderedPageBreak/>
        <w:t>Conclusion</w:t>
      </w:r>
      <w:bookmarkEnd w:id="69"/>
    </w:p>
    <w:p w14:paraId="6161B34C" w14:textId="76B18C27" w:rsidR="00841FBB" w:rsidRDefault="00841FBB" w:rsidP="00841FBB">
      <w:pPr>
        <w:rPr>
          <w:rFonts w:eastAsiaTheme="majorEastAsia"/>
        </w:rPr>
      </w:pPr>
      <w:r w:rsidRPr="00841FBB">
        <w:rPr>
          <w:rFonts w:eastAsiaTheme="majorEastAsia"/>
        </w:rPr>
        <w:t>Le projet a atteint son objectif principal :</w:t>
      </w:r>
    </w:p>
    <w:p w14:paraId="25A9133A" w14:textId="77777777" w:rsidR="00A71E0D" w:rsidRDefault="00A71E0D" w:rsidP="00841FBB">
      <w:pPr>
        <w:rPr>
          <w:rFonts w:eastAsiaTheme="majorEastAsia"/>
        </w:rPr>
      </w:pPr>
    </w:p>
    <w:p w14:paraId="5FE0AFE6" w14:textId="26BDBE9D" w:rsidR="00841FBB" w:rsidRPr="00841FBB" w:rsidRDefault="00841FBB" w:rsidP="00841FBB">
      <w:pPr>
        <w:pBdr>
          <w:top w:val="single" w:sz="4" w:space="1" w:color="auto"/>
          <w:left w:val="single" w:sz="4" w:space="4" w:color="auto"/>
          <w:bottom w:val="single" w:sz="4" w:space="1" w:color="auto"/>
          <w:right w:val="single" w:sz="4" w:space="4" w:color="auto"/>
        </w:pBdr>
        <w:rPr>
          <w:rFonts w:eastAsiaTheme="majorEastAsia"/>
          <w:b/>
          <w:bCs/>
        </w:rPr>
      </w:pPr>
      <w:r w:rsidRPr="00841FBB">
        <w:rPr>
          <w:rFonts w:eastAsiaTheme="majorEastAsia"/>
          <w:b/>
          <w:bCs/>
        </w:rPr>
        <w:t xml:space="preserve">Fournir une solution innovante de datavisualisation en temps réel sur une matrice LED compacte et performante. </w:t>
      </w:r>
    </w:p>
    <w:p w14:paraId="11128B0E" w14:textId="77777777" w:rsidR="00A71E0D" w:rsidRDefault="00A71E0D" w:rsidP="00841FBB">
      <w:pPr>
        <w:rPr>
          <w:rFonts w:eastAsiaTheme="majorEastAsia"/>
        </w:rPr>
      </w:pPr>
    </w:p>
    <w:p w14:paraId="4F9B1D39" w14:textId="1CA21529" w:rsidR="00841FBB" w:rsidRDefault="00841FBB" w:rsidP="00841FBB">
      <w:pPr>
        <w:rPr>
          <w:rFonts w:eastAsiaTheme="majorEastAsia"/>
        </w:rPr>
      </w:pPr>
      <w:r w:rsidRPr="00841FBB">
        <w:rPr>
          <w:rFonts w:eastAsiaTheme="majorEastAsia"/>
        </w:rPr>
        <w:t xml:space="preserve">Grâce à l’exploitation avancée de la Pimoroni Cosmic-Unicorn, nous avons pu afficher des informations dynamiques, telles que les temps d’attente des agences, sous forme visuelle et interactive. </w:t>
      </w:r>
    </w:p>
    <w:p w14:paraId="3EE55CC7" w14:textId="7C151387" w:rsidR="00841FBB" w:rsidRPr="00841FBB" w:rsidRDefault="00841FBB" w:rsidP="00841FBB">
      <w:pPr>
        <w:rPr>
          <w:rFonts w:eastAsiaTheme="majorEastAsia"/>
        </w:rPr>
      </w:pPr>
      <w:r w:rsidRPr="00841FBB">
        <w:rPr>
          <w:rFonts w:eastAsiaTheme="majorEastAsia"/>
        </w:rPr>
        <w:t>L’intégration des fonctionnalités IoT, comme la connexion Wi-Fi et la récupération des données via une API, a permis de répondre aux exigences d’un affichage en continu, actualisé en temps réel.</w:t>
      </w:r>
    </w:p>
    <w:p w14:paraId="0025118B" w14:textId="77777777" w:rsidR="00841FBB" w:rsidRPr="00841FBB" w:rsidRDefault="00841FBB" w:rsidP="00841FBB">
      <w:pPr>
        <w:rPr>
          <w:rFonts w:eastAsiaTheme="majorEastAsia"/>
        </w:rPr>
      </w:pPr>
    </w:p>
    <w:p w14:paraId="7DAEDF8E" w14:textId="375B231E" w:rsidR="00841FBB" w:rsidRPr="00841FBB" w:rsidRDefault="00841FBB" w:rsidP="00841FBB">
      <w:pPr>
        <w:jc w:val="center"/>
        <w:rPr>
          <w:rFonts w:eastAsiaTheme="majorEastAsia"/>
          <w:b/>
          <w:bCs/>
        </w:rPr>
      </w:pPr>
      <w:r w:rsidRPr="00841FBB">
        <w:rPr>
          <w:rFonts w:eastAsiaTheme="majorEastAsia"/>
          <w:b/>
          <w:bCs/>
        </w:rPr>
        <w:t>Réussites</w:t>
      </w:r>
    </w:p>
    <w:p w14:paraId="2B708F28" w14:textId="77777777" w:rsidR="00841FBB" w:rsidRPr="00841FBB" w:rsidRDefault="00841FBB" w:rsidP="00841FBB">
      <w:pPr>
        <w:rPr>
          <w:rFonts w:eastAsiaTheme="majorEastAsia"/>
        </w:rPr>
      </w:pPr>
      <w:r w:rsidRPr="00841FBB">
        <w:rPr>
          <w:rFonts w:eastAsiaTheme="majorEastAsia"/>
        </w:rPr>
        <w:t>La solution est fonctionnelle et répond aux besoins exprimés, tant sur le plan technique qu’esthétique.</w:t>
      </w:r>
    </w:p>
    <w:p w14:paraId="1830AFB9" w14:textId="77777777" w:rsidR="00841FBB" w:rsidRPr="00841FBB" w:rsidRDefault="00841FBB" w:rsidP="00841FBB">
      <w:pPr>
        <w:rPr>
          <w:rFonts w:eastAsiaTheme="majorEastAsia"/>
        </w:rPr>
      </w:pPr>
      <w:r w:rsidRPr="00841FBB">
        <w:rPr>
          <w:rFonts w:eastAsiaTheme="majorEastAsia"/>
        </w:rPr>
        <w:t>L’utilisation d’animations fluides, de QR codes, et de smileys dynamiques rend l’information accessible et engageante.</w:t>
      </w:r>
    </w:p>
    <w:p w14:paraId="1ED21CE8" w14:textId="77777777" w:rsidR="00841FBB" w:rsidRPr="00841FBB" w:rsidRDefault="00841FBB" w:rsidP="00841FBB">
      <w:pPr>
        <w:rPr>
          <w:rFonts w:eastAsiaTheme="majorEastAsia"/>
        </w:rPr>
      </w:pPr>
      <w:r w:rsidRPr="00841FBB">
        <w:rPr>
          <w:rFonts w:eastAsiaTheme="majorEastAsia"/>
        </w:rPr>
        <w:t>L’interactivité via les boutons et les LEDs assure une expérience utilisateur intuitive.</w:t>
      </w:r>
    </w:p>
    <w:p w14:paraId="7DABBBCE" w14:textId="77777777" w:rsidR="00841FBB" w:rsidRPr="00841FBB" w:rsidRDefault="00841FBB" w:rsidP="00841FBB">
      <w:pPr>
        <w:rPr>
          <w:rFonts w:eastAsiaTheme="majorEastAsia"/>
        </w:rPr>
      </w:pPr>
      <w:r w:rsidRPr="00841FBB">
        <w:rPr>
          <w:rFonts w:eastAsiaTheme="majorEastAsia"/>
        </w:rPr>
        <w:t>L’utilisation de GitHub a joué un rôle essentiel dans le déroulement du projet. Cet outil collaboratif a permis :</w:t>
      </w:r>
    </w:p>
    <w:p w14:paraId="4050D1A3" w14:textId="77777777" w:rsidR="00841FBB" w:rsidRPr="00841FBB" w:rsidRDefault="00841FBB" w:rsidP="00841FBB">
      <w:pPr>
        <w:rPr>
          <w:rFonts w:eastAsiaTheme="majorEastAsia"/>
        </w:rPr>
      </w:pPr>
      <w:r w:rsidRPr="00841FBB">
        <w:rPr>
          <w:rFonts w:eastAsiaTheme="majorEastAsia"/>
        </w:rPr>
        <w:t>Une gestion centralisée et sécurisée du code source.</w:t>
      </w:r>
    </w:p>
    <w:p w14:paraId="7787212B" w14:textId="77777777" w:rsidR="00841FBB" w:rsidRPr="00841FBB" w:rsidRDefault="00841FBB" w:rsidP="00841FBB">
      <w:pPr>
        <w:rPr>
          <w:rFonts w:eastAsiaTheme="majorEastAsia"/>
        </w:rPr>
      </w:pPr>
      <w:r w:rsidRPr="00841FBB">
        <w:rPr>
          <w:rFonts w:eastAsiaTheme="majorEastAsia"/>
        </w:rPr>
        <w:t>Une collaboration efficace, notamment pour le partage des évolutions du script et des corrections.</w:t>
      </w:r>
    </w:p>
    <w:p w14:paraId="16106F5A" w14:textId="77777777" w:rsidR="00841FBB" w:rsidRDefault="00841FBB" w:rsidP="00841FBB">
      <w:pPr>
        <w:rPr>
          <w:rFonts w:eastAsiaTheme="majorEastAsia"/>
        </w:rPr>
      </w:pPr>
      <w:r w:rsidRPr="00841FBB">
        <w:rPr>
          <w:rFonts w:eastAsiaTheme="majorEastAsia"/>
        </w:rPr>
        <w:t>La mise à disposition publique de la solution, facilitant son accès et son adoption par d’autres utilisateurs ou développeurs.</w:t>
      </w:r>
    </w:p>
    <w:p w14:paraId="2DFA55A3" w14:textId="77777777" w:rsidR="00841FBB" w:rsidRPr="00841FBB" w:rsidRDefault="00841FBB" w:rsidP="00841FBB">
      <w:pPr>
        <w:rPr>
          <w:rFonts w:eastAsiaTheme="majorEastAsia"/>
        </w:rPr>
      </w:pPr>
    </w:p>
    <w:p w14:paraId="0F8C8592" w14:textId="0DA99356" w:rsidR="00841FBB" w:rsidRPr="00841FBB" w:rsidRDefault="00841FBB" w:rsidP="00841FBB">
      <w:pPr>
        <w:jc w:val="center"/>
        <w:rPr>
          <w:rFonts w:eastAsiaTheme="majorEastAsia"/>
          <w:b/>
          <w:bCs/>
        </w:rPr>
      </w:pPr>
      <w:r w:rsidRPr="00841FBB">
        <w:rPr>
          <w:rFonts w:eastAsiaTheme="majorEastAsia"/>
          <w:b/>
          <w:bCs/>
        </w:rPr>
        <w:t>Leçons apprises</w:t>
      </w:r>
    </w:p>
    <w:p w14:paraId="4AA042EC" w14:textId="77777777" w:rsidR="00841FBB" w:rsidRPr="00841FBB" w:rsidRDefault="00841FBB" w:rsidP="00841FBB">
      <w:pPr>
        <w:rPr>
          <w:rFonts w:eastAsiaTheme="majorEastAsia"/>
        </w:rPr>
      </w:pPr>
      <w:r w:rsidRPr="00841FBB">
        <w:rPr>
          <w:rFonts w:eastAsiaTheme="majorEastAsia"/>
        </w:rPr>
        <w:t>Les limitations matérielles des microcontrôleurs nécessitent une gestion optimisée des ressources, tant en mémoire qu’en calcul.</w:t>
      </w:r>
    </w:p>
    <w:p w14:paraId="013431F4" w14:textId="77777777" w:rsidR="00841FBB" w:rsidRDefault="00841FBB" w:rsidP="00841FBB">
      <w:pPr>
        <w:rPr>
          <w:rFonts w:eastAsiaTheme="majorEastAsia"/>
        </w:rPr>
      </w:pPr>
      <w:r w:rsidRPr="00841FBB">
        <w:rPr>
          <w:rFonts w:eastAsiaTheme="majorEastAsia"/>
        </w:rPr>
        <w:t>Une modularisation accrue et une meilleure gestion des erreurs pourraient améliorer la maintenabilité et la résilience du système.</w:t>
      </w:r>
    </w:p>
    <w:p w14:paraId="50A40876" w14:textId="77777777" w:rsidR="00841FBB" w:rsidRPr="00841FBB" w:rsidRDefault="00841FBB" w:rsidP="00841FBB">
      <w:pPr>
        <w:rPr>
          <w:rFonts w:eastAsiaTheme="majorEastAsia"/>
        </w:rPr>
      </w:pPr>
    </w:p>
    <w:p w14:paraId="4A6D056D" w14:textId="513E16AD" w:rsidR="00841FBB" w:rsidRPr="00841FBB" w:rsidRDefault="00841FBB" w:rsidP="00841FBB">
      <w:pPr>
        <w:jc w:val="center"/>
        <w:rPr>
          <w:rFonts w:eastAsiaTheme="majorEastAsia"/>
          <w:b/>
          <w:bCs/>
        </w:rPr>
      </w:pPr>
      <w:r w:rsidRPr="00841FBB">
        <w:rPr>
          <w:rFonts w:eastAsiaTheme="majorEastAsia"/>
          <w:b/>
          <w:bCs/>
        </w:rPr>
        <w:t>Perspectives</w:t>
      </w:r>
    </w:p>
    <w:p w14:paraId="7393A7F2" w14:textId="77777777" w:rsidR="00841FBB" w:rsidRPr="00841FBB" w:rsidRDefault="00841FBB" w:rsidP="00841FBB">
      <w:pPr>
        <w:rPr>
          <w:rFonts w:eastAsiaTheme="majorEastAsia"/>
        </w:rPr>
      </w:pPr>
      <w:r w:rsidRPr="00841FBB">
        <w:rPr>
          <w:rFonts w:eastAsiaTheme="majorEastAsia"/>
        </w:rPr>
        <w:t>Ce projet peut servir de base pour développer des solutions similaires dans d’autres contextes, comme les affichages synchronisés multi-matrices ou les tableaux de bord IoT centralisés.</w:t>
      </w:r>
    </w:p>
    <w:p w14:paraId="029EEDC6" w14:textId="77777777" w:rsidR="00841FBB" w:rsidRPr="00841FBB" w:rsidRDefault="00841FBB" w:rsidP="00841FBB">
      <w:pPr>
        <w:rPr>
          <w:rFonts w:eastAsiaTheme="majorEastAsia"/>
        </w:rPr>
      </w:pPr>
      <w:r w:rsidRPr="00841FBB">
        <w:rPr>
          <w:rFonts w:eastAsiaTheme="majorEastAsia"/>
        </w:rPr>
        <w:t>Des améliorations telles que la gestion multi-langues, le support de matrices additionnelles, ou l’intégration d’autres types de données enrichiraient encore la solution.</w:t>
      </w:r>
    </w:p>
    <w:p w14:paraId="40B9D88E" w14:textId="77777777" w:rsidR="00841FBB" w:rsidRDefault="00841FBB" w:rsidP="00841FBB">
      <w:pPr>
        <w:rPr>
          <w:rFonts w:eastAsiaTheme="majorEastAsia"/>
        </w:rPr>
      </w:pPr>
    </w:p>
    <w:p w14:paraId="0D5DEF2A" w14:textId="71720FC4" w:rsidR="00841FBB" w:rsidRPr="00841FBB" w:rsidRDefault="00841FBB" w:rsidP="00841FBB">
      <w:pPr>
        <w:pBdr>
          <w:top w:val="single" w:sz="4" w:space="1" w:color="auto"/>
          <w:left w:val="single" w:sz="4" w:space="4" w:color="auto"/>
          <w:bottom w:val="single" w:sz="4" w:space="1" w:color="auto"/>
          <w:right w:val="single" w:sz="4" w:space="4" w:color="auto"/>
        </w:pBdr>
        <w:rPr>
          <w:rFonts w:eastAsiaTheme="majorEastAsia"/>
          <w:b/>
          <w:bCs/>
        </w:rPr>
      </w:pPr>
      <w:r w:rsidRPr="00841FBB">
        <w:rPr>
          <w:rFonts w:eastAsiaTheme="majorEastAsia"/>
          <w:b/>
          <w:bCs/>
        </w:rPr>
        <w:t>Ce projet illustre le potentiel des matrices LED dans des environnements IoT, combinant simplicité d’utilisation, efficacité visuelle, connectivité avancée et collaboration facilitée par GitHub. Les bases solides établies ici ouvrent la voie à des développements futurs prometteurs, renforçant l’idée que même avec des ressources matérielles limitées, il est possible de concevoir des solutions percutantes et novatrices.</w:t>
      </w:r>
    </w:p>
    <w:p w14:paraId="0D4A428A" w14:textId="77777777" w:rsidR="00841FBB" w:rsidRDefault="00841FBB" w:rsidP="007727A8">
      <w:pPr>
        <w:rPr>
          <w:rFonts w:eastAsiaTheme="majorEastAsia"/>
        </w:rPr>
      </w:pPr>
    </w:p>
    <w:p w14:paraId="146F5A40" w14:textId="77777777" w:rsidR="00841FBB" w:rsidRDefault="00841FBB" w:rsidP="007727A8">
      <w:pPr>
        <w:rPr>
          <w:rFonts w:eastAsiaTheme="majorEastAsia"/>
        </w:rPr>
      </w:pPr>
    </w:p>
    <w:p w14:paraId="4948D8D8" w14:textId="77777777" w:rsidR="00841FBB" w:rsidRDefault="00841FBB" w:rsidP="007727A8">
      <w:pPr>
        <w:rPr>
          <w:rFonts w:eastAsiaTheme="majorEastAsia"/>
        </w:rPr>
      </w:pPr>
    </w:p>
    <w:p w14:paraId="69BFF9BE" w14:textId="77777777" w:rsidR="00841FBB" w:rsidRDefault="00841FBB" w:rsidP="007727A8">
      <w:pPr>
        <w:rPr>
          <w:rFonts w:eastAsiaTheme="majorEastAsia"/>
        </w:rPr>
      </w:pPr>
    </w:p>
    <w:p w14:paraId="2BC46A65" w14:textId="77777777" w:rsidR="00841FBB" w:rsidRDefault="00841FBB" w:rsidP="007727A8">
      <w:pPr>
        <w:rPr>
          <w:rFonts w:eastAsiaTheme="majorEastAsia"/>
        </w:rPr>
      </w:pPr>
    </w:p>
    <w:p w14:paraId="523C413C" w14:textId="77777777" w:rsidR="00841FBB" w:rsidRDefault="00841FBB" w:rsidP="007727A8">
      <w:pPr>
        <w:rPr>
          <w:rFonts w:eastAsiaTheme="majorEastAsia"/>
        </w:rPr>
      </w:pPr>
    </w:p>
    <w:p w14:paraId="53DBAD7D" w14:textId="77777777" w:rsidR="00841FBB" w:rsidRDefault="00841FBB" w:rsidP="007727A8">
      <w:pPr>
        <w:rPr>
          <w:rFonts w:eastAsiaTheme="majorEastAsia"/>
        </w:rPr>
      </w:pPr>
    </w:p>
    <w:p w14:paraId="130BB446" w14:textId="77777777" w:rsidR="00841FBB" w:rsidRPr="003178F8" w:rsidRDefault="00841FBB" w:rsidP="007727A8">
      <w:pPr>
        <w:rPr>
          <w:rFonts w:eastAsiaTheme="majorEastAsia"/>
        </w:rPr>
      </w:pPr>
    </w:p>
    <w:p w14:paraId="2F0975E8" w14:textId="2269DEC3" w:rsidR="003178F8" w:rsidRPr="003178F8" w:rsidRDefault="003178F8" w:rsidP="00F26779">
      <w:pPr>
        <w:pStyle w:val="Titre1"/>
      </w:pPr>
      <w:bookmarkStart w:id="70" w:name="_Toc185449786"/>
      <w:r w:rsidRPr="003178F8">
        <w:lastRenderedPageBreak/>
        <w:t>Annexes</w:t>
      </w:r>
      <w:bookmarkEnd w:id="70"/>
    </w:p>
    <w:p w14:paraId="18FCFEE7" w14:textId="77777777" w:rsidR="003178F8" w:rsidRDefault="003178F8" w:rsidP="007727A8">
      <w:pPr>
        <w:pStyle w:val="Titre2"/>
        <w:rPr>
          <w:rFonts w:eastAsiaTheme="majorEastAsia"/>
        </w:rPr>
      </w:pPr>
      <w:bookmarkStart w:id="71" w:name="_Toc185449787"/>
      <w:r w:rsidRPr="003178F8">
        <w:rPr>
          <w:rFonts w:eastAsiaTheme="majorEastAsia"/>
        </w:rPr>
        <w:t>Codes source principaux.</w:t>
      </w:r>
      <w:bookmarkEnd w:id="71"/>
    </w:p>
    <w:p w14:paraId="598BBD13" w14:textId="020016C9" w:rsidR="007727A8" w:rsidRDefault="00644F3D" w:rsidP="007727A8">
      <w:pPr>
        <w:rPr>
          <w:rFonts w:eastAsiaTheme="majorEastAsia"/>
        </w:rPr>
      </w:pPr>
      <w:r>
        <w:rPr>
          <w:rFonts w:eastAsiaTheme="majorEastAsia"/>
        </w:rPr>
        <w:t xml:space="preserve">[ </w:t>
      </w:r>
      <w:hyperlink r:id="rId44" w:history="1">
        <w:r w:rsidRPr="001C12D7">
          <w:rPr>
            <w:rStyle w:val="Lienhypertexte"/>
            <w:rFonts w:eastAsiaTheme="majorEastAsia"/>
          </w:rPr>
          <w:t>https://github.com/adriens/temps-attente-matrix-led</w:t>
        </w:r>
      </w:hyperlink>
      <w:r>
        <w:rPr>
          <w:rFonts w:eastAsiaTheme="majorEastAsia"/>
        </w:rPr>
        <w:t xml:space="preserve"> ]</w:t>
      </w:r>
    </w:p>
    <w:p w14:paraId="7F37B87A" w14:textId="77777777" w:rsidR="00644F3D" w:rsidRDefault="00644F3D" w:rsidP="007727A8">
      <w:pPr>
        <w:rPr>
          <w:rFonts w:eastAsiaTheme="majorEastAsia"/>
        </w:rPr>
      </w:pPr>
    </w:p>
    <w:p w14:paraId="4790EBF8" w14:textId="77777777" w:rsidR="00644F3D" w:rsidRPr="007727A8" w:rsidRDefault="00644F3D" w:rsidP="007727A8">
      <w:pPr>
        <w:rPr>
          <w:rFonts w:eastAsiaTheme="majorEastAsia"/>
        </w:rPr>
      </w:pPr>
    </w:p>
    <w:p w14:paraId="3CCBB18B" w14:textId="77777777" w:rsidR="003178F8" w:rsidRDefault="003178F8" w:rsidP="007727A8">
      <w:pPr>
        <w:pStyle w:val="Titre2"/>
        <w:rPr>
          <w:rFonts w:eastAsiaTheme="majorEastAsia"/>
        </w:rPr>
      </w:pPr>
      <w:bookmarkStart w:id="72" w:name="_Toc185449788"/>
      <w:r w:rsidRPr="003178F8">
        <w:rPr>
          <w:rFonts w:eastAsiaTheme="majorEastAsia"/>
        </w:rPr>
        <w:t>Documentation technique et schémas.</w:t>
      </w:r>
      <w:bookmarkEnd w:id="72"/>
    </w:p>
    <w:p w14:paraId="585FDDF3" w14:textId="77777777" w:rsidR="007727A8" w:rsidRDefault="007727A8" w:rsidP="007727A8">
      <w:pPr>
        <w:rPr>
          <w:rFonts w:eastAsiaTheme="majorEastAsia"/>
        </w:rPr>
      </w:pPr>
    </w:p>
    <w:p w14:paraId="2953C3BD" w14:textId="77777777" w:rsidR="00644F3D" w:rsidRDefault="00644F3D" w:rsidP="007727A8">
      <w:pPr>
        <w:rPr>
          <w:rFonts w:eastAsiaTheme="majorEastAsia"/>
        </w:rPr>
      </w:pPr>
    </w:p>
    <w:p w14:paraId="45736DEE" w14:textId="77777777" w:rsidR="00644F3D" w:rsidRPr="007727A8" w:rsidRDefault="00644F3D" w:rsidP="007727A8">
      <w:pPr>
        <w:rPr>
          <w:rFonts w:eastAsiaTheme="majorEastAsia"/>
        </w:rPr>
      </w:pPr>
    </w:p>
    <w:p w14:paraId="20454729" w14:textId="77777777" w:rsidR="00C4695F" w:rsidRDefault="005232D1" w:rsidP="007727A8">
      <w:pPr>
        <w:pStyle w:val="Titre2"/>
      </w:pPr>
      <w:bookmarkStart w:id="73" w:name="_Toc404243972"/>
      <w:bookmarkStart w:id="74" w:name="_Toc404322783"/>
      <w:bookmarkStart w:id="75" w:name="_Toc404322794"/>
      <w:bookmarkStart w:id="76" w:name="_Toc405986541"/>
      <w:bookmarkStart w:id="77" w:name="_Toc177639988"/>
      <w:bookmarkStart w:id="78" w:name="_Toc185449789"/>
      <w:bookmarkEnd w:id="19"/>
      <w:bookmarkEnd w:id="20"/>
      <w:bookmarkEnd w:id="21"/>
      <w:bookmarkEnd w:id="22"/>
      <w:bookmarkEnd w:id="23"/>
      <w:bookmarkEnd w:id="24"/>
      <w:r w:rsidRPr="009E4627">
        <w:t>Références bibliographi</w:t>
      </w:r>
      <w:bookmarkEnd w:id="73"/>
      <w:bookmarkEnd w:id="74"/>
      <w:bookmarkEnd w:id="75"/>
      <w:bookmarkEnd w:id="76"/>
      <w:r w:rsidRPr="009E4627">
        <w:t>ques</w:t>
      </w:r>
      <w:bookmarkEnd w:id="77"/>
      <w:bookmarkEnd w:id="78"/>
    </w:p>
    <w:p w14:paraId="03FFF934" w14:textId="77777777" w:rsidR="00034381" w:rsidRPr="002B60B0" w:rsidRDefault="00034381" w:rsidP="00EE22B8">
      <w:pPr>
        <w:rPr>
          <w:b/>
          <w:bCs/>
          <w:i/>
          <w:iCs/>
          <w:color w:val="FF0000"/>
        </w:rPr>
      </w:pPr>
      <w:r w:rsidRPr="002B60B0">
        <w:rPr>
          <w:b/>
          <w:bCs/>
          <w:i/>
          <w:iCs/>
          <w:color w:val="FF0000"/>
        </w:rPr>
        <w:t>Références en système Auteur-Date, bibliographie alphabétique (style Zotero APA) :</w:t>
      </w:r>
    </w:p>
    <w:p w14:paraId="7B995787" w14:textId="77777777" w:rsidR="00F26779" w:rsidRPr="00F26779" w:rsidRDefault="00F26779" w:rsidP="00F26779">
      <w:pPr>
        <w:pStyle w:val="Bibliographie"/>
        <w:jc w:val="left"/>
        <w:rPr>
          <w:u w:val="single"/>
          <w:lang w:val="it-IT"/>
        </w:rPr>
      </w:pPr>
      <w:r w:rsidRPr="00F26779">
        <w:rPr>
          <w:u w:val="single"/>
          <w:lang w:val="it-IT"/>
        </w:rPr>
        <w:t>Pimoroni Cosmic Unicorn :</w:t>
      </w:r>
    </w:p>
    <w:p w14:paraId="44BFDC8A" w14:textId="77777777" w:rsidR="00F26779" w:rsidRPr="00F26779" w:rsidRDefault="00F26779" w:rsidP="00F26779">
      <w:pPr>
        <w:pStyle w:val="Bibliographie"/>
        <w:jc w:val="left"/>
      </w:pPr>
      <w:r w:rsidRPr="00F26779">
        <w:rPr>
          <w:lang w:val="it-IT"/>
        </w:rPr>
        <w:t xml:space="preserve">Pimoroni Ltd. </w:t>
      </w:r>
      <w:r w:rsidRPr="00F26779">
        <w:rPr>
          <w:lang w:val="en-GB"/>
        </w:rPr>
        <w:t xml:space="preserve">(n.d.). Cosmic Unicorn – Programmable LED matrix with Pico W onboard. </w:t>
      </w:r>
      <w:r w:rsidRPr="00F26779">
        <w:t>Pimoroni.</w:t>
      </w:r>
    </w:p>
    <w:p w14:paraId="0F7C75C6" w14:textId="77777777" w:rsidR="00F26779" w:rsidRPr="00F26779" w:rsidRDefault="00F26779" w:rsidP="00F26779">
      <w:pPr>
        <w:pStyle w:val="Bibliographie"/>
        <w:jc w:val="left"/>
      </w:pPr>
      <w:r w:rsidRPr="00F26779">
        <w:t>Récupéré sur https://shop.pimoroni.com/products/cosmic-unicorn</w:t>
      </w:r>
    </w:p>
    <w:p w14:paraId="34BEE607" w14:textId="77777777" w:rsidR="00F26779" w:rsidRPr="00F26779" w:rsidRDefault="00F26779" w:rsidP="00F26779">
      <w:pPr>
        <w:pStyle w:val="Bibliographie"/>
        <w:jc w:val="left"/>
      </w:pPr>
    </w:p>
    <w:p w14:paraId="1A8B5DC2" w14:textId="015690DD" w:rsidR="00F26779" w:rsidRPr="00F26779" w:rsidRDefault="00F26779" w:rsidP="00F26779">
      <w:pPr>
        <w:pStyle w:val="Bibliographie"/>
        <w:jc w:val="left"/>
        <w:rPr>
          <w:u w:val="single"/>
        </w:rPr>
      </w:pPr>
      <w:r w:rsidRPr="00F26779">
        <w:rPr>
          <w:u w:val="single"/>
        </w:rPr>
        <w:t>MicroPython Documentation :</w:t>
      </w:r>
    </w:p>
    <w:p w14:paraId="6F988C54" w14:textId="77777777" w:rsidR="00F26779" w:rsidRPr="00F26779" w:rsidRDefault="00F26779" w:rsidP="00F26779">
      <w:pPr>
        <w:pStyle w:val="Bibliographie"/>
        <w:jc w:val="left"/>
      </w:pPr>
      <w:r w:rsidRPr="00F26779">
        <w:t>MicroPython. (n.d.). MicroPython Documentation. MicroPython Project.</w:t>
      </w:r>
    </w:p>
    <w:p w14:paraId="4A4C5CD7" w14:textId="77777777" w:rsidR="00F26779" w:rsidRPr="00F26779" w:rsidRDefault="00F26779" w:rsidP="00F26779">
      <w:pPr>
        <w:pStyle w:val="Bibliographie"/>
        <w:jc w:val="left"/>
      </w:pPr>
      <w:r w:rsidRPr="00F26779">
        <w:t>Récupéré sur https://docs.micropython.org/en/latest/</w:t>
      </w:r>
    </w:p>
    <w:p w14:paraId="6E92745A" w14:textId="77777777" w:rsidR="00F26779" w:rsidRPr="00F26779" w:rsidRDefault="00F26779" w:rsidP="00F26779">
      <w:pPr>
        <w:pStyle w:val="Bibliographie"/>
        <w:jc w:val="left"/>
      </w:pPr>
    </w:p>
    <w:p w14:paraId="03868F25" w14:textId="1350674C" w:rsidR="00F26779" w:rsidRPr="00F26779" w:rsidRDefault="00F26779" w:rsidP="00F26779">
      <w:pPr>
        <w:pStyle w:val="Bibliographie"/>
        <w:jc w:val="left"/>
        <w:rPr>
          <w:u w:val="single"/>
          <w:lang w:val="en-GB"/>
        </w:rPr>
      </w:pPr>
      <w:r w:rsidRPr="00F26779">
        <w:rPr>
          <w:u w:val="single"/>
          <w:lang w:val="en-GB"/>
        </w:rPr>
        <w:t>GitHub Best Practices:</w:t>
      </w:r>
    </w:p>
    <w:p w14:paraId="5C2E2806" w14:textId="77777777" w:rsidR="00F26779" w:rsidRPr="00F26779" w:rsidRDefault="00F26779" w:rsidP="00F26779">
      <w:pPr>
        <w:pStyle w:val="Bibliographie"/>
        <w:jc w:val="left"/>
      </w:pPr>
      <w:r w:rsidRPr="00F26779">
        <w:rPr>
          <w:lang w:val="en-GB"/>
        </w:rPr>
        <w:t xml:space="preserve">GitHub. (n.d.). Best practices for repositories. </w:t>
      </w:r>
      <w:r w:rsidRPr="00F26779">
        <w:t>GitHub Documentation.</w:t>
      </w:r>
    </w:p>
    <w:p w14:paraId="71C2671C" w14:textId="77777777" w:rsidR="00F26779" w:rsidRPr="00F26779" w:rsidRDefault="00F26779" w:rsidP="00F26779">
      <w:pPr>
        <w:pStyle w:val="Bibliographie"/>
        <w:jc w:val="left"/>
      </w:pPr>
      <w:r w:rsidRPr="00F26779">
        <w:t>Récupéré sur https://docs.github.com/en/repositories/creating-and-managing-repositories/best-practices-for-repositories</w:t>
      </w:r>
    </w:p>
    <w:p w14:paraId="49FAA3D1" w14:textId="77777777" w:rsidR="00F26779" w:rsidRPr="00F26779" w:rsidRDefault="00F26779" w:rsidP="00F26779">
      <w:pPr>
        <w:pStyle w:val="Bibliographie"/>
        <w:jc w:val="left"/>
      </w:pPr>
    </w:p>
    <w:p w14:paraId="2F6B7280" w14:textId="5CBB0CD1" w:rsidR="00F26779" w:rsidRPr="00F26779" w:rsidRDefault="00F26779" w:rsidP="00F26779">
      <w:pPr>
        <w:pStyle w:val="Bibliographie"/>
        <w:jc w:val="left"/>
        <w:rPr>
          <w:u w:val="single"/>
          <w:lang w:val="en-GB"/>
        </w:rPr>
      </w:pPr>
      <w:r w:rsidRPr="00F26779">
        <w:rPr>
          <w:u w:val="single"/>
          <w:lang w:val="en-GB"/>
        </w:rPr>
        <w:t>Raspberry Pi Pico SDK:</w:t>
      </w:r>
    </w:p>
    <w:p w14:paraId="48146FB7" w14:textId="77777777" w:rsidR="00F26779" w:rsidRPr="00F26779" w:rsidRDefault="00F26779" w:rsidP="00F26779">
      <w:pPr>
        <w:pStyle w:val="Bibliographie"/>
        <w:jc w:val="left"/>
      </w:pPr>
      <w:r w:rsidRPr="00F26779">
        <w:rPr>
          <w:lang w:val="en-GB"/>
        </w:rPr>
        <w:t xml:space="preserve">Raspberry Pi Foundation. </w:t>
      </w:r>
      <w:r w:rsidRPr="00F26779">
        <w:rPr>
          <w:lang w:val="it-IT"/>
        </w:rPr>
        <w:t xml:space="preserve">(n.d.). Raspberry Pi Pico C/C++ SDK. </w:t>
      </w:r>
      <w:r w:rsidRPr="00F26779">
        <w:t>Raspberry Pi Documentation.</w:t>
      </w:r>
    </w:p>
    <w:p w14:paraId="530EA9CE" w14:textId="77777777" w:rsidR="00F26779" w:rsidRPr="00F26779" w:rsidRDefault="00F26779" w:rsidP="00F26779">
      <w:pPr>
        <w:pStyle w:val="Bibliographie"/>
        <w:jc w:val="left"/>
      </w:pPr>
      <w:r w:rsidRPr="00F26779">
        <w:t>Récupéré sur https://datasheets.raspberrypi.com/pico/raspberry-pi-pico-c-sdk.pdf</w:t>
      </w:r>
    </w:p>
    <w:p w14:paraId="74951402" w14:textId="77777777" w:rsidR="00F26779" w:rsidRPr="00F26779" w:rsidRDefault="00F26779" w:rsidP="00F26779">
      <w:pPr>
        <w:pStyle w:val="Bibliographie"/>
        <w:jc w:val="left"/>
      </w:pPr>
    </w:p>
    <w:p w14:paraId="162D7835" w14:textId="35E1E57C" w:rsidR="00F26779" w:rsidRPr="00F26779" w:rsidRDefault="00F26779" w:rsidP="00F26779">
      <w:pPr>
        <w:pStyle w:val="Bibliographie"/>
        <w:jc w:val="left"/>
        <w:rPr>
          <w:u w:val="single"/>
          <w:lang w:val="en-GB"/>
        </w:rPr>
      </w:pPr>
      <w:r w:rsidRPr="00F26779">
        <w:rPr>
          <w:u w:val="single"/>
          <w:lang w:val="en-GB"/>
        </w:rPr>
        <w:t>GitHub pour la collaboration:</w:t>
      </w:r>
    </w:p>
    <w:p w14:paraId="696936E2" w14:textId="77777777" w:rsidR="00F26779" w:rsidRPr="00F26779" w:rsidRDefault="00F26779" w:rsidP="00F26779">
      <w:pPr>
        <w:pStyle w:val="Bibliographie"/>
        <w:jc w:val="left"/>
        <w:rPr>
          <w:lang w:val="en-GB"/>
        </w:rPr>
      </w:pPr>
      <w:r w:rsidRPr="00F26779">
        <w:rPr>
          <w:lang w:val="en-GB"/>
        </w:rPr>
        <w:t>Dabbish, L., Stuart, C., Tsay, J., &amp; Herbsleb, J. (2012). Social coding in GitHub: Transparency and collaboration in an open software repository. Proceedings of the ACM 2012 Conference on Computer Supported Cooperative Work, 1277–1286.</w:t>
      </w:r>
    </w:p>
    <w:p w14:paraId="046B6DB2" w14:textId="77777777" w:rsidR="00F26779" w:rsidRPr="00F26779" w:rsidRDefault="00F26779" w:rsidP="00F26779">
      <w:pPr>
        <w:pStyle w:val="Bibliographie"/>
        <w:jc w:val="left"/>
      </w:pPr>
      <w:r w:rsidRPr="00F26779">
        <w:t>Récupéré sur https://doi.org/10.1145/2145204.2145396</w:t>
      </w:r>
    </w:p>
    <w:p w14:paraId="285C073A" w14:textId="77777777" w:rsidR="00F26779" w:rsidRPr="00F26779" w:rsidRDefault="00F26779" w:rsidP="00F26779">
      <w:pPr>
        <w:pStyle w:val="Bibliographie"/>
        <w:jc w:val="left"/>
      </w:pPr>
    </w:p>
    <w:p w14:paraId="6D8E136F" w14:textId="0E5C552D" w:rsidR="00F26779" w:rsidRPr="00F26779" w:rsidRDefault="00F26779" w:rsidP="00F26779">
      <w:pPr>
        <w:pStyle w:val="Bibliographie"/>
        <w:jc w:val="left"/>
        <w:rPr>
          <w:u w:val="single"/>
        </w:rPr>
      </w:pPr>
      <w:r w:rsidRPr="00F26779">
        <w:rPr>
          <w:u w:val="single"/>
        </w:rPr>
        <w:t>Animations avec MicroPython:</w:t>
      </w:r>
    </w:p>
    <w:p w14:paraId="7E8C8195" w14:textId="77777777" w:rsidR="00F26779" w:rsidRPr="00F26779" w:rsidRDefault="00F26779" w:rsidP="00F26779">
      <w:pPr>
        <w:pStyle w:val="Bibliographie"/>
        <w:jc w:val="left"/>
      </w:pPr>
      <w:r w:rsidRPr="00F26779">
        <w:t xml:space="preserve">Pimoroni Ltd. </w:t>
      </w:r>
      <w:r w:rsidRPr="00F26779">
        <w:rPr>
          <w:lang w:val="en-GB"/>
        </w:rPr>
        <w:t xml:space="preserve">(n.d.). Picographics – High-level graphics API for Pico Unicorn. </w:t>
      </w:r>
      <w:r w:rsidRPr="00F26779">
        <w:t>Pimoroni GitHub Repository.</w:t>
      </w:r>
    </w:p>
    <w:p w14:paraId="2FD37A93" w14:textId="6F541F7F" w:rsidR="00F26779" w:rsidRPr="00F26779" w:rsidRDefault="00F26779" w:rsidP="00F26779">
      <w:pPr>
        <w:pStyle w:val="Bibliographie"/>
        <w:jc w:val="left"/>
      </w:pPr>
      <w:r w:rsidRPr="00F26779">
        <w:t>Récupéré sur https://github.com/pimoroni/pimoroni-pico/tree/main/micropython/examples/picographics</w:t>
      </w:r>
    </w:p>
    <w:p w14:paraId="36F15C7F" w14:textId="77777777" w:rsidR="00F26779" w:rsidRDefault="00F26779" w:rsidP="00EE6613">
      <w:pPr>
        <w:pStyle w:val="Bibliographie"/>
      </w:pPr>
    </w:p>
    <w:p w14:paraId="25364B54" w14:textId="77777777" w:rsidR="005232D1" w:rsidRDefault="005232D1" w:rsidP="00F26779">
      <w:pPr>
        <w:pStyle w:val="Titre1"/>
      </w:pPr>
      <w:bookmarkStart w:id="79" w:name="_Toc404322784"/>
      <w:bookmarkStart w:id="80" w:name="_Toc404322797"/>
      <w:bookmarkStart w:id="81" w:name="_Toc405986544"/>
      <w:bookmarkStart w:id="82" w:name="_Toc177639989"/>
      <w:bookmarkStart w:id="83" w:name="_Toc185449790"/>
      <w:r>
        <w:lastRenderedPageBreak/>
        <w:t>Annexes</w:t>
      </w:r>
      <w:bookmarkEnd w:id="79"/>
      <w:bookmarkEnd w:id="80"/>
      <w:bookmarkEnd w:id="81"/>
      <w:bookmarkEnd w:id="82"/>
      <w:bookmarkEnd w:id="83"/>
    </w:p>
    <w:bookmarkStart w:id="84" w:name="_Toc404254981"/>
    <w:bookmarkStart w:id="85" w:name="_Toc404322798"/>
    <w:bookmarkStart w:id="86" w:name="_Toc405986545"/>
    <w:p w14:paraId="2A4C3D7C" w14:textId="25D2D4E3" w:rsidR="00F26779" w:rsidRDefault="005232D1">
      <w:pPr>
        <w:pStyle w:val="TM2"/>
        <w:rPr>
          <w:rFonts w:asciiTheme="minorHAnsi" w:eastAsiaTheme="minorEastAsia" w:hAnsiTheme="minorHAnsi" w:cstheme="minorBidi"/>
          <w:noProof/>
          <w:kern w:val="2"/>
          <w:sz w:val="24"/>
          <w14:ligatures w14:val="standardContextual"/>
        </w:rPr>
      </w:pPr>
      <w:r>
        <w:fldChar w:fldCharType="begin"/>
      </w:r>
      <w:r>
        <w:instrText xml:space="preserve"> TOC \h \z \t "AnnexesTitre2_unilim;2;AnnexesTitre3_unilim;3;AnnexesTitre4_unilim;4" </w:instrText>
      </w:r>
      <w:r>
        <w:fldChar w:fldCharType="separate"/>
      </w:r>
      <w:hyperlink w:anchor="_Toc184148584" w:history="1">
        <w:r w:rsidR="00F26779" w:rsidRPr="001544F3">
          <w:rPr>
            <w:rStyle w:val="Lienhypertexte"/>
            <w:noProof/>
          </w:rPr>
          <w:t>Annexe 1. Code source</w:t>
        </w:r>
        <w:r w:rsidR="00F26779">
          <w:rPr>
            <w:noProof/>
            <w:webHidden/>
          </w:rPr>
          <w:tab/>
        </w:r>
        <w:r w:rsidR="00F26779">
          <w:rPr>
            <w:noProof/>
            <w:webHidden/>
          </w:rPr>
          <w:fldChar w:fldCharType="begin"/>
        </w:r>
        <w:r w:rsidR="00F26779">
          <w:rPr>
            <w:noProof/>
            <w:webHidden/>
          </w:rPr>
          <w:instrText xml:space="preserve"> PAGEREF _Toc184148584 \h </w:instrText>
        </w:r>
        <w:r w:rsidR="00F26779">
          <w:rPr>
            <w:noProof/>
            <w:webHidden/>
          </w:rPr>
        </w:r>
        <w:r w:rsidR="00F26779">
          <w:rPr>
            <w:noProof/>
            <w:webHidden/>
          </w:rPr>
          <w:fldChar w:fldCharType="separate"/>
        </w:r>
        <w:r w:rsidR="00F26779">
          <w:rPr>
            <w:noProof/>
            <w:webHidden/>
          </w:rPr>
          <w:t>28</w:t>
        </w:r>
        <w:r w:rsidR="00F26779">
          <w:rPr>
            <w:noProof/>
            <w:webHidden/>
          </w:rPr>
          <w:fldChar w:fldCharType="end"/>
        </w:r>
      </w:hyperlink>
    </w:p>
    <w:p w14:paraId="49DF8D8C" w14:textId="5B909F09" w:rsidR="00F26779" w:rsidRDefault="00F26779">
      <w:pPr>
        <w:pStyle w:val="TM2"/>
        <w:rPr>
          <w:rFonts w:asciiTheme="minorHAnsi" w:eastAsiaTheme="minorEastAsia" w:hAnsiTheme="minorHAnsi" w:cstheme="minorBidi"/>
          <w:noProof/>
          <w:kern w:val="2"/>
          <w:sz w:val="24"/>
          <w14:ligatures w14:val="standardContextual"/>
        </w:rPr>
      </w:pPr>
      <w:hyperlink w:anchor="_Toc184148585" w:history="1">
        <w:r w:rsidRPr="001544F3">
          <w:rPr>
            <w:rStyle w:val="Lienhypertexte"/>
            <w:noProof/>
          </w:rPr>
          <w:t>Annexe 2. Documents techniques Pimoroni</w:t>
        </w:r>
        <w:r>
          <w:rPr>
            <w:noProof/>
            <w:webHidden/>
          </w:rPr>
          <w:tab/>
        </w:r>
        <w:r>
          <w:rPr>
            <w:noProof/>
            <w:webHidden/>
          </w:rPr>
          <w:fldChar w:fldCharType="begin"/>
        </w:r>
        <w:r>
          <w:rPr>
            <w:noProof/>
            <w:webHidden/>
          </w:rPr>
          <w:instrText xml:space="preserve"> PAGEREF _Toc184148585 \h </w:instrText>
        </w:r>
        <w:r>
          <w:rPr>
            <w:noProof/>
            <w:webHidden/>
          </w:rPr>
        </w:r>
        <w:r>
          <w:rPr>
            <w:noProof/>
            <w:webHidden/>
          </w:rPr>
          <w:fldChar w:fldCharType="separate"/>
        </w:r>
        <w:r>
          <w:rPr>
            <w:noProof/>
            <w:webHidden/>
          </w:rPr>
          <w:t>29</w:t>
        </w:r>
        <w:r>
          <w:rPr>
            <w:noProof/>
            <w:webHidden/>
          </w:rPr>
          <w:fldChar w:fldCharType="end"/>
        </w:r>
      </w:hyperlink>
    </w:p>
    <w:p w14:paraId="09D43E14" w14:textId="204602FC" w:rsidR="005232D1" w:rsidRDefault="005232D1" w:rsidP="00EE22B8">
      <w:r>
        <w:fldChar w:fldCharType="end"/>
      </w:r>
    </w:p>
    <w:p w14:paraId="2E5E4628" w14:textId="7BED3833" w:rsidR="005232D1" w:rsidRDefault="00841FBB" w:rsidP="00B573CD">
      <w:pPr>
        <w:pStyle w:val="AnnexesTitre2unilim"/>
      </w:pPr>
      <w:bookmarkStart w:id="87" w:name="_Toc184148584"/>
      <w:bookmarkStart w:id="88" w:name="_Toc185449791"/>
      <w:bookmarkEnd w:id="84"/>
      <w:bookmarkEnd w:id="85"/>
      <w:bookmarkEnd w:id="86"/>
      <w:r>
        <w:lastRenderedPageBreak/>
        <w:t>Code source</w:t>
      </w:r>
      <w:bookmarkEnd w:id="87"/>
      <w:bookmarkEnd w:id="88"/>
    </w:p>
    <w:p w14:paraId="1F8AA930" w14:textId="77777777" w:rsidR="00644F3D" w:rsidRDefault="00644F3D" w:rsidP="00644F3D"/>
    <w:p w14:paraId="3C4F2227" w14:textId="1E9A779E" w:rsidR="00644F3D" w:rsidRDefault="00644F3D" w:rsidP="00644F3D">
      <w:r>
        <w:t>Main.py</w:t>
      </w:r>
    </w:p>
    <w:p w14:paraId="687C6861"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rPr>
        <w:t># Imports nécessaires pour les fonctionnalités utilisées dans le script.</w:t>
      </w:r>
    </w:p>
    <w:p w14:paraId="07BD3CEA"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rPr>
        <w:t>import time  # Gestion du temps et des délais.</w:t>
      </w:r>
    </w:p>
    <w:p w14:paraId="01D69129"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rPr>
        <w:t>import network  # Module pour gérer la connexion réseau (Wi-Fi).</w:t>
      </w:r>
    </w:p>
    <w:p w14:paraId="1F8B958F"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rPr>
        <w:t>import ntptime  # Synchronisation du temps via NTP (Network Time Protocol).</w:t>
      </w:r>
    </w:p>
    <w:p w14:paraId="48F54340"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rPr>
        <w:t>import urequests as requests  # Pour effectuer des requêtes HTTP (comme des appels API).</w:t>
      </w:r>
    </w:p>
    <w:p w14:paraId="0421D6DB"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rPr>
        <w:t>import os  # Gestion des fichiers et des chemins.</w:t>
      </w:r>
    </w:p>
    <w:p w14:paraId="213C328D"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rPr>
        <w:t>import gc  # Gestion de la mémoire (garbage collector).</w:t>
      </w:r>
    </w:p>
    <w:p w14:paraId="1D6C1E65"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rPr>
        <w:t>import _thread  # Gestion des threads (exécution parallèle).</w:t>
      </w:r>
    </w:p>
    <w:p w14:paraId="57D6D3FE"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rPr>
        <w:t>import machine  # Pour interagir avec le matériel (comme les boutons, les LEDs).</w:t>
      </w:r>
    </w:p>
    <w:p w14:paraId="678FA62A"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rPr>
        <w:t>from cosmic import CosmicUnicorn  # Import du module CosmicUnicorn pour gérer l'affichage sur l'appareil.</w:t>
      </w:r>
    </w:p>
    <w:p w14:paraId="0CE692DF"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rPr>
        <w:t>from picographics import PicoGraphics, DISPLAY_COSMIC_UNICORN  # Gestion des graphiques pour l'affichage.</w:t>
      </w:r>
    </w:p>
    <w:p w14:paraId="049D20EC"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p>
    <w:p w14:paraId="1B04C226"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rPr>
        <w:t># Initialiser attempts pour le suivi des tentatives de connexion WiFi</w:t>
      </w:r>
    </w:p>
    <w:p w14:paraId="2098D910"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rPr>
        <w:t>attempts = 0</w:t>
      </w:r>
    </w:p>
    <w:p w14:paraId="22CC0990"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p>
    <w:p w14:paraId="0897AF7C"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rPr>
        <w:t># Constantes pour définir les couleurs utilisées dans l'affichage, définies en RGB.</w:t>
      </w:r>
    </w:p>
    <w:p w14:paraId="3E33D72D"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r w:rsidRPr="00644F3D">
        <w:rPr>
          <w:sz w:val="16"/>
          <w:szCs w:val="16"/>
          <w:lang w:val="en-GB"/>
        </w:rPr>
        <w:t>COLORS = {</w:t>
      </w:r>
    </w:p>
    <w:p w14:paraId="65D2BCDA"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r w:rsidRPr="00644F3D">
        <w:rPr>
          <w:sz w:val="16"/>
          <w:szCs w:val="16"/>
          <w:lang w:val="en-GB"/>
        </w:rPr>
        <w:t xml:space="preserve">    'YELLOW': (251, 189, 8),</w:t>
      </w:r>
    </w:p>
    <w:p w14:paraId="60A3D96D"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r w:rsidRPr="00644F3D">
        <w:rPr>
          <w:sz w:val="16"/>
          <w:szCs w:val="16"/>
          <w:lang w:val="en-GB"/>
        </w:rPr>
        <w:t xml:space="preserve">    'WHITE': (255, 255, 255),</w:t>
      </w:r>
    </w:p>
    <w:p w14:paraId="08D90976"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r w:rsidRPr="00644F3D">
        <w:rPr>
          <w:sz w:val="16"/>
          <w:szCs w:val="16"/>
          <w:lang w:val="en-GB"/>
        </w:rPr>
        <w:t xml:space="preserve">    'BLUE': (40, 44, 131),</w:t>
      </w:r>
    </w:p>
    <w:p w14:paraId="094CA5B3"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r w:rsidRPr="00644F3D">
        <w:rPr>
          <w:sz w:val="16"/>
          <w:szCs w:val="16"/>
          <w:lang w:val="en-GB"/>
        </w:rPr>
        <w:t xml:space="preserve">    'GREEN': (0, 255, 0),</w:t>
      </w:r>
    </w:p>
    <w:p w14:paraId="5C7D6F7C"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r w:rsidRPr="00644F3D">
        <w:rPr>
          <w:sz w:val="16"/>
          <w:szCs w:val="16"/>
          <w:lang w:val="en-GB"/>
        </w:rPr>
        <w:t xml:space="preserve">    'BLACK': (0, 0, 0),</w:t>
      </w:r>
    </w:p>
    <w:p w14:paraId="532ACF5F"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r w:rsidRPr="00644F3D">
        <w:rPr>
          <w:sz w:val="16"/>
          <w:szCs w:val="16"/>
          <w:lang w:val="en-GB"/>
        </w:rPr>
        <w:t xml:space="preserve">    'RED': (255, 0, 0),</w:t>
      </w:r>
    </w:p>
    <w:p w14:paraId="2C625BDC"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r w:rsidRPr="00644F3D">
        <w:rPr>
          <w:sz w:val="16"/>
          <w:szCs w:val="16"/>
          <w:lang w:val="en-GB"/>
        </w:rPr>
        <w:t xml:space="preserve">    'PINK': (255, 105, 180),</w:t>
      </w:r>
    </w:p>
    <w:p w14:paraId="546AD36C"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r w:rsidRPr="00644F3D">
        <w:rPr>
          <w:sz w:val="16"/>
          <w:szCs w:val="16"/>
          <w:lang w:val="en-GB"/>
        </w:rPr>
        <w:t xml:space="preserve">    'GREEN_SMILEY': (34, 177, 76),</w:t>
      </w:r>
    </w:p>
    <w:p w14:paraId="213DC189"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lang w:val="en-GB"/>
        </w:rPr>
        <w:t xml:space="preserve">    </w:t>
      </w:r>
      <w:r w:rsidRPr="00644F3D">
        <w:rPr>
          <w:sz w:val="16"/>
          <w:szCs w:val="16"/>
        </w:rPr>
        <w:t>'YELLOW_SMILEY': (255, 242, 0),</w:t>
      </w:r>
    </w:p>
    <w:p w14:paraId="59365C71"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rPr>
        <w:t xml:space="preserve">    'RED_SMILEY': (237, 28, 36)</w:t>
      </w:r>
    </w:p>
    <w:p w14:paraId="15853352"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rPr>
        <w:t>}</w:t>
      </w:r>
    </w:p>
    <w:p w14:paraId="320E8338"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p>
    <w:p w14:paraId="71CCB82F"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rPr>
        <w:t># Classe pour gérer l'affichage sur l'écran du Cosmic Unicorn.</w:t>
      </w:r>
    </w:p>
    <w:p w14:paraId="55C2CFCB"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r w:rsidRPr="00644F3D">
        <w:rPr>
          <w:sz w:val="16"/>
          <w:szCs w:val="16"/>
          <w:lang w:val="en-GB"/>
        </w:rPr>
        <w:t>class CosmicUnicornDisplay:</w:t>
      </w:r>
    </w:p>
    <w:p w14:paraId="2DAA8E2A"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r w:rsidRPr="00644F3D">
        <w:rPr>
          <w:sz w:val="16"/>
          <w:szCs w:val="16"/>
          <w:lang w:val="en-GB"/>
        </w:rPr>
        <w:t xml:space="preserve">    def __init__(self):</w:t>
      </w:r>
    </w:p>
    <w:p w14:paraId="031CBEEC"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lang w:val="en-GB"/>
        </w:rPr>
        <w:t xml:space="preserve">        </w:t>
      </w:r>
      <w:r w:rsidRPr="00644F3D">
        <w:rPr>
          <w:sz w:val="16"/>
          <w:szCs w:val="16"/>
        </w:rPr>
        <w:t>"""Initialise l'affichage, les stylos, le statut du son, la luminosité et le volume."""</w:t>
      </w:r>
    </w:p>
    <w:p w14:paraId="00D5192A"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rPr>
        <w:t xml:space="preserve">        self.cu = CosmicUnicorn()  </w:t>
      </w:r>
      <w:r w:rsidRPr="00644F3D">
        <w:rPr>
          <w:sz w:val="16"/>
          <w:szCs w:val="16"/>
        </w:rPr>
        <w:tab/>
        <w:t># Instance de CosmicUnicorn pour gérer l'affichage.</w:t>
      </w:r>
    </w:p>
    <w:p w14:paraId="0A3300EF"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rPr>
        <w:t xml:space="preserve">        self.graphics = PicoGraphics(display=DISPLAY_COSMIC_UNICORN)  # Instance pour gérer les graphiques.</w:t>
      </w:r>
    </w:p>
    <w:p w14:paraId="61B77C6D"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rPr>
        <w:t xml:space="preserve">        self.width, self.height = self.graphics.get_bounds()  # Récupère les dimensions de l'écran.</w:t>
      </w:r>
    </w:p>
    <w:p w14:paraId="572D43BC"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rPr>
        <w:t xml:space="preserve">        self.pens = {color: self.graphics.create_pen(*rgb) for color, rgb in COLORS.items()}  # Crée des stylos pour les couleurs.</w:t>
      </w:r>
    </w:p>
    <w:p w14:paraId="7E8C630D"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rPr>
        <w:t xml:space="preserve">        self.scroll_shift = 0  # Variable de décalage pour le texte défilant.</w:t>
      </w:r>
    </w:p>
    <w:p w14:paraId="6AC0EF2B"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rPr>
        <w:t xml:space="preserve">        self.last_scroll_time = time.ticks_ms()  # Enregistre le dernier moment où le texte a défilé.</w:t>
      </w:r>
    </w:p>
    <w:p w14:paraId="06A431CC"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rPr>
        <w:t xml:space="preserve">        self.transition_var = ''  # Variable pour stocker le texte défilant.</w:t>
      </w:r>
    </w:p>
    <w:p w14:paraId="6417052C"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rPr>
        <w:t xml:space="preserve">        self.graphics.set_font("bitmap5")  # Définit la police utilisée pour l'affichage du texte.</w:t>
      </w:r>
    </w:p>
    <w:p w14:paraId="622E4D50"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rPr>
        <w:t xml:space="preserve">        self.sound_enabled = True  # Indique si le son est activé ou non.</w:t>
      </w:r>
    </w:p>
    <w:p w14:paraId="2558D838"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rPr>
        <w:t xml:space="preserve">        self.brightness = 0.5  # Définit la luminosité initiale de l'affichage.</w:t>
      </w:r>
    </w:p>
    <w:p w14:paraId="5C6BB43C"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rPr>
        <w:t xml:space="preserve">        self.loop_paused = False  # Variable pour gérer la pause de la boucle d'affichage.</w:t>
      </w:r>
    </w:p>
    <w:p w14:paraId="2AEE3E1C"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rPr>
        <w:t xml:space="preserve">        self.volume = 500  # Fréquence initiale du bip sonore.</w:t>
      </w:r>
    </w:p>
    <w:p w14:paraId="10D1899F"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rPr>
        <w:t xml:space="preserve">        self.pause_led_position = (1, 25)  # Position de la LED indiquant une pause.</w:t>
      </w:r>
    </w:p>
    <w:p w14:paraId="51995D3F"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rPr>
        <w:t xml:space="preserve">        self.led_positions_on = [(2, 9), (1, 10), (2, 10), (1, 11), (2, 11), (2, 12)]  # Positions des LEDs quand le son est activé.</w:t>
      </w:r>
    </w:p>
    <w:p w14:paraId="039B147B"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rPr>
        <w:t xml:space="preserve">        self.led_positions_off_red = [(2, 9), (1, 10), (2, 10), (1, 11), (2, 11), (2, 12)]  # Positions des LEDs rouges quand le son est désactivé.</w:t>
      </w:r>
    </w:p>
    <w:p w14:paraId="6F6D56F2"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rPr>
        <w:t xml:space="preserve">        self.led_positions_off_blue = [(2, 9), (1, 10), (2, 10), (1, 11), (2, 11), (2, 12)]  # Positions des LEDs bleues quand le son est désactivé.</w:t>
      </w:r>
    </w:p>
    <w:p w14:paraId="50AD7ED2"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r w:rsidRPr="00644F3D">
        <w:rPr>
          <w:sz w:val="16"/>
          <w:szCs w:val="16"/>
        </w:rPr>
        <w:t xml:space="preserve">        </w:t>
      </w:r>
      <w:r w:rsidRPr="00644F3D">
        <w:rPr>
          <w:sz w:val="16"/>
          <w:szCs w:val="16"/>
          <w:lang w:val="en-GB"/>
        </w:rPr>
        <w:t>self.led_positions_wifi_ko = [(0, 17), (1, 16), (1, 17), (1, 18), (2, 15), (2, 16), (2, 17), (2, 18), (2, 19)]</w:t>
      </w:r>
    </w:p>
    <w:p w14:paraId="2AE71056"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lang w:val="en-GB"/>
        </w:rPr>
        <w:t xml:space="preserve">        </w:t>
      </w:r>
      <w:r w:rsidRPr="00644F3D">
        <w:rPr>
          <w:sz w:val="16"/>
          <w:szCs w:val="16"/>
        </w:rPr>
        <w:t>self.channel = self.cu.synth_channel(5)  # Canal sonore pour gérer les bips sonores.</w:t>
      </w:r>
    </w:p>
    <w:p w14:paraId="7D6A891B"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rPr>
        <w:t xml:space="preserve">        self.cu.set_brightness(self.brightness)  # Définit la luminosité initiale de l'écran.</w:t>
      </w:r>
    </w:p>
    <w:p w14:paraId="7B1AD727"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rPr>
        <w:t xml:space="preserve">        self.display_mode = 0  # Variable pour suivre le mode d'affichage</w:t>
      </w:r>
    </w:p>
    <w:p w14:paraId="4FBCE73B"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rPr>
        <w:t xml:space="preserve">        self.update_led_sound_status(self.sound_enabled)  # Met à jour les LEDs selon l'état du son.</w:t>
      </w:r>
    </w:p>
    <w:p w14:paraId="1CFFAA36"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rPr>
        <w:t xml:space="preserve">        print("Affichage initialisé avec succès")  # Confirmation de l'initialisation réussie.</w:t>
      </w:r>
    </w:p>
    <w:p w14:paraId="1731A30D"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p>
    <w:p w14:paraId="6648DD7F"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rPr>
        <w:t xml:space="preserve">    def clear(self):</w:t>
      </w:r>
    </w:p>
    <w:p w14:paraId="14663EAF"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rPr>
        <w:t xml:space="preserve">        """Efface l'écran sans toucher aux LEDs du son et de pause."""</w:t>
      </w:r>
    </w:p>
    <w:p w14:paraId="317F887B"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rPr>
        <w:t xml:space="preserve">        self.graphics.set_pen(self.pens['BLACK'])  # Définit la couleur du stylo à noir pour effacer.</w:t>
      </w:r>
    </w:p>
    <w:p w14:paraId="04A3A669"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rPr>
        <w:t xml:space="preserve">        self.graphics.clear()  # Efface l'écran.</w:t>
      </w:r>
    </w:p>
    <w:p w14:paraId="1533C7D0"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r w:rsidRPr="00644F3D">
        <w:rPr>
          <w:sz w:val="16"/>
          <w:szCs w:val="16"/>
        </w:rPr>
        <w:t xml:space="preserve">        </w:t>
      </w:r>
      <w:r w:rsidRPr="00644F3D">
        <w:rPr>
          <w:sz w:val="16"/>
          <w:szCs w:val="16"/>
          <w:lang w:val="en-GB"/>
        </w:rPr>
        <w:t>self.update_led_sound_status(self.sound_enabled)  # Met à jour les LEDs du son.</w:t>
      </w:r>
    </w:p>
    <w:p w14:paraId="7E853CD7"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r w:rsidRPr="00644F3D">
        <w:rPr>
          <w:sz w:val="16"/>
          <w:szCs w:val="16"/>
          <w:lang w:val="en-GB"/>
        </w:rPr>
        <w:t xml:space="preserve">        self.update_led_wifi_status(self.check_wifi_status(network.WLAN(network.STA_IF)))  # Maintient l'état des LEDs WiFi</w:t>
      </w:r>
    </w:p>
    <w:p w14:paraId="587C12D8"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lang w:val="en-GB"/>
        </w:rPr>
        <w:t xml:space="preserve">        </w:t>
      </w:r>
      <w:r w:rsidRPr="00644F3D">
        <w:rPr>
          <w:sz w:val="16"/>
          <w:szCs w:val="16"/>
        </w:rPr>
        <w:t>if self.loop_paused:  # Si la boucle est en pause, affiche la LED de pause.</w:t>
      </w:r>
    </w:p>
    <w:p w14:paraId="2AEBC35C"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r w:rsidRPr="00644F3D">
        <w:rPr>
          <w:sz w:val="16"/>
          <w:szCs w:val="16"/>
        </w:rPr>
        <w:t xml:space="preserve">            </w:t>
      </w:r>
      <w:r w:rsidRPr="00644F3D">
        <w:rPr>
          <w:sz w:val="16"/>
          <w:szCs w:val="16"/>
          <w:lang w:val="en-GB"/>
        </w:rPr>
        <w:t>self.set_pen('YELLOW')</w:t>
      </w:r>
    </w:p>
    <w:p w14:paraId="31B26090"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r w:rsidRPr="00644F3D">
        <w:rPr>
          <w:sz w:val="16"/>
          <w:szCs w:val="16"/>
          <w:lang w:val="en-GB"/>
        </w:rPr>
        <w:t xml:space="preserve">            self.graphics.pixel(*self.pause_led_position)</w:t>
      </w:r>
    </w:p>
    <w:p w14:paraId="232F3A5F"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lang w:val="en-GB"/>
        </w:rPr>
        <w:t xml:space="preserve">        </w:t>
      </w:r>
      <w:r w:rsidRPr="00644F3D">
        <w:rPr>
          <w:sz w:val="16"/>
          <w:szCs w:val="16"/>
        </w:rPr>
        <w:t>self.update()  # Met à jour l'affichage.</w:t>
      </w:r>
    </w:p>
    <w:p w14:paraId="65DF21FB"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p>
    <w:p w14:paraId="3C27815C"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rPr>
        <w:lastRenderedPageBreak/>
        <w:t xml:space="preserve">    def update(self):</w:t>
      </w:r>
    </w:p>
    <w:p w14:paraId="529A84D5"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rPr>
        <w:t xml:space="preserve">        """Met à jour l'affichage."""</w:t>
      </w:r>
    </w:p>
    <w:p w14:paraId="0CE6B420"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rPr>
        <w:t xml:space="preserve">        self.cu.update(self.graphics)  # Rafraîchit l'écran avec les nouvelles informations graphiques.</w:t>
      </w:r>
    </w:p>
    <w:p w14:paraId="0998F3D0"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p>
    <w:p w14:paraId="4BCE3147"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r w:rsidRPr="00644F3D">
        <w:rPr>
          <w:sz w:val="16"/>
          <w:szCs w:val="16"/>
        </w:rPr>
        <w:t xml:space="preserve">    </w:t>
      </w:r>
      <w:r w:rsidRPr="00644F3D">
        <w:rPr>
          <w:sz w:val="16"/>
          <w:szCs w:val="16"/>
          <w:lang w:val="en-GB"/>
        </w:rPr>
        <w:t>def set_pen(self, color):</w:t>
      </w:r>
    </w:p>
    <w:p w14:paraId="40454BE8"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lang w:val="en-GB"/>
        </w:rPr>
        <w:t xml:space="preserve">        </w:t>
      </w:r>
      <w:r w:rsidRPr="00644F3D">
        <w:rPr>
          <w:sz w:val="16"/>
          <w:szCs w:val="16"/>
        </w:rPr>
        <w:t>"""Définit la couleur du stylo graphique."""</w:t>
      </w:r>
    </w:p>
    <w:p w14:paraId="3D7DD853"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r w:rsidRPr="00644F3D">
        <w:rPr>
          <w:sz w:val="16"/>
          <w:szCs w:val="16"/>
        </w:rPr>
        <w:t xml:space="preserve">        </w:t>
      </w:r>
      <w:r w:rsidRPr="00644F3D">
        <w:rPr>
          <w:sz w:val="16"/>
          <w:szCs w:val="16"/>
          <w:lang w:val="en-GB"/>
        </w:rPr>
        <w:t>if color in self.pens:</w:t>
      </w:r>
    </w:p>
    <w:p w14:paraId="1FE0C836"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lang w:val="en-GB"/>
        </w:rPr>
        <w:t xml:space="preserve">            </w:t>
      </w:r>
      <w:r w:rsidRPr="00644F3D">
        <w:rPr>
          <w:sz w:val="16"/>
          <w:szCs w:val="16"/>
        </w:rPr>
        <w:t>self.graphics.set_pen(self.pens[color])  # Définit le stylo à la couleur souhaitée.</w:t>
      </w:r>
    </w:p>
    <w:p w14:paraId="0D6D9437"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rPr>
        <w:t xml:space="preserve">        else:</w:t>
      </w:r>
    </w:p>
    <w:p w14:paraId="3FDBB83B"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rPr>
        <w:t xml:space="preserve">            print(f"Erreur : La couleur {color} n'est pas définie.")</w:t>
      </w:r>
    </w:p>
    <w:p w14:paraId="6B377663"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rPr>
        <w:t xml:space="preserve">    </w:t>
      </w:r>
    </w:p>
    <w:p w14:paraId="49C5B4B1"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r w:rsidRPr="00644F3D">
        <w:rPr>
          <w:sz w:val="16"/>
          <w:szCs w:val="16"/>
        </w:rPr>
        <w:t xml:space="preserve">    </w:t>
      </w:r>
      <w:r w:rsidRPr="00644F3D">
        <w:rPr>
          <w:sz w:val="16"/>
          <w:szCs w:val="16"/>
          <w:lang w:val="en-GB"/>
        </w:rPr>
        <w:t>def scroll_text(self, message):</w:t>
      </w:r>
    </w:p>
    <w:p w14:paraId="40B1C68A"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lang w:val="en-GB"/>
        </w:rPr>
        <w:t xml:space="preserve">        </w:t>
      </w:r>
      <w:r w:rsidRPr="00644F3D">
        <w:rPr>
          <w:sz w:val="16"/>
          <w:szCs w:val="16"/>
        </w:rPr>
        <w:t>"""Gère le défilement du texte sur l'écran."""</w:t>
      </w:r>
    </w:p>
    <w:p w14:paraId="7F1A669C"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rPr>
        <w:t xml:space="preserve">        PADDING = 5  # Espace entre le texte et les bords de l'écran.</w:t>
      </w:r>
    </w:p>
    <w:p w14:paraId="32DF5DA4"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rPr>
        <w:t xml:space="preserve">        STEP_TIME = 0.1  # Intervalle de temps entre chaque étape du défilement.</w:t>
      </w:r>
    </w:p>
    <w:p w14:paraId="3E1836DE"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rPr>
        <w:t xml:space="preserve">        msg_width = self.graphics.measure_text(message, 1)  # Mesure la largeur du texte.</w:t>
      </w:r>
    </w:p>
    <w:p w14:paraId="41FDB7C4"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rPr>
        <w:t xml:space="preserve">        time_ms = time.ticks_ms()  # Récupère le temps actuel en millisecondes.</w:t>
      </w:r>
    </w:p>
    <w:p w14:paraId="3D7FC13B"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p>
    <w:p w14:paraId="6924C4E8"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rPr>
        <w:t xml:space="preserve">        # Si assez de temps s'est écoulé depuis la dernière étape du défilement.</w:t>
      </w:r>
    </w:p>
    <w:p w14:paraId="42A2D544"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r w:rsidRPr="00644F3D">
        <w:rPr>
          <w:sz w:val="16"/>
          <w:szCs w:val="16"/>
        </w:rPr>
        <w:t xml:space="preserve">        </w:t>
      </w:r>
      <w:r w:rsidRPr="00644F3D">
        <w:rPr>
          <w:sz w:val="16"/>
          <w:szCs w:val="16"/>
          <w:lang w:val="en-GB"/>
        </w:rPr>
        <w:t>if time_ms - self.last_scroll_time &gt; STEP_TIME * 1000:</w:t>
      </w:r>
    </w:p>
    <w:p w14:paraId="7BDC7B80"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lang w:val="en-GB"/>
        </w:rPr>
        <w:t xml:space="preserve">            </w:t>
      </w:r>
      <w:r w:rsidRPr="00644F3D">
        <w:rPr>
          <w:sz w:val="16"/>
          <w:szCs w:val="16"/>
        </w:rPr>
        <w:t>self.scroll_shift += 1  # Décale le texte vers la gauche.</w:t>
      </w:r>
    </w:p>
    <w:p w14:paraId="547AC99F"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rPr>
        <w:t xml:space="preserve">            if self.scroll_shift &gt;= msg_width + self.width + PADDING:  # Si le texte est entièrement défilé.</w:t>
      </w:r>
    </w:p>
    <w:p w14:paraId="0595B6CD"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rPr>
        <w:t xml:space="preserve">                self.scroll_shift = -self.width  # Réinitialise le décalage.</w:t>
      </w:r>
    </w:p>
    <w:p w14:paraId="5B928860"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rPr>
        <w:t xml:space="preserve">            self.last_scroll_time = time_ms  # Met à jour le dernier temps de défilement.</w:t>
      </w:r>
    </w:p>
    <w:p w14:paraId="1F86A3AB"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p>
    <w:p w14:paraId="0B4193F7"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rPr>
        <w:t xml:space="preserve">        # Efface la zone de texte.</w:t>
      </w:r>
    </w:p>
    <w:p w14:paraId="6DD63116"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rPr>
        <w:t xml:space="preserve">        self.set_pen('BLACK')</w:t>
      </w:r>
    </w:p>
    <w:p w14:paraId="4D260856"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rPr>
        <w:t xml:space="preserve">        self.graphics.rectangle(0, 26, self.width, 6)  # Crée une zone de rectangle noire pour le texte.</w:t>
      </w:r>
    </w:p>
    <w:p w14:paraId="471AA215"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rPr>
        <w:t xml:space="preserve">        self.set_pen('WHITE')  # Définit le stylo à blanc pour le texte.</w:t>
      </w:r>
    </w:p>
    <w:p w14:paraId="63C8ED79"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rPr>
        <w:t xml:space="preserve">        self.graphics.text(message, PADDING - self.scroll_shift, 26, -1, 1)  # Affiche le texte défilant.</w:t>
      </w:r>
    </w:p>
    <w:p w14:paraId="2E4B1FBD"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rPr>
        <w:t xml:space="preserve">        self.update()  # Met à jour l'écran.</w:t>
      </w:r>
    </w:p>
    <w:p w14:paraId="130D54E7"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p>
    <w:p w14:paraId="017EE116"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r w:rsidRPr="00644F3D">
        <w:rPr>
          <w:sz w:val="16"/>
          <w:szCs w:val="16"/>
        </w:rPr>
        <w:t xml:space="preserve">    </w:t>
      </w:r>
      <w:r w:rsidRPr="00644F3D">
        <w:rPr>
          <w:sz w:val="16"/>
          <w:szCs w:val="16"/>
          <w:lang w:val="en-GB"/>
        </w:rPr>
        <w:t>def draw_frame(self, y_start, y_end, color):</w:t>
      </w:r>
    </w:p>
    <w:p w14:paraId="7B8DC12F"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lang w:val="en-GB"/>
        </w:rPr>
        <w:t xml:space="preserve">        </w:t>
      </w:r>
      <w:r w:rsidRPr="00644F3D">
        <w:rPr>
          <w:sz w:val="16"/>
          <w:szCs w:val="16"/>
        </w:rPr>
        <w:t>"""Dessine un cadre autour du smiley."""</w:t>
      </w:r>
    </w:p>
    <w:p w14:paraId="0839311F"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rPr>
        <w:t xml:space="preserve">        self.set_pen(color)  # Définit le stylo à la couleur donnée.</w:t>
      </w:r>
    </w:p>
    <w:p w14:paraId="151E39D2"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rPr>
        <w:t xml:space="preserve">        for x in range(0, self.width):  # Dessine les lignes horizontales en haut et en bas.</w:t>
      </w:r>
    </w:p>
    <w:p w14:paraId="439CF2AC"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rPr>
        <w:t xml:space="preserve">            self.graphics.pixel(x, y_start)</w:t>
      </w:r>
    </w:p>
    <w:p w14:paraId="771691F7"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rPr>
        <w:t xml:space="preserve">            self.graphics.pixel(x, y_end)</w:t>
      </w:r>
    </w:p>
    <w:p w14:paraId="37EA96A2"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rPr>
        <w:t xml:space="preserve">        for y in range(y_start, y_end + 1):  # Dessine les lignes verticales sur les côtés.</w:t>
      </w:r>
    </w:p>
    <w:p w14:paraId="3DA19FE4"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rPr>
        <w:t xml:space="preserve">            self.graphics.pixel(0, y)</w:t>
      </w:r>
    </w:p>
    <w:p w14:paraId="7C7FBBE6"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rPr>
        <w:t xml:space="preserve">            self.graphics.pixel(self.width - 1, y)</w:t>
      </w:r>
    </w:p>
    <w:p w14:paraId="4B587119"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rPr>
        <w:t xml:space="preserve">        self.update()  # Met à jour l'affichage.</w:t>
      </w:r>
    </w:p>
    <w:p w14:paraId="1AF7A061"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p>
    <w:p w14:paraId="28D069FA"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r w:rsidRPr="00644F3D">
        <w:rPr>
          <w:sz w:val="16"/>
          <w:szCs w:val="16"/>
        </w:rPr>
        <w:t xml:space="preserve">    </w:t>
      </w:r>
      <w:r w:rsidRPr="00644F3D">
        <w:rPr>
          <w:sz w:val="16"/>
          <w:szCs w:val="16"/>
          <w:lang w:val="en-GB"/>
        </w:rPr>
        <w:t>def draw_text_opt(self):</w:t>
      </w:r>
    </w:p>
    <w:p w14:paraId="5E7E7343"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lang w:val="en-GB"/>
        </w:rPr>
        <w:t xml:space="preserve">        </w:t>
      </w:r>
      <w:r w:rsidRPr="00644F3D">
        <w:rPr>
          <w:sz w:val="16"/>
          <w:szCs w:val="16"/>
        </w:rPr>
        <w:t>"""Affiche le texte OPT NC sur la partie gauche de l'écran."""</w:t>
      </w:r>
    </w:p>
    <w:p w14:paraId="3418AA35"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rPr>
        <w:t xml:space="preserve">        self.set_pen('BLUE')  # Définit le stylo à bleu.</w:t>
      </w:r>
    </w:p>
    <w:p w14:paraId="31467711"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rPr>
        <w:t xml:space="preserve">        # Coordonnées des lettres O, P, et T pour former 'OPT'.</w:t>
      </w:r>
    </w:p>
    <w:p w14:paraId="77528969"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rPr>
        <w:t xml:space="preserve">        o_coords = [(1, 1), (1, 2), (1, 3), (1, 4), (1, 5), (2, 1), (2, 5), (3, 1), (3, 5), (4, 1), (4, 2), (4, 3), (4, 4), (4, 5)]</w:t>
      </w:r>
    </w:p>
    <w:p w14:paraId="346E70DD"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rPr>
        <w:t xml:space="preserve">        p_coords = [(6, 1), (6, 2), (6, 3), (6, 4), (6, 5), (7, 1), (7, 3), (8, 1), (8, 2), (8, 3)]</w:t>
      </w:r>
    </w:p>
    <w:p w14:paraId="0BECA189"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rPr>
        <w:t xml:space="preserve">        t_coords = [(10, 1), (11, 1), (11, 2), (11, 3), (11, 4), (11, 5), (12, 1)]</w:t>
      </w:r>
    </w:p>
    <w:p w14:paraId="0FFDB0AE"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rPr>
        <w:t xml:space="preserve">        # Dessine chaque lettre en utilisant les coordonnées définies.</w:t>
      </w:r>
    </w:p>
    <w:p w14:paraId="126FC7A0"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r w:rsidRPr="00644F3D">
        <w:rPr>
          <w:sz w:val="16"/>
          <w:szCs w:val="16"/>
        </w:rPr>
        <w:t xml:space="preserve">        </w:t>
      </w:r>
      <w:r w:rsidRPr="00644F3D">
        <w:rPr>
          <w:sz w:val="16"/>
          <w:szCs w:val="16"/>
          <w:lang w:val="en-GB"/>
        </w:rPr>
        <w:t>for coords in [o_coords, p_coords, t_coords]:</w:t>
      </w:r>
    </w:p>
    <w:p w14:paraId="6549F261"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r w:rsidRPr="00644F3D">
        <w:rPr>
          <w:sz w:val="16"/>
          <w:szCs w:val="16"/>
          <w:lang w:val="en-GB"/>
        </w:rPr>
        <w:t xml:space="preserve">            for x, y in coords:</w:t>
      </w:r>
    </w:p>
    <w:p w14:paraId="60E46859"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lang w:val="en-GB"/>
        </w:rPr>
        <w:t xml:space="preserve">                </w:t>
      </w:r>
      <w:r w:rsidRPr="00644F3D">
        <w:rPr>
          <w:sz w:val="16"/>
          <w:szCs w:val="16"/>
        </w:rPr>
        <w:t>self.graphics.pixel(x, y)</w:t>
      </w:r>
    </w:p>
    <w:p w14:paraId="35841ADD"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rPr>
        <w:t xml:space="preserve">        self.update()  # Met à jour l'affichage.</w:t>
      </w:r>
    </w:p>
    <w:p w14:paraId="280765C8"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p>
    <w:p w14:paraId="3ED866CC"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r w:rsidRPr="00644F3D">
        <w:rPr>
          <w:sz w:val="16"/>
          <w:szCs w:val="16"/>
        </w:rPr>
        <w:t xml:space="preserve">    </w:t>
      </w:r>
      <w:r w:rsidRPr="00644F3D">
        <w:rPr>
          <w:sz w:val="16"/>
          <w:szCs w:val="16"/>
          <w:lang w:val="en-GB"/>
        </w:rPr>
        <w:t>def draw_smiley(self, mood):</w:t>
      </w:r>
    </w:p>
    <w:p w14:paraId="0EEC8258"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lang w:val="en-GB"/>
        </w:rPr>
        <w:t xml:space="preserve">        </w:t>
      </w:r>
      <w:r w:rsidRPr="00644F3D">
        <w:rPr>
          <w:sz w:val="16"/>
          <w:szCs w:val="16"/>
        </w:rPr>
        <w:t>"""Dessine un smiley en fonction de l'humeur (happy, neutral, sad) sans effacer les LEDs du son."""</w:t>
      </w:r>
    </w:p>
    <w:p w14:paraId="22512278"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rPr>
        <w:t xml:space="preserve">        # Efface seulement la zone du smiley.</w:t>
      </w:r>
    </w:p>
    <w:p w14:paraId="1DA4076C"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rPr>
        <w:t xml:space="preserve">        self.set_pen('BLACK')</w:t>
      </w:r>
    </w:p>
    <w:p w14:paraId="38BD8C0F"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rPr>
        <w:t xml:space="preserve">        self.graphics.rectangle(7, 7, 19, 19)  # Efface la zone où le smiley sera dessiné.</w:t>
      </w:r>
    </w:p>
    <w:p w14:paraId="5AB2DC69"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p>
    <w:p w14:paraId="1ABE947E"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rPr>
        <w:t xml:space="preserve">        # Coordonnées du smiley, des yeux, de la bouche et de la valeur d'attente en fonction de l'humeur (happy, neutral, sad).</w:t>
      </w:r>
    </w:p>
    <w:p w14:paraId="1C537247"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r w:rsidRPr="00644F3D">
        <w:rPr>
          <w:sz w:val="16"/>
          <w:szCs w:val="16"/>
        </w:rPr>
        <w:t xml:space="preserve">        </w:t>
      </w:r>
      <w:r w:rsidRPr="00644F3D">
        <w:rPr>
          <w:sz w:val="16"/>
          <w:szCs w:val="16"/>
          <w:lang w:val="en-GB"/>
        </w:rPr>
        <w:t>smiley_coords = [</w:t>
      </w:r>
    </w:p>
    <w:p w14:paraId="4853D2BA"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r w:rsidRPr="00644F3D">
        <w:rPr>
          <w:sz w:val="16"/>
          <w:szCs w:val="16"/>
          <w:lang w:val="en-GB"/>
        </w:rPr>
        <w:t xml:space="preserve">            (13, 8), (14, 8), (15, 8), (16, 8), (17, 8), (18, 8),</w:t>
      </w:r>
    </w:p>
    <w:p w14:paraId="52C8079B"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r w:rsidRPr="00644F3D">
        <w:rPr>
          <w:sz w:val="16"/>
          <w:szCs w:val="16"/>
          <w:lang w:val="en-GB"/>
        </w:rPr>
        <w:t xml:space="preserve">            (11, 9), (12, 9), (13, 9), (18, 9), (19, 9), (20, 9),</w:t>
      </w:r>
    </w:p>
    <w:p w14:paraId="5ED89D93"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r w:rsidRPr="00644F3D">
        <w:rPr>
          <w:sz w:val="16"/>
          <w:szCs w:val="16"/>
          <w:lang w:val="en-GB"/>
        </w:rPr>
        <w:t xml:space="preserve">            (10, 10), (11, 10), (20, 10), (21, 10),</w:t>
      </w:r>
    </w:p>
    <w:p w14:paraId="3721E931"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r w:rsidRPr="00644F3D">
        <w:rPr>
          <w:sz w:val="16"/>
          <w:szCs w:val="16"/>
          <w:lang w:val="en-GB"/>
        </w:rPr>
        <w:t xml:space="preserve">            (9, 11), (10, 11), (21, 11), (22, 11),</w:t>
      </w:r>
    </w:p>
    <w:p w14:paraId="2AFBE002"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r w:rsidRPr="00644F3D">
        <w:rPr>
          <w:sz w:val="16"/>
          <w:szCs w:val="16"/>
          <w:lang w:val="en-GB"/>
        </w:rPr>
        <w:t xml:space="preserve">            (8, 12), (9, 12), (22, 12), (23, 12),</w:t>
      </w:r>
    </w:p>
    <w:p w14:paraId="1BCD7316"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r w:rsidRPr="00644F3D">
        <w:rPr>
          <w:sz w:val="16"/>
          <w:szCs w:val="16"/>
          <w:lang w:val="en-GB"/>
        </w:rPr>
        <w:t xml:space="preserve">            (8, 13), (23, 13),</w:t>
      </w:r>
    </w:p>
    <w:p w14:paraId="33C4DBF9"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r w:rsidRPr="00644F3D">
        <w:rPr>
          <w:sz w:val="16"/>
          <w:szCs w:val="16"/>
          <w:lang w:val="en-GB"/>
        </w:rPr>
        <w:t xml:space="preserve">            (7, 14), (8, 14), (23, 14), (24, 14),</w:t>
      </w:r>
    </w:p>
    <w:p w14:paraId="2237B627"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r w:rsidRPr="00644F3D">
        <w:rPr>
          <w:sz w:val="16"/>
          <w:szCs w:val="16"/>
          <w:lang w:val="en-GB"/>
        </w:rPr>
        <w:t xml:space="preserve">            (7, 15), (24, 15),</w:t>
      </w:r>
    </w:p>
    <w:p w14:paraId="4E53AFB6"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r w:rsidRPr="00644F3D">
        <w:rPr>
          <w:sz w:val="16"/>
          <w:szCs w:val="16"/>
          <w:lang w:val="en-GB"/>
        </w:rPr>
        <w:t xml:space="preserve">            (7, 16), (24, 16),</w:t>
      </w:r>
    </w:p>
    <w:p w14:paraId="7B88C622"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r w:rsidRPr="00644F3D">
        <w:rPr>
          <w:sz w:val="16"/>
          <w:szCs w:val="16"/>
          <w:lang w:val="en-GB"/>
        </w:rPr>
        <w:t xml:space="preserve">            (7, 17), (24, 17),</w:t>
      </w:r>
    </w:p>
    <w:p w14:paraId="49261191"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r w:rsidRPr="00644F3D">
        <w:rPr>
          <w:sz w:val="16"/>
          <w:szCs w:val="16"/>
          <w:lang w:val="en-GB"/>
        </w:rPr>
        <w:t xml:space="preserve">            (7, 18), (24, 18),</w:t>
      </w:r>
    </w:p>
    <w:p w14:paraId="547CD465"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r w:rsidRPr="00644F3D">
        <w:rPr>
          <w:sz w:val="16"/>
          <w:szCs w:val="16"/>
          <w:lang w:val="en-GB"/>
        </w:rPr>
        <w:t xml:space="preserve">            (7, 19), (8, 19), (23, 19), (24, 19),</w:t>
      </w:r>
    </w:p>
    <w:p w14:paraId="53ED1609"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r w:rsidRPr="00644F3D">
        <w:rPr>
          <w:sz w:val="16"/>
          <w:szCs w:val="16"/>
          <w:lang w:val="en-GB"/>
        </w:rPr>
        <w:lastRenderedPageBreak/>
        <w:t xml:space="preserve">            (8, 20), (23, 20),</w:t>
      </w:r>
    </w:p>
    <w:p w14:paraId="49732DF6"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r w:rsidRPr="00644F3D">
        <w:rPr>
          <w:sz w:val="16"/>
          <w:szCs w:val="16"/>
          <w:lang w:val="en-GB"/>
        </w:rPr>
        <w:t xml:space="preserve">            (8, 21), (9, 21), (22, 21), (23, 21),</w:t>
      </w:r>
    </w:p>
    <w:p w14:paraId="62B71646"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r w:rsidRPr="00644F3D">
        <w:rPr>
          <w:sz w:val="16"/>
          <w:szCs w:val="16"/>
          <w:lang w:val="en-GB"/>
        </w:rPr>
        <w:t xml:space="preserve">            (9, 22), (10, 22), (21, 22), (22, 22),</w:t>
      </w:r>
    </w:p>
    <w:p w14:paraId="24DE6874"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r w:rsidRPr="00644F3D">
        <w:rPr>
          <w:sz w:val="16"/>
          <w:szCs w:val="16"/>
          <w:lang w:val="en-GB"/>
        </w:rPr>
        <w:t xml:space="preserve">            (10, 23), (11, 23), (20, 23), (21, 23),</w:t>
      </w:r>
    </w:p>
    <w:p w14:paraId="0359E8A3"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r w:rsidRPr="00644F3D">
        <w:rPr>
          <w:sz w:val="16"/>
          <w:szCs w:val="16"/>
          <w:lang w:val="en-GB"/>
        </w:rPr>
        <w:t xml:space="preserve">            (11, 24), (12, 24), (13, 24), (18, 24), (19, 24), (20, 24),</w:t>
      </w:r>
    </w:p>
    <w:p w14:paraId="2B3E5510"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r w:rsidRPr="00644F3D">
        <w:rPr>
          <w:sz w:val="16"/>
          <w:szCs w:val="16"/>
          <w:lang w:val="en-GB"/>
        </w:rPr>
        <w:t xml:space="preserve">            (13, 25), (14, 25), (15, 25), (16, 25), (17, 25), (18, 25),</w:t>
      </w:r>
    </w:p>
    <w:p w14:paraId="115201DC"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r w:rsidRPr="00644F3D">
        <w:rPr>
          <w:sz w:val="16"/>
          <w:szCs w:val="16"/>
          <w:lang w:val="en-GB"/>
        </w:rPr>
        <w:t xml:space="preserve">        ]</w:t>
      </w:r>
    </w:p>
    <w:p w14:paraId="121E0D7F"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r w:rsidRPr="00644F3D">
        <w:rPr>
          <w:sz w:val="16"/>
          <w:szCs w:val="16"/>
          <w:lang w:val="en-GB"/>
        </w:rPr>
        <w:t xml:space="preserve">        eyes_coords = [</w:t>
      </w:r>
    </w:p>
    <w:p w14:paraId="25F879EF"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r w:rsidRPr="00644F3D">
        <w:rPr>
          <w:sz w:val="16"/>
          <w:szCs w:val="16"/>
          <w:lang w:val="en-GB"/>
        </w:rPr>
        <w:t xml:space="preserve">            (11, 14), (12, 14), (13, 14), (18, 14), (19, 14), (20, 14),</w:t>
      </w:r>
    </w:p>
    <w:p w14:paraId="486A9386"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r w:rsidRPr="00644F3D">
        <w:rPr>
          <w:sz w:val="16"/>
          <w:szCs w:val="16"/>
          <w:lang w:val="en-GB"/>
        </w:rPr>
        <w:t xml:space="preserve">            (11, 15), (12, 15), (13, 15), (18, 15), (19, 15), (20, 15)</w:t>
      </w:r>
    </w:p>
    <w:p w14:paraId="3BAA6362"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r w:rsidRPr="00644F3D">
        <w:rPr>
          <w:sz w:val="16"/>
          <w:szCs w:val="16"/>
          <w:lang w:val="en-GB"/>
        </w:rPr>
        <w:t xml:space="preserve">        ]</w:t>
      </w:r>
    </w:p>
    <w:p w14:paraId="12B36911"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r w:rsidRPr="00644F3D">
        <w:rPr>
          <w:sz w:val="16"/>
          <w:szCs w:val="16"/>
          <w:lang w:val="en-GB"/>
        </w:rPr>
        <w:t xml:space="preserve">        mouth_coords = {</w:t>
      </w:r>
    </w:p>
    <w:p w14:paraId="07D26913"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r w:rsidRPr="00644F3D">
        <w:rPr>
          <w:sz w:val="16"/>
          <w:szCs w:val="16"/>
          <w:lang w:val="en-GB"/>
        </w:rPr>
        <w:t xml:space="preserve">            'happy': [(12, 19), (13, 19), (14, 19), (15, 19), (16, 19), (17, 19), (18, 19), (19, 19), (13, 20), (14, 20), (15, 20), (16, 20), (17, 20), (18, 20)],</w:t>
      </w:r>
    </w:p>
    <w:p w14:paraId="2E15C4B6"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r w:rsidRPr="00644F3D">
        <w:rPr>
          <w:sz w:val="16"/>
          <w:szCs w:val="16"/>
          <w:lang w:val="en-GB"/>
        </w:rPr>
        <w:t xml:space="preserve">            'neutral': [(13, 20), (14, 20), (15, 20), (16, 20), (17, 20), (18, 20)],</w:t>
      </w:r>
    </w:p>
    <w:p w14:paraId="1428468C"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r w:rsidRPr="00644F3D">
        <w:rPr>
          <w:sz w:val="16"/>
          <w:szCs w:val="16"/>
          <w:lang w:val="en-GB"/>
        </w:rPr>
        <w:t xml:space="preserve">            'sad': [(13, 19), (14, 19), (15, 19), (16, 19), (17, 19), (18, 19), (12, 20), (13, 20), (14, 20), (15, 20), (16, 20), (17, 20), (18, 20), (19, 20)]</w:t>
      </w:r>
    </w:p>
    <w:p w14:paraId="682726D3"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r w:rsidRPr="00644F3D">
        <w:rPr>
          <w:sz w:val="16"/>
          <w:szCs w:val="16"/>
          <w:lang w:val="en-GB"/>
        </w:rPr>
        <w:t xml:space="preserve">        }</w:t>
      </w:r>
    </w:p>
    <w:p w14:paraId="41094ECF"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p>
    <w:p w14:paraId="1D213318"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r w:rsidRPr="00644F3D">
        <w:rPr>
          <w:sz w:val="16"/>
          <w:szCs w:val="16"/>
          <w:lang w:val="en-GB"/>
        </w:rPr>
        <w:t xml:space="preserve">        time_coords = {</w:t>
      </w:r>
    </w:p>
    <w:p w14:paraId="1DB1D5AB"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r w:rsidRPr="00644F3D">
        <w:rPr>
          <w:sz w:val="16"/>
          <w:szCs w:val="16"/>
          <w:lang w:val="en-GB"/>
        </w:rPr>
        <w:t xml:space="preserve">            'happy': [(30, 8), (29, 8), (29, 9), (29, 10), (30, 10), (30, 11), (30, 12), (29, 12), (27, 9), (26, 10), (27, 11)],  # LED pour &lt;5</w:t>
      </w:r>
    </w:p>
    <w:p w14:paraId="4A5ED291"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r w:rsidRPr="00644F3D">
        <w:rPr>
          <w:sz w:val="16"/>
          <w:szCs w:val="16"/>
          <w:lang w:val="en-GB"/>
        </w:rPr>
        <w:t xml:space="preserve">            'neutral': [(27, 8), (27, 9), (27, 10), (27, 11), (27, 12), (29, 8), (29, 9), (29, 10), (29, 11), (29, 12), (30, 8), (30, 12), (31, 8), (31, 9), (31, 10), (31, 11), (31, 12), (25, 9), (24, 10), (25, 11)],  # LED pour &lt;10</w:t>
      </w:r>
    </w:p>
    <w:p w14:paraId="32C0EF86"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r w:rsidRPr="00644F3D">
        <w:rPr>
          <w:sz w:val="16"/>
          <w:szCs w:val="16"/>
          <w:lang w:val="en-GB"/>
        </w:rPr>
        <w:t xml:space="preserve">            'sad': [(27, 8), (27, 9), (27, 10), (27, 11), (27, 12), (29, 8), (29, 9), (29, 10), (29, 11), (29, 12), (30, 8), (30, 12), (31, 8), (31, 9), (31, 10), (31, 11), (31, 12), (24, 9), (25, 10), (24, 11)],  # LED pour &gt;10</w:t>
      </w:r>
    </w:p>
    <w:p w14:paraId="2EB1C245"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r w:rsidRPr="00644F3D">
        <w:rPr>
          <w:sz w:val="16"/>
          <w:szCs w:val="16"/>
          <w:lang w:val="en-GB"/>
        </w:rPr>
        <w:t xml:space="preserve">        }</w:t>
      </w:r>
    </w:p>
    <w:p w14:paraId="74769BB1"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p>
    <w:p w14:paraId="053FD236"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r w:rsidRPr="00644F3D">
        <w:rPr>
          <w:sz w:val="16"/>
          <w:szCs w:val="16"/>
          <w:lang w:val="en-GB"/>
        </w:rPr>
        <w:t xml:space="preserve">        mood_color = {</w:t>
      </w:r>
    </w:p>
    <w:p w14:paraId="7C700D4C"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r w:rsidRPr="00644F3D">
        <w:rPr>
          <w:sz w:val="16"/>
          <w:szCs w:val="16"/>
          <w:lang w:val="en-GB"/>
        </w:rPr>
        <w:t xml:space="preserve">            'happy': 'GREEN_SMILEY',</w:t>
      </w:r>
    </w:p>
    <w:p w14:paraId="71BB18D6"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r w:rsidRPr="00644F3D">
        <w:rPr>
          <w:sz w:val="16"/>
          <w:szCs w:val="16"/>
          <w:lang w:val="en-GB"/>
        </w:rPr>
        <w:t xml:space="preserve">            'neutral': 'YELLOW_SMILEY',</w:t>
      </w:r>
    </w:p>
    <w:p w14:paraId="31B4D03D"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it-IT"/>
        </w:rPr>
      </w:pPr>
      <w:r w:rsidRPr="00644F3D">
        <w:rPr>
          <w:sz w:val="16"/>
          <w:szCs w:val="16"/>
          <w:lang w:val="en-GB"/>
        </w:rPr>
        <w:t xml:space="preserve">            </w:t>
      </w:r>
      <w:r w:rsidRPr="00644F3D">
        <w:rPr>
          <w:sz w:val="16"/>
          <w:szCs w:val="16"/>
          <w:lang w:val="it-IT"/>
        </w:rPr>
        <w:t>'sad': 'RED_SMILEY'</w:t>
      </w:r>
    </w:p>
    <w:p w14:paraId="00A58FCD"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it-IT"/>
        </w:rPr>
      </w:pPr>
      <w:r w:rsidRPr="00644F3D">
        <w:rPr>
          <w:sz w:val="16"/>
          <w:szCs w:val="16"/>
          <w:lang w:val="it-IT"/>
        </w:rPr>
        <w:t xml:space="preserve">        }</w:t>
      </w:r>
    </w:p>
    <w:p w14:paraId="6A8A6491"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it-IT"/>
        </w:rPr>
      </w:pPr>
    </w:p>
    <w:p w14:paraId="5A40F840"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it-IT"/>
        </w:rPr>
      </w:pPr>
      <w:r w:rsidRPr="00644F3D">
        <w:rPr>
          <w:sz w:val="16"/>
          <w:szCs w:val="16"/>
          <w:lang w:val="it-IT"/>
        </w:rPr>
        <w:t xml:space="preserve">        # Dessine le smiley.</w:t>
      </w:r>
    </w:p>
    <w:p w14:paraId="098091EF"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r w:rsidRPr="00644F3D">
        <w:rPr>
          <w:sz w:val="16"/>
          <w:szCs w:val="16"/>
          <w:lang w:val="it-IT"/>
        </w:rPr>
        <w:t xml:space="preserve">        </w:t>
      </w:r>
      <w:r w:rsidRPr="00644F3D">
        <w:rPr>
          <w:sz w:val="16"/>
          <w:szCs w:val="16"/>
          <w:lang w:val="en-GB"/>
        </w:rPr>
        <w:t>self.set_pen(mood_color[mood])</w:t>
      </w:r>
    </w:p>
    <w:p w14:paraId="246B39C5"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r w:rsidRPr="00644F3D">
        <w:rPr>
          <w:sz w:val="16"/>
          <w:szCs w:val="16"/>
          <w:lang w:val="en-GB"/>
        </w:rPr>
        <w:t xml:space="preserve">        for x, y in smiley_coords:</w:t>
      </w:r>
    </w:p>
    <w:p w14:paraId="4093FA08"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lang w:val="en-GB"/>
        </w:rPr>
        <w:t xml:space="preserve">            </w:t>
      </w:r>
      <w:r w:rsidRPr="00644F3D">
        <w:rPr>
          <w:sz w:val="16"/>
          <w:szCs w:val="16"/>
        </w:rPr>
        <w:t>self.graphics.pixel(x, y)</w:t>
      </w:r>
    </w:p>
    <w:p w14:paraId="07EBD8FB"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r w:rsidRPr="00644F3D">
        <w:rPr>
          <w:sz w:val="16"/>
          <w:szCs w:val="16"/>
        </w:rPr>
        <w:t xml:space="preserve">        </w:t>
      </w:r>
      <w:r w:rsidRPr="00644F3D">
        <w:rPr>
          <w:sz w:val="16"/>
          <w:szCs w:val="16"/>
          <w:lang w:val="en-GB"/>
        </w:rPr>
        <w:t>for x, y in eyes_coords:</w:t>
      </w:r>
    </w:p>
    <w:p w14:paraId="7DEFC103"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lang w:val="en-GB"/>
        </w:rPr>
        <w:t xml:space="preserve">            </w:t>
      </w:r>
      <w:r w:rsidRPr="00644F3D">
        <w:rPr>
          <w:sz w:val="16"/>
          <w:szCs w:val="16"/>
        </w:rPr>
        <w:t>self.graphics.pixel(x, y)</w:t>
      </w:r>
    </w:p>
    <w:p w14:paraId="71CC9A41"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r w:rsidRPr="00644F3D">
        <w:rPr>
          <w:sz w:val="16"/>
          <w:szCs w:val="16"/>
        </w:rPr>
        <w:t xml:space="preserve">        </w:t>
      </w:r>
      <w:r w:rsidRPr="00644F3D">
        <w:rPr>
          <w:sz w:val="16"/>
          <w:szCs w:val="16"/>
          <w:lang w:val="en-GB"/>
        </w:rPr>
        <w:t>for x, y in mouth_coords[mood]:</w:t>
      </w:r>
    </w:p>
    <w:p w14:paraId="5146ADB8"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lang w:val="en-GB"/>
        </w:rPr>
        <w:t xml:space="preserve">            </w:t>
      </w:r>
      <w:r w:rsidRPr="00644F3D">
        <w:rPr>
          <w:sz w:val="16"/>
          <w:szCs w:val="16"/>
        </w:rPr>
        <w:t>self.graphics.pixel(x, y)</w:t>
      </w:r>
    </w:p>
    <w:p w14:paraId="1F833A4C"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r w:rsidRPr="00644F3D">
        <w:rPr>
          <w:sz w:val="16"/>
          <w:szCs w:val="16"/>
        </w:rPr>
        <w:t xml:space="preserve">        </w:t>
      </w:r>
      <w:r w:rsidRPr="00644F3D">
        <w:rPr>
          <w:sz w:val="16"/>
          <w:szCs w:val="16"/>
          <w:lang w:val="en-GB"/>
        </w:rPr>
        <w:t>for x, y in time_coords[mood]:</w:t>
      </w:r>
    </w:p>
    <w:p w14:paraId="08602FE8"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lang w:val="en-GB"/>
        </w:rPr>
        <w:t xml:space="preserve">            </w:t>
      </w:r>
      <w:r w:rsidRPr="00644F3D">
        <w:rPr>
          <w:sz w:val="16"/>
          <w:szCs w:val="16"/>
        </w:rPr>
        <w:t>self.graphics.pixel(x, y)</w:t>
      </w:r>
    </w:p>
    <w:p w14:paraId="6D1A96E5"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p>
    <w:p w14:paraId="301BB133"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rPr>
        <w:t xml:space="preserve">        self.update()  # Met à jour l'affichage</w:t>
      </w:r>
    </w:p>
    <w:p w14:paraId="3169BB7C"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rPr>
        <w:t xml:space="preserve">        </w:t>
      </w:r>
    </w:p>
    <w:p w14:paraId="404A423D"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rPr>
        <w:t xml:space="preserve">        # Ajouter la logique pour les bips</w:t>
      </w:r>
    </w:p>
    <w:p w14:paraId="7BDBEEDB"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rPr>
        <w:t xml:space="preserve">        if mood == 'neutral':  # 1 bip si humeur est neutre</w:t>
      </w:r>
    </w:p>
    <w:p w14:paraId="3F673973"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rPr>
        <w:t xml:space="preserve">            self.play_bip(self.volume)  # Joue un bip avec la fréquence actuelle</w:t>
      </w:r>
    </w:p>
    <w:p w14:paraId="7613CE36"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rPr>
        <w:t xml:space="preserve">        elif mood == 'sad':  # 3 bips si humeur est triste</w:t>
      </w:r>
    </w:p>
    <w:p w14:paraId="70DADADC"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rPr>
        <w:t xml:space="preserve">            for _ in range(3):</w:t>
      </w:r>
    </w:p>
    <w:p w14:paraId="170B23D5"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rPr>
        <w:t xml:space="preserve">                self.play_bip(self.volume)  # Joue un bip avec la fréquence actuelle</w:t>
      </w:r>
    </w:p>
    <w:p w14:paraId="216A6A3D"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rPr>
        <w:t xml:space="preserve">                time.sleep(0.3)  # Pause entre les bips</w:t>
      </w:r>
    </w:p>
    <w:p w14:paraId="0A7A610F"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p>
    <w:p w14:paraId="13EA2716"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r w:rsidRPr="00644F3D">
        <w:rPr>
          <w:sz w:val="16"/>
          <w:szCs w:val="16"/>
        </w:rPr>
        <w:t xml:space="preserve">    </w:t>
      </w:r>
      <w:r w:rsidRPr="00644F3D">
        <w:rPr>
          <w:sz w:val="16"/>
          <w:szCs w:val="16"/>
          <w:lang w:val="en-GB"/>
        </w:rPr>
        <w:t>def play_bip(self, frequency):</w:t>
      </w:r>
    </w:p>
    <w:p w14:paraId="18EA3808"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lang w:val="en-GB"/>
        </w:rPr>
        <w:t xml:space="preserve">        </w:t>
      </w:r>
      <w:r w:rsidRPr="00644F3D">
        <w:rPr>
          <w:sz w:val="16"/>
          <w:szCs w:val="16"/>
        </w:rPr>
        <w:t>"""Joue un bip sonore d'une fréquence donnée si le son est activé."""</w:t>
      </w:r>
    </w:p>
    <w:p w14:paraId="6C7457DB"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r w:rsidRPr="00644F3D">
        <w:rPr>
          <w:sz w:val="16"/>
          <w:szCs w:val="16"/>
        </w:rPr>
        <w:t xml:space="preserve">        </w:t>
      </w:r>
      <w:r w:rsidRPr="00644F3D">
        <w:rPr>
          <w:sz w:val="16"/>
          <w:szCs w:val="16"/>
          <w:lang w:val="en-GB"/>
        </w:rPr>
        <w:t>try:</w:t>
      </w:r>
    </w:p>
    <w:p w14:paraId="465B5B4D" w14:textId="77777777" w:rsidR="00644F3D" w:rsidRPr="005C6AD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lang w:val="en-GB"/>
        </w:rPr>
        <w:t xml:space="preserve">            </w:t>
      </w:r>
      <w:r w:rsidRPr="005C6ADD">
        <w:rPr>
          <w:sz w:val="16"/>
          <w:szCs w:val="16"/>
        </w:rPr>
        <w:t>if self.sound_enabled:  # Si le son est activé.</w:t>
      </w:r>
    </w:p>
    <w:p w14:paraId="39CA84CC"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5C6ADD">
        <w:rPr>
          <w:sz w:val="16"/>
          <w:szCs w:val="16"/>
        </w:rPr>
        <w:t xml:space="preserve">                </w:t>
      </w:r>
      <w:r w:rsidRPr="00644F3D">
        <w:rPr>
          <w:sz w:val="16"/>
          <w:szCs w:val="16"/>
        </w:rPr>
        <w:t>self.channel.play_tone(frequency, 0.3)  # Joue une tonalité pendant 0.3 seconde.</w:t>
      </w:r>
    </w:p>
    <w:p w14:paraId="29554833"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rPr>
        <w:t xml:space="preserve">                self.cu.play_synth()  # Joue le son sur le canal synthétique.</w:t>
      </w:r>
    </w:p>
    <w:p w14:paraId="47BF87F2"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rPr>
        <w:t xml:space="preserve">                time.sleep(0.3)  # Attend que le son soit joué.</w:t>
      </w:r>
    </w:p>
    <w:p w14:paraId="19CF2A54"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rPr>
        <w:t xml:space="preserve">                self.channel.trigger_release()  # Arrête le son.</w:t>
      </w:r>
    </w:p>
    <w:p w14:paraId="3B97A312"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rPr>
        <w:t xml:space="preserve">        except Exception as e:</w:t>
      </w:r>
    </w:p>
    <w:p w14:paraId="4357B91D"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rPr>
        <w:t xml:space="preserve">            print(f"Erreur lors de la lecture du bip : {e}")  # Capture toute erreur et l'affiche.</w:t>
      </w:r>
    </w:p>
    <w:p w14:paraId="176563A1"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p>
    <w:p w14:paraId="27ABE604"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rPr>
        <w:t xml:space="preserve">    def adjust_brightness(self):</w:t>
      </w:r>
    </w:p>
    <w:p w14:paraId="08A3E8B8"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rPr>
        <w:t xml:space="preserve">        """Ajuste la luminosité en fonction des boutons de luminosité, avec confirmation de détection."""</w:t>
      </w:r>
    </w:p>
    <w:p w14:paraId="13239657"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rPr>
        <w:t xml:space="preserve">        if self.cu.is_pressed(CosmicUnicorn.SWITCH_BRIGHTNESS_UP):  # Si le bouton pour augmenter la luminosité est pressé</w:t>
      </w:r>
    </w:p>
    <w:p w14:paraId="574B439F"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rPr>
        <w:t xml:space="preserve">            if self.brightness &lt; 1.0:  # Limite supérieure pour la luminosité</w:t>
      </w:r>
    </w:p>
    <w:p w14:paraId="7D6E178E"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rPr>
        <w:t xml:space="preserve">                self.brightness = min(self.brightness + 0.1, 1.0)  # Augmente la luminosité par paliers</w:t>
      </w:r>
    </w:p>
    <w:p w14:paraId="038A98E7"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rPr>
        <w:t xml:space="preserve">            print(f"Luminosité augmentée à : {self.brightness}")  # Message de débogage</w:t>
      </w:r>
    </w:p>
    <w:p w14:paraId="77188233"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rPr>
        <w:t xml:space="preserve">        elif self.cu.is_pressed(CosmicUnicorn.SWITCH_BRIGHTNESS_DOWN):  # Si le bouton pour diminuer la luminosité est pressé</w:t>
      </w:r>
    </w:p>
    <w:p w14:paraId="0247C5C8"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rPr>
        <w:t xml:space="preserve">            if self.brightness &gt; 0.0:  # Limite inférieure pour la luminosité</w:t>
      </w:r>
    </w:p>
    <w:p w14:paraId="167B48D3"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rPr>
        <w:t xml:space="preserve">                self.brightness = max(self.brightness - 0.1, 0.0)  # Diminue la luminosité par paliers</w:t>
      </w:r>
    </w:p>
    <w:p w14:paraId="12A57EDB"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rPr>
        <w:t xml:space="preserve">            print(f"Luminosité diminuée à : {self.brightness}")  # Message de débogage</w:t>
      </w:r>
    </w:p>
    <w:p w14:paraId="72004483"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rPr>
        <w:lastRenderedPageBreak/>
        <w:t xml:space="preserve">        self.cu.set_brightness(self.brightness)  # Applique la nouvelle luminosité</w:t>
      </w:r>
    </w:p>
    <w:p w14:paraId="0F515532"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p>
    <w:p w14:paraId="3E3E1F87"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rPr>
        <w:t xml:space="preserve">    def adjust_volume(self):</w:t>
      </w:r>
    </w:p>
    <w:p w14:paraId="704C5901"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rPr>
        <w:t xml:space="preserve">        """Ajuste le volume en fonction des boutons de volume."""</w:t>
      </w:r>
    </w:p>
    <w:p w14:paraId="3BFF68D6"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rPr>
        <w:t xml:space="preserve">        if self.cu.is_pressed(CosmicUnicorn.SWITCH_VOLUME_UP):  # Si le bouton pour augmenter le volume est pressé.</w:t>
      </w:r>
    </w:p>
    <w:p w14:paraId="50659BC1"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rPr>
        <w:t xml:space="preserve">            if self.volume &lt; 20000:  # Limite supérieure pour la fréquence sonore.</w:t>
      </w:r>
    </w:p>
    <w:p w14:paraId="651515ED"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rPr>
        <w:t xml:space="preserve">                self.volume = min(self.volume + 10, 20000)  # Augmente la fréquence (volume).</w:t>
      </w:r>
    </w:p>
    <w:p w14:paraId="74F704A1"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rPr>
        <w:t xml:space="preserve">                self.channel.frequency(self.volume)  # Applique la nouvelle fréquence au canal sonore.</w:t>
      </w:r>
    </w:p>
    <w:p w14:paraId="43798508"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rPr>
        <w:t xml:space="preserve">                print(f"Augmentation du volume. Fréquence actuelle : {self.volume} Hz")</w:t>
      </w:r>
    </w:p>
    <w:p w14:paraId="27F15727"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rPr>
        <w:t xml:space="preserve">        elif self.cu.is_pressed(CosmicUnicorn.SWITCH_VOLUME_DOWN):  # Si le bouton pour diminuer le volume est pressé.</w:t>
      </w:r>
    </w:p>
    <w:p w14:paraId="70A94570"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rPr>
        <w:t xml:space="preserve">            if self.volume &gt; 10:  # Limite inférieure pour la fréquence sonore.</w:t>
      </w:r>
    </w:p>
    <w:p w14:paraId="28D9C476"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rPr>
        <w:t xml:space="preserve">                self.volume = max(self.volume - 10, 10)  # Diminue la fréquence (volume).</w:t>
      </w:r>
    </w:p>
    <w:p w14:paraId="4552B690"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rPr>
        <w:t xml:space="preserve">                self.channel.frequency(self.volume)  # Applique la nouvelle fréquence au canal sonore.</w:t>
      </w:r>
    </w:p>
    <w:p w14:paraId="11328809"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rPr>
        <w:t xml:space="preserve">                print(f"Diminution du volume. Fréquence actuelle : {self.volume} Hz")</w:t>
      </w:r>
    </w:p>
    <w:p w14:paraId="5A996CF4"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p>
    <w:p w14:paraId="4AF5A282"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rPr>
        <w:t xml:space="preserve">    # Fonction pour afficher l'heure sous forme de chiffres à l'écran.</w:t>
      </w:r>
    </w:p>
    <w:p w14:paraId="4C683536"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r w:rsidRPr="00644F3D">
        <w:rPr>
          <w:sz w:val="16"/>
          <w:szCs w:val="16"/>
        </w:rPr>
        <w:t xml:space="preserve">    </w:t>
      </w:r>
      <w:r w:rsidRPr="00644F3D">
        <w:rPr>
          <w:sz w:val="16"/>
          <w:szCs w:val="16"/>
          <w:lang w:val="en-GB"/>
        </w:rPr>
        <w:t>def display_digit(self, digit, col_start, row_start, color):</w:t>
      </w:r>
    </w:p>
    <w:p w14:paraId="54CE263E"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lang w:val="en-GB"/>
        </w:rPr>
        <w:t xml:space="preserve">        </w:t>
      </w:r>
      <w:r w:rsidRPr="00644F3D">
        <w:rPr>
          <w:sz w:val="16"/>
          <w:szCs w:val="16"/>
        </w:rPr>
        <w:t>"""Affiche un chiffre à une position donnée sur l'écran."""</w:t>
      </w:r>
    </w:p>
    <w:p w14:paraId="039DF943"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rPr>
        <w:t xml:space="preserve">        digits = {</w:t>
      </w:r>
    </w:p>
    <w:p w14:paraId="5E701F8F"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rPr>
        <w:t xml:space="preserve">            '0': [(0, 0), (0, 1), (0, 2), (0, 3), (0, 4), (1, 0), (1, 4), (2, 0), (2, 1), (2, 2), (2, 3), (2, 4)],</w:t>
      </w:r>
    </w:p>
    <w:p w14:paraId="0E778ED6"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rPr>
        <w:t xml:space="preserve">            '1': [(1, 0), (1, 1), (1, 2), (1, 3), (1, 4)],</w:t>
      </w:r>
    </w:p>
    <w:p w14:paraId="1BAF7213"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rPr>
        <w:t xml:space="preserve">            '2': [(0, 0), (0, 2), (0, 3), (0, 4), (1, 0), (1, 2), (1, 4), (2, 0), (2, 1), (2, 2), (2, 4)],</w:t>
      </w:r>
    </w:p>
    <w:p w14:paraId="34B7FD92"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rPr>
        <w:t xml:space="preserve">            '3': [(0, 0), (1, 0), (2, 0), (2, 1), (2, 2), (2, 3), (2, 4), (1, 4), (0, 4), (1, 2), (0, 2)],</w:t>
      </w:r>
    </w:p>
    <w:p w14:paraId="1187AC7F"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rPr>
        <w:t xml:space="preserve">            '4': [(0, 0), (0, 1), (0, 2), (1, 2), (2, 0), (2, 1), (2, 2), (2, 3), (2, 4)],</w:t>
      </w:r>
    </w:p>
    <w:p w14:paraId="1CF1518A"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rPr>
        <w:t xml:space="preserve">            '5': [(0, 0), (1, 0), (2, 0), (0, 1), (0, 2), (1, 2), (2, 2), (2, 3), (2, 4), (1, 4), (0, 4)],</w:t>
      </w:r>
    </w:p>
    <w:p w14:paraId="70D1E6F5"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rPr>
        <w:t xml:space="preserve">            '6': [(0, 0), (0, 1), (0, 2), (0, 3), (0, 4), (1, 4), (2, 4), (2, 3), (2, 2), (1, 2)],</w:t>
      </w:r>
    </w:p>
    <w:p w14:paraId="3F963E50"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rPr>
        <w:t xml:space="preserve">            '7': [(0, 0), (1, 0), (2, 0), (2, 1), (2, 2), (2, 3), (2, 4), (1, 2)],</w:t>
      </w:r>
    </w:p>
    <w:p w14:paraId="01E15FE7"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rPr>
        <w:t xml:space="preserve">            '8': [(0, 0), (1, 0), (2, 0), (0, 1), (2, 1), (0, 2), (1, 2), (2, 2), (0, 3), (2, 3), (0, 4), (1, 4), (2, 4)],</w:t>
      </w:r>
    </w:p>
    <w:p w14:paraId="3E28D66B"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rPr>
        <w:t xml:space="preserve">            '9': [(0, 0), (1, 0), (2, 0), (0, 1), (2, 1), (0, 2), (1, 2), (2, 2), (2, 3), (2, 4), (1, 4), (0, 4)]</w:t>
      </w:r>
    </w:p>
    <w:p w14:paraId="3FB694E0"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rPr>
        <w:t xml:space="preserve">        }</w:t>
      </w:r>
    </w:p>
    <w:p w14:paraId="5A7A2339"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rPr>
        <w:t xml:space="preserve">        self.set_pen(color)  # Définit le stylo à la couleur donnée.</w:t>
      </w:r>
    </w:p>
    <w:p w14:paraId="1AA63759"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rPr>
        <w:t xml:space="preserve">        for dx, dy in digits[digit]:  # Parcourt les coordonnées du chiffre et les affiche.</w:t>
      </w:r>
    </w:p>
    <w:p w14:paraId="75A60B8C"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r w:rsidRPr="00644F3D">
        <w:rPr>
          <w:sz w:val="16"/>
          <w:szCs w:val="16"/>
        </w:rPr>
        <w:t xml:space="preserve">            </w:t>
      </w:r>
      <w:r w:rsidRPr="00644F3D">
        <w:rPr>
          <w:sz w:val="16"/>
          <w:szCs w:val="16"/>
          <w:lang w:val="en-GB"/>
        </w:rPr>
        <w:t>self.graphics.pixel(col_start + dx, row_start + dy)</w:t>
      </w:r>
    </w:p>
    <w:p w14:paraId="7E15FF3A"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lang w:val="en-GB"/>
        </w:rPr>
        <w:t xml:space="preserve">        </w:t>
      </w:r>
      <w:r w:rsidRPr="00644F3D">
        <w:rPr>
          <w:sz w:val="16"/>
          <w:szCs w:val="16"/>
        </w:rPr>
        <w:t>self.update()  # Met à jour l'affichage.</w:t>
      </w:r>
    </w:p>
    <w:p w14:paraId="2CED6090"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p>
    <w:p w14:paraId="299E3DF8"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rPr>
        <w:t xml:space="preserve">    # Fonction pour afficher l'horloge sur l'écran.</w:t>
      </w:r>
    </w:p>
    <w:p w14:paraId="36BC1BC6"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r w:rsidRPr="00644F3D">
        <w:rPr>
          <w:sz w:val="16"/>
          <w:szCs w:val="16"/>
        </w:rPr>
        <w:t xml:space="preserve">    </w:t>
      </w:r>
      <w:r w:rsidRPr="00644F3D">
        <w:rPr>
          <w:sz w:val="16"/>
          <w:szCs w:val="16"/>
          <w:lang w:val="en-GB"/>
        </w:rPr>
        <w:t>def display_clock(self, start_time, synced):</w:t>
      </w:r>
    </w:p>
    <w:p w14:paraId="69825C1C"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lang w:val="en-GB"/>
        </w:rPr>
        <w:t xml:space="preserve">        </w:t>
      </w:r>
      <w:r w:rsidRPr="00644F3D">
        <w:rPr>
          <w:sz w:val="16"/>
          <w:szCs w:val="16"/>
        </w:rPr>
        <w:t>"""Affiche l'heure actuelle synchronisée ou calculée avec correction de fuseau horaire."""</w:t>
      </w:r>
    </w:p>
    <w:p w14:paraId="49148E90"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r w:rsidRPr="00644F3D">
        <w:rPr>
          <w:sz w:val="16"/>
          <w:szCs w:val="16"/>
        </w:rPr>
        <w:t xml:space="preserve">        </w:t>
      </w:r>
      <w:r w:rsidRPr="00644F3D">
        <w:rPr>
          <w:sz w:val="16"/>
          <w:szCs w:val="16"/>
          <w:lang w:val="en-GB"/>
        </w:rPr>
        <w:t>current_time = time.localtime(time.time() + 11 * 3600 if synced else start_time + 11 * 3600)</w:t>
      </w:r>
    </w:p>
    <w:p w14:paraId="34AE15D6"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lang w:val="en-GB"/>
        </w:rPr>
        <w:t xml:space="preserve">        </w:t>
      </w:r>
      <w:r w:rsidRPr="00644F3D">
        <w:rPr>
          <w:sz w:val="16"/>
          <w:szCs w:val="16"/>
        </w:rPr>
        <w:t>hour = "{:02}".format(current_time[3])  # Récupère l'heure actuelle (HH).</w:t>
      </w:r>
    </w:p>
    <w:p w14:paraId="15887F52"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rPr>
        <w:t xml:space="preserve">        minute = "{:02}".format(current_time[4])  # Récupère les minutes actuelles (MM).</w:t>
      </w:r>
    </w:p>
    <w:p w14:paraId="308938B1"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rPr>
        <w:t xml:space="preserve">        second = current_time[5]  # Récupère les secondes actuelles (SS).</w:t>
      </w:r>
    </w:p>
    <w:p w14:paraId="1B50B838"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rPr>
        <w:t xml:space="preserve">        self.display_digit(hour[0], 14, 1, 'WHITE')  # Affiche le premier chiffre des heures.</w:t>
      </w:r>
    </w:p>
    <w:p w14:paraId="02B7EEA0"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rPr>
        <w:t xml:space="preserve">        self.display_digit(hour[1], 18, 1, 'WHITE')  # Affiche le deuxième chiffre des heures.</w:t>
      </w:r>
    </w:p>
    <w:p w14:paraId="654A1F07"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rPr>
        <w:t xml:space="preserve">        if second % 2 == 0:  # Si les secondes sont paires, affiche les deux points de séparation.</w:t>
      </w:r>
    </w:p>
    <w:p w14:paraId="67954482"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rPr>
        <w:t xml:space="preserve">            self.graphics.pixel(22, 2)</w:t>
      </w:r>
    </w:p>
    <w:p w14:paraId="64720E75"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rPr>
        <w:t xml:space="preserve">            self.graphics.pixel(22, 4)</w:t>
      </w:r>
    </w:p>
    <w:p w14:paraId="06A1998A"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rPr>
        <w:t xml:space="preserve">        else:  # Sinon, les efface.</w:t>
      </w:r>
    </w:p>
    <w:p w14:paraId="008C005A"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r w:rsidRPr="00644F3D">
        <w:rPr>
          <w:sz w:val="16"/>
          <w:szCs w:val="16"/>
        </w:rPr>
        <w:t xml:space="preserve">            </w:t>
      </w:r>
      <w:r w:rsidRPr="00644F3D">
        <w:rPr>
          <w:sz w:val="16"/>
          <w:szCs w:val="16"/>
          <w:lang w:val="en-GB"/>
        </w:rPr>
        <w:t>self.set_pen('BLACK')</w:t>
      </w:r>
    </w:p>
    <w:p w14:paraId="15F63F89" w14:textId="77777777" w:rsidR="00644F3D" w:rsidRPr="005C6AD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lang w:val="en-GB"/>
        </w:rPr>
        <w:t xml:space="preserve">            </w:t>
      </w:r>
      <w:r w:rsidRPr="005C6ADD">
        <w:rPr>
          <w:sz w:val="16"/>
          <w:szCs w:val="16"/>
        </w:rPr>
        <w:t>self.graphics.pixel(22, 2)</w:t>
      </w:r>
    </w:p>
    <w:p w14:paraId="22F01F26"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5C6ADD">
        <w:rPr>
          <w:sz w:val="16"/>
          <w:szCs w:val="16"/>
        </w:rPr>
        <w:t xml:space="preserve">            </w:t>
      </w:r>
      <w:r w:rsidRPr="00644F3D">
        <w:rPr>
          <w:sz w:val="16"/>
          <w:szCs w:val="16"/>
        </w:rPr>
        <w:t>self.graphics.pixel(22, 4)</w:t>
      </w:r>
    </w:p>
    <w:p w14:paraId="70E7B281"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rPr>
        <w:t xml:space="preserve">        self.display_digit(minute[0], 24, 1, 'WHITE')  # Affiche le premier chiffre des minutes.</w:t>
      </w:r>
    </w:p>
    <w:p w14:paraId="03B8022E"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rPr>
        <w:t xml:space="preserve">        self.display_digit(minute[1], 28, 1, 'WHITE')  # Affiche le deuxième chiffre des minutes.</w:t>
      </w:r>
    </w:p>
    <w:p w14:paraId="45384B98"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rPr>
        <w:t xml:space="preserve">        self.update()  # Met à jour l'affichage.</w:t>
      </w:r>
    </w:p>
    <w:p w14:paraId="1BB8D87E"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p>
    <w:p w14:paraId="1D561E2F"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r w:rsidRPr="00644F3D">
        <w:rPr>
          <w:sz w:val="16"/>
          <w:szCs w:val="16"/>
        </w:rPr>
        <w:t xml:space="preserve">    </w:t>
      </w:r>
      <w:r w:rsidRPr="00644F3D">
        <w:rPr>
          <w:sz w:val="16"/>
          <w:szCs w:val="16"/>
          <w:lang w:val="en-GB"/>
        </w:rPr>
        <w:t>def set_transition_variable(self, name):</w:t>
      </w:r>
    </w:p>
    <w:p w14:paraId="0BD0C4B3"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lang w:val="en-GB"/>
        </w:rPr>
        <w:t xml:space="preserve">        </w:t>
      </w:r>
      <w:r w:rsidRPr="00644F3D">
        <w:rPr>
          <w:sz w:val="16"/>
          <w:szCs w:val="16"/>
        </w:rPr>
        <w:t>"""Définit le texte à faire défiler."""</w:t>
      </w:r>
    </w:p>
    <w:p w14:paraId="6316AF69"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rPr>
        <w:t xml:space="preserve">        self.transition_var = name  # Définit la variable de transition avec le texte à afficher.</w:t>
      </w:r>
    </w:p>
    <w:p w14:paraId="78544BAC"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rPr>
        <w:t xml:space="preserve">        self.scroll_shift = 0  # Réinitialise le décalage du texte.</w:t>
      </w:r>
    </w:p>
    <w:p w14:paraId="54E80157"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p>
    <w:p w14:paraId="63884A2F"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r w:rsidRPr="00644F3D">
        <w:rPr>
          <w:sz w:val="16"/>
          <w:szCs w:val="16"/>
        </w:rPr>
        <w:t xml:space="preserve">    </w:t>
      </w:r>
      <w:r w:rsidRPr="00644F3D">
        <w:rPr>
          <w:sz w:val="16"/>
          <w:szCs w:val="16"/>
          <w:lang w:val="en-GB"/>
        </w:rPr>
        <w:t>def display_message_frame_2(self, message):</w:t>
      </w:r>
    </w:p>
    <w:p w14:paraId="7E92D645"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lang w:val="en-GB"/>
        </w:rPr>
        <w:t xml:space="preserve">        </w:t>
      </w:r>
      <w:r w:rsidRPr="00644F3D">
        <w:rPr>
          <w:sz w:val="16"/>
          <w:szCs w:val="16"/>
        </w:rPr>
        <w:t>"""Affiche un message au centre de l'écran."""</w:t>
      </w:r>
    </w:p>
    <w:p w14:paraId="6233162B"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rPr>
        <w:t xml:space="preserve">        PADDING = 2  # Espacement pour centrer le texte.</w:t>
      </w:r>
    </w:p>
    <w:p w14:paraId="5CE64843"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rPr>
        <w:t xml:space="preserve">        self.set_pen('BLACK')  # Efface la zone centrale.</w:t>
      </w:r>
    </w:p>
    <w:p w14:paraId="096F079D"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rPr>
        <w:t xml:space="preserve">        self.graphics.rectangle(0, 12, self.width, 12)</w:t>
      </w:r>
    </w:p>
    <w:p w14:paraId="0383BA47"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rPr>
        <w:t xml:space="preserve">        self.set_pen('WHITE')  # Définit le stylo à blanc.</w:t>
      </w:r>
    </w:p>
    <w:p w14:paraId="6F8DD7A8"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p>
    <w:p w14:paraId="2F974C22"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rPr>
        <w:t xml:space="preserve">        lines = message.split('\n')  # Sépare le message en plusieurs lignes si nécessaire.</w:t>
      </w:r>
    </w:p>
    <w:p w14:paraId="5A5070D1"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rPr>
        <w:t xml:space="preserve">        y_offset = 12  # Départ de l'affichage.</w:t>
      </w:r>
    </w:p>
    <w:p w14:paraId="5B04F22B"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rPr>
        <w:t xml:space="preserve">        for line in lines:  # Pour chaque ligne du message.</w:t>
      </w:r>
    </w:p>
    <w:p w14:paraId="67CB3934"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rPr>
        <w:t xml:space="preserve">            text_width = self.graphics.measure_text(line, 1)  # Mesure la longueur du texte.</w:t>
      </w:r>
    </w:p>
    <w:p w14:paraId="7A5E7B12"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rPr>
        <w:t xml:space="preserve">            self.graphics.text(line, (self.width - text_width) // 2, y_offset, -1, 1)  # Centre le texte.</w:t>
      </w:r>
    </w:p>
    <w:p w14:paraId="15A4530F"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rPr>
        <w:t xml:space="preserve">            y_offset += 8  # Passe à la ligne suivante.</w:t>
      </w:r>
    </w:p>
    <w:p w14:paraId="5C13211E"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rPr>
        <w:t xml:space="preserve">        self.update()  # Met à jour l'affichage.</w:t>
      </w:r>
    </w:p>
    <w:p w14:paraId="64EA5E5A"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p>
    <w:p w14:paraId="0E329676"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rPr>
        <w:t xml:space="preserve">    # Fonction pour activer ou désactiver le son et mettre à jour les LEDs correspondantes.</w:t>
      </w:r>
    </w:p>
    <w:p w14:paraId="45C2F8B2"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rPr>
        <w:lastRenderedPageBreak/>
        <w:t xml:space="preserve">    def toggle_sound(self):</w:t>
      </w:r>
    </w:p>
    <w:p w14:paraId="63CB979C"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rPr>
        <w:t xml:space="preserve">        """Active ou désactive le son et met à jour les LEDs en conséquence."""</w:t>
      </w:r>
    </w:p>
    <w:p w14:paraId="14841870"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r w:rsidRPr="00644F3D">
        <w:rPr>
          <w:sz w:val="16"/>
          <w:szCs w:val="16"/>
        </w:rPr>
        <w:t xml:space="preserve">        </w:t>
      </w:r>
      <w:r w:rsidRPr="00644F3D">
        <w:rPr>
          <w:sz w:val="16"/>
          <w:szCs w:val="16"/>
          <w:lang w:val="en-GB"/>
        </w:rPr>
        <w:t>self.sound_enabled = not self.sound_enabled  # Inverse l'état du son.</w:t>
      </w:r>
    </w:p>
    <w:p w14:paraId="2AAA2F38"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lang w:val="en-GB"/>
        </w:rPr>
        <w:t xml:space="preserve">        </w:t>
      </w:r>
      <w:r w:rsidRPr="00644F3D">
        <w:rPr>
          <w:sz w:val="16"/>
          <w:szCs w:val="16"/>
        </w:rPr>
        <w:t>if self.sound_enabled:</w:t>
      </w:r>
    </w:p>
    <w:p w14:paraId="5DE24977"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rPr>
        <w:t xml:space="preserve">            print("Bouton A pressé - Activation du son")</w:t>
      </w:r>
    </w:p>
    <w:p w14:paraId="4D293711"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rPr>
        <w:t xml:space="preserve">            self.play_bip(500)  # Joue un bip à une certaine fréquence.</w:t>
      </w:r>
    </w:p>
    <w:p w14:paraId="4132630A"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rPr>
        <w:t xml:space="preserve">            self.update_led_sound_status(True)  # Met à jour les LEDs pour indiquer que le son est activé.</w:t>
      </w:r>
    </w:p>
    <w:p w14:paraId="450E44A2"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rPr>
        <w:t xml:space="preserve">        else:</w:t>
      </w:r>
    </w:p>
    <w:p w14:paraId="4F6BD810"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rPr>
        <w:t xml:space="preserve">            print("Bouton A pressé - Désactivation du son")</w:t>
      </w:r>
    </w:p>
    <w:p w14:paraId="774CB626"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rPr>
        <w:t xml:space="preserve">            self.play_bip(400)  # Joue un bip différent pour indiquer la désactivation du son.</w:t>
      </w:r>
    </w:p>
    <w:p w14:paraId="54F4D5ED"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rPr>
        <w:t xml:space="preserve">            self.update_led_sound_status(False)  # Met à jour les LEDs pour indiquer que le son est désactivé.</w:t>
      </w:r>
    </w:p>
    <w:p w14:paraId="4FBFC455"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p>
    <w:p w14:paraId="0ADBC58D"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rPr>
        <w:t xml:space="preserve">    # Fonction pour mettre à jour les LEDs en fonction de l'état du son (activé ou désactivé).</w:t>
      </w:r>
    </w:p>
    <w:p w14:paraId="2C366F71"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r w:rsidRPr="00644F3D">
        <w:rPr>
          <w:sz w:val="16"/>
          <w:szCs w:val="16"/>
        </w:rPr>
        <w:t xml:space="preserve">    </w:t>
      </w:r>
      <w:r w:rsidRPr="00644F3D">
        <w:rPr>
          <w:sz w:val="16"/>
          <w:szCs w:val="16"/>
          <w:lang w:val="en-GB"/>
        </w:rPr>
        <w:t>def update_led_sound_status(self, sound_status=None):</w:t>
      </w:r>
    </w:p>
    <w:p w14:paraId="3F5E04E3"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lang w:val="en-GB"/>
        </w:rPr>
        <w:t xml:space="preserve">        </w:t>
      </w:r>
      <w:r w:rsidRPr="00644F3D">
        <w:rPr>
          <w:sz w:val="16"/>
          <w:szCs w:val="16"/>
        </w:rPr>
        <w:t>"""Met à jour l'état des LEDs indépendamment de l'affichage du smiley, uniquement pendant l'affichage des agences."""</w:t>
      </w:r>
    </w:p>
    <w:p w14:paraId="14EE5335"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r w:rsidRPr="00644F3D">
        <w:rPr>
          <w:sz w:val="16"/>
          <w:szCs w:val="16"/>
        </w:rPr>
        <w:t xml:space="preserve">        </w:t>
      </w:r>
      <w:r w:rsidRPr="00644F3D">
        <w:rPr>
          <w:sz w:val="16"/>
          <w:szCs w:val="16"/>
          <w:lang w:val="en-GB"/>
        </w:rPr>
        <w:t>if sound_status is None:</w:t>
      </w:r>
    </w:p>
    <w:p w14:paraId="15FACA75"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lang w:val="en-GB"/>
        </w:rPr>
        <w:t xml:space="preserve">            </w:t>
      </w:r>
      <w:r w:rsidRPr="00644F3D">
        <w:rPr>
          <w:sz w:val="16"/>
          <w:szCs w:val="16"/>
        </w:rPr>
        <w:t>sound_status = self.sound_enabled</w:t>
      </w:r>
    </w:p>
    <w:p w14:paraId="5135B8CE"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p>
    <w:p w14:paraId="14FF898F"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rPr>
        <w:t xml:space="preserve">        if self.display_mode == 3:  # Mettre à jour les LEDs uniquement dans le mode agence (mode 3)</w:t>
      </w:r>
    </w:p>
    <w:p w14:paraId="2A4CFACF"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r w:rsidRPr="00644F3D">
        <w:rPr>
          <w:sz w:val="16"/>
          <w:szCs w:val="16"/>
        </w:rPr>
        <w:t xml:space="preserve">            </w:t>
      </w:r>
      <w:r w:rsidRPr="00644F3D">
        <w:rPr>
          <w:sz w:val="16"/>
          <w:szCs w:val="16"/>
          <w:lang w:val="en-GB"/>
        </w:rPr>
        <w:t>if sound_status:</w:t>
      </w:r>
    </w:p>
    <w:p w14:paraId="663E9217"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r w:rsidRPr="00644F3D">
        <w:rPr>
          <w:sz w:val="16"/>
          <w:szCs w:val="16"/>
          <w:lang w:val="en-GB"/>
        </w:rPr>
        <w:t xml:space="preserve">                self.set_pen('BLUE')</w:t>
      </w:r>
    </w:p>
    <w:p w14:paraId="097773B8"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r w:rsidRPr="00644F3D">
        <w:rPr>
          <w:sz w:val="16"/>
          <w:szCs w:val="16"/>
          <w:lang w:val="en-GB"/>
        </w:rPr>
        <w:t xml:space="preserve">                for x, y in self.led_positions_on:</w:t>
      </w:r>
    </w:p>
    <w:p w14:paraId="469F1AE2"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lang w:val="en-GB"/>
        </w:rPr>
        <w:t xml:space="preserve">                    </w:t>
      </w:r>
      <w:r w:rsidRPr="00644F3D">
        <w:rPr>
          <w:sz w:val="16"/>
          <w:szCs w:val="16"/>
        </w:rPr>
        <w:t>self.graphics.pixel(x, y)</w:t>
      </w:r>
    </w:p>
    <w:p w14:paraId="60D71D0D"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r w:rsidRPr="00644F3D">
        <w:rPr>
          <w:sz w:val="16"/>
          <w:szCs w:val="16"/>
        </w:rPr>
        <w:t xml:space="preserve">            </w:t>
      </w:r>
      <w:r w:rsidRPr="00644F3D">
        <w:rPr>
          <w:sz w:val="16"/>
          <w:szCs w:val="16"/>
          <w:lang w:val="en-GB"/>
        </w:rPr>
        <w:t>else:</w:t>
      </w:r>
    </w:p>
    <w:p w14:paraId="37826A78"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r w:rsidRPr="00644F3D">
        <w:rPr>
          <w:sz w:val="16"/>
          <w:szCs w:val="16"/>
          <w:lang w:val="en-GB"/>
        </w:rPr>
        <w:t xml:space="preserve">                self.set_pen('BLUE')</w:t>
      </w:r>
    </w:p>
    <w:p w14:paraId="213B42E8"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r w:rsidRPr="00644F3D">
        <w:rPr>
          <w:sz w:val="16"/>
          <w:szCs w:val="16"/>
          <w:lang w:val="en-GB"/>
        </w:rPr>
        <w:t xml:space="preserve">                for x, y in self.led_positions_off_blue:</w:t>
      </w:r>
    </w:p>
    <w:p w14:paraId="7982726E"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lang w:val="en-GB"/>
        </w:rPr>
        <w:t xml:space="preserve">                    </w:t>
      </w:r>
      <w:r w:rsidRPr="00644F3D">
        <w:rPr>
          <w:sz w:val="16"/>
          <w:szCs w:val="16"/>
        </w:rPr>
        <w:t>self.graphics.pixel(x, y)</w:t>
      </w:r>
    </w:p>
    <w:p w14:paraId="1C6CCFFD"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r w:rsidRPr="00644F3D">
        <w:rPr>
          <w:sz w:val="16"/>
          <w:szCs w:val="16"/>
        </w:rPr>
        <w:t xml:space="preserve">                </w:t>
      </w:r>
      <w:r w:rsidRPr="00644F3D">
        <w:rPr>
          <w:sz w:val="16"/>
          <w:szCs w:val="16"/>
          <w:lang w:val="en-GB"/>
        </w:rPr>
        <w:t>self.set_pen('RED')</w:t>
      </w:r>
    </w:p>
    <w:p w14:paraId="1573D14A"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r w:rsidRPr="00644F3D">
        <w:rPr>
          <w:sz w:val="16"/>
          <w:szCs w:val="16"/>
          <w:lang w:val="en-GB"/>
        </w:rPr>
        <w:t xml:space="preserve">                for x, y in self.led_positions_off_red:</w:t>
      </w:r>
    </w:p>
    <w:p w14:paraId="1730B616"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lang w:val="en-GB"/>
        </w:rPr>
        <w:t xml:space="preserve">                    </w:t>
      </w:r>
      <w:r w:rsidRPr="00644F3D">
        <w:rPr>
          <w:sz w:val="16"/>
          <w:szCs w:val="16"/>
        </w:rPr>
        <w:t>self.graphics.pixel(x, y)</w:t>
      </w:r>
    </w:p>
    <w:p w14:paraId="42C6384B"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rPr>
        <w:t xml:space="preserve">            self.update()</w:t>
      </w:r>
    </w:p>
    <w:p w14:paraId="496A67F7"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p>
    <w:p w14:paraId="12235CF4"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rPr>
        <w:t xml:space="preserve">    # Fonction pour mettre en pause ou reprendre la boucle d'affichage des agences.</w:t>
      </w:r>
    </w:p>
    <w:p w14:paraId="71B1B788"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r w:rsidRPr="00644F3D">
        <w:rPr>
          <w:sz w:val="16"/>
          <w:szCs w:val="16"/>
        </w:rPr>
        <w:t xml:space="preserve">    </w:t>
      </w:r>
      <w:r w:rsidRPr="00644F3D">
        <w:rPr>
          <w:sz w:val="16"/>
          <w:szCs w:val="16"/>
          <w:lang w:val="en-GB"/>
        </w:rPr>
        <w:t>def toggle_loop_pause(self):</w:t>
      </w:r>
    </w:p>
    <w:p w14:paraId="49DAD3C4"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lang w:val="en-GB"/>
        </w:rPr>
        <w:t xml:space="preserve">        </w:t>
      </w:r>
      <w:r w:rsidRPr="00644F3D">
        <w:rPr>
          <w:sz w:val="16"/>
          <w:szCs w:val="16"/>
        </w:rPr>
        <w:t>"""Mets en pause/reprend la boucle d'affichage des agences et gère l'état de la LED."""</w:t>
      </w:r>
    </w:p>
    <w:p w14:paraId="6AFAEDAD"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rPr>
        <w:t xml:space="preserve">        self.loop_paused = not self.loop_paused  # Inverse l'état de la pause.</w:t>
      </w:r>
    </w:p>
    <w:p w14:paraId="377D0022"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rPr>
        <w:t xml:space="preserve">        if self.loop_paused:  # Si la boucle est en pause.</w:t>
      </w:r>
    </w:p>
    <w:p w14:paraId="517ADC9C"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rPr>
        <w:t xml:space="preserve">            print("Bouton B pressé - Mise en pause de la boucle")</w:t>
      </w:r>
    </w:p>
    <w:p w14:paraId="716E38B7"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rPr>
        <w:t xml:space="preserve">            self.set_pen('YELLOW')  # Allume la LED de pause.</w:t>
      </w:r>
    </w:p>
    <w:p w14:paraId="2C82C1D6"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r w:rsidRPr="00644F3D">
        <w:rPr>
          <w:sz w:val="16"/>
          <w:szCs w:val="16"/>
        </w:rPr>
        <w:t xml:space="preserve">            </w:t>
      </w:r>
      <w:r w:rsidRPr="00644F3D">
        <w:rPr>
          <w:sz w:val="16"/>
          <w:szCs w:val="16"/>
          <w:lang w:val="en-GB"/>
        </w:rPr>
        <w:t>self.graphics.pixel(*self.pause_led_position)</w:t>
      </w:r>
    </w:p>
    <w:p w14:paraId="2F53043D"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lang w:val="en-GB"/>
        </w:rPr>
        <w:t xml:space="preserve">            </w:t>
      </w:r>
      <w:r w:rsidRPr="00644F3D">
        <w:rPr>
          <w:sz w:val="16"/>
          <w:szCs w:val="16"/>
        </w:rPr>
        <w:t>self.update()</w:t>
      </w:r>
    </w:p>
    <w:p w14:paraId="1ED6554E"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rPr>
        <w:t xml:space="preserve">        else:  # Si la boucle reprend.</w:t>
      </w:r>
    </w:p>
    <w:p w14:paraId="1F934D35"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rPr>
        <w:t xml:space="preserve">            print("Bouton B pressé - Reprise de la boucle")</w:t>
      </w:r>
    </w:p>
    <w:p w14:paraId="7105A2BF"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rPr>
        <w:t xml:space="preserve">            self.set_pen('BLACK')  # Éteint la LED de pause.</w:t>
      </w:r>
    </w:p>
    <w:p w14:paraId="004177F2"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r w:rsidRPr="00644F3D">
        <w:rPr>
          <w:sz w:val="16"/>
          <w:szCs w:val="16"/>
        </w:rPr>
        <w:t xml:space="preserve">            </w:t>
      </w:r>
      <w:r w:rsidRPr="00644F3D">
        <w:rPr>
          <w:sz w:val="16"/>
          <w:szCs w:val="16"/>
          <w:lang w:val="en-GB"/>
        </w:rPr>
        <w:t>self.graphics.pixel(*self.pause_led_position)</w:t>
      </w:r>
    </w:p>
    <w:p w14:paraId="6AA32A72"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r w:rsidRPr="00644F3D">
        <w:rPr>
          <w:sz w:val="16"/>
          <w:szCs w:val="16"/>
          <w:lang w:val="en-GB"/>
        </w:rPr>
        <w:t xml:space="preserve">            self.update()</w:t>
      </w:r>
    </w:p>
    <w:p w14:paraId="10A045B7"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r w:rsidRPr="00644F3D">
        <w:rPr>
          <w:sz w:val="16"/>
          <w:szCs w:val="16"/>
          <w:lang w:val="en-GB"/>
        </w:rPr>
        <w:t xml:space="preserve">            </w:t>
      </w:r>
    </w:p>
    <w:p w14:paraId="6F9F275D"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r w:rsidRPr="00644F3D">
        <w:rPr>
          <w:sz w:val="16"/>
          <w:szCs w:val="16"/>
          <w:lang w:val="en-GB"/>
        </w:rPr>
        <w:t xml:space="preserve">    def update_led_wifi_status(self, wifi_status):</w:t>
      </w:r>
    </w:p>
    <w:p w14:paraId="47B6093B"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lang w:val="en-GB"/>
        </w:rPr>
        <w:t xml:space="preserve">        </w:t>
      </w:r>
      <w:r w:rsidRPr="00644F3D">
        <w:rPr>
          <w:sz w:val="16"/>
          <w:szCs w:val="16"/>
        </w:rPr>
        <w:t>"""Met à jour l'état des LEDs en fonction de l'état du WiFi."""</w:t>
      </w:r>
    </w:p>
    <w:p w14:paraId="2D8CEC62"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rPr>
        <w:t xml:space="preserve">        if wifi_status:  # Si le WiFi est connecté, éteindre les LEDs rouges.</w:t>
      </w:r>
    </w:p>
    <w:p w14:paraId="12553E2D"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r w:rsidRPr="00644F3D">
        <w:rPr>
          <w:sz w:val="16"/>
          <w:szCs w:val="16"/>
        </w:rPr>
        <w:t xml:space="preserve">            </w:t>
      </w:r>
      <w:r w:rsidRPr="00644F3D">
        <w:rPr>
          <w:sz w:val="16"/>
          <w:szCs w:val="16"/>
          <w:lang w:val="en-GB"/>
        </w:rPr>
        <w:t>self.set_pen('BLACK')</w:t>
      </w:r>
    </w:p>
    <w:p w14:paraId="6B3EFE44"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r w:rsidRPr="00644F3D">
        <w:rPr>
          <w:sz w:val="16"/>
          <w:szCs w:val="16"/>
          <w:lang w:val="en-GB"/>
        </w:rPr>
        <w:t xml:space="preserve">            for x, y in self.led_positions_wifi_ko:</w:t>
      </w:r>
    </w:p>
    <w:p w14:paraId="6AAD6033"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lang w:val="en-GB"/>
        </w:rPr>
        <w:t xml:space="preserve">                </w:t>
      </w:r>
      <w:r w:rsidRPr="00644F3D">
        <w:rPr>
          <w:sz w:val="16"/>
          <w:szCs w:val="16"/>
        </w:rPr>
        <w:t>self.graphics.pixel(x, y)</w:t>
      </w:r>
    </w:p>
    <w:p w14:paraId="18507B24"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rPr>
        <w:t xml:space="preserve">        else:  # Si le WiFi est déconnecté, allumer les LEDs rouges et les maintenir allumées.</w:t>
      </w:r>
    </w:p>
    <w:p w14:paraId="6290DC28"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r w:rsidRPr="00644F3D">
        <w:rPr>
          <w:sz w:val="16"/>
          <w:szCs w:val="16"/>
        </w:rPr>
        <w:t xml:space="preserve">            </w:t>
      </w:r>
      <w:r w:rsidRPr="00644F3D">
        <w:rPr>
          <w:sz w:val="16"/>
          <w:szCs w:val="16"/>
          <w:lang w:val="en-GB"/>
        </w:rPr>
        <w:t>self.set_pen('RED')</w:t>
      </w:r>
    </w:p>
    <w:p w14:paraId="6A5AE0B1"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r w:rsidRPr="00644F3D">
        <w:rPr>
          <w:sz w:val="16"/>
          <w:szCs w:val="16"/>
          <w:lang w:val="en-GB"/>
        </w:rPr>
        <w:t xml:space="preserve">            for x, y in self.led_positions_wifi_ko:</w:t>
      </w:r>
    </w:p>
    <w:p w14:paraId="3B6AD14D"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lang w:val="en-GB"/>
        </w:rPr>
        <w:t xml:space="preserve">                </w:t>
      </w:r>
      <w:r w:rsidRPr="00644F3D">
        <w:rPr>
          <w:sz w:val="16"/>
          <w:szCs w:val="16"/>
        </w:rPr>
        <w:t>self.graphics.pixel(x, y)</w:t>
      </w:r>
    </w:p>
    <w:p w14:paraId="0BEC3923"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rPr>
        <w:t xml:space="preserve">        self.update()  # Met à jour l'affichage pour appliquer les changements</w:t>
      </w:r>
    </w:p>
    <w:p w14:paraId="0058B61B"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rPr>
        <w:t xml:space="preserve">    </w:t>
      </w:r>
    </w:p>
    <w:p w14:paraId="664EDABC"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r w:rsidRPr="00644F3D">
        <w:rPr>
          <w:sz w:val="16"/>
          <w:szCs w:val="16"/>
        </w:rPr>
        <w:t xml:space="preserve">    </w:t>
      </w:r>
      <w:r w:rsidRPr="00644F3D">
        <w:rPr>
          <w:sz w:val="16"/>
          <w:szCs w:val="16"/>
          <w:lang w:val="en-GB"/>
        </w:rPr>
        <w:t>def check_wifi_status(self, wlan):</w:t>
      </w:r>
    </w:p>
    <w:p w14:paraId="7A2A4F96"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lang w:val="en-GB"/>
        </w:rPr>
        <w:t xml:space="preserve">        </w:t>
      </w:r>
      <w:r w:rsidRPr="00644F3D">
        <w:rPr>
          <w:sz w:val="16"/>
          <w:szCs w:val="16"/>
        </w:rPr>
        <w:t>"""Vérifie l'état de la connexion WiFi, met à jour l'affichage LED et arrête le script si nécessaire."""</w:t>
      </w:r>
    </w:p>
    <w:p w14:paraId="443C2E4B"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r w:rsidRPr="00644F3D">
        <w:rPr>
          <w:sz w:val="16"/>
          <w:szCs w:val="16"/>
        </w:rPr>
        <w:t xml:space="preserve">        </w:t>
      </w:r>
      <w:r w:rsidRPr="00644F3D">
        <w:rPr>
          <w:sz w:val="16"/>
          <w:szCs w:val="16"/>
          <w:lang w:val="en-GB"/>
        </w:rPr>
        <w:t>global attempts</w:t>
      </w:r>
    </w:p>
    <w:p w14:paraId="53C8D660"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r w:rsidRPr="00644F3D">
        <w:rPr>
          <w:sz w:val="16"/>
          <w:szCs w:val="16"/>
          <w:lang w:val="en-GB"/>
        </w:rPr>
        <w:t xml:space="preserve">        if wlan.isconnected():</w:t>
      </w:r>
    </w:p>
    <w:p w14:paraId="5AD506A0"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lang w:val="en-GB"/>
        </w:rPr>
        <w:t xml:space="preserve">            </w:t>
      </w:r>
      <w:r w:rsidRPr="00644F3D">
        <w:rPr>
          <w:sz w:val="16"/>
          <w:szCs w:val="16"/>
        </w:rPr>
        <w:t>print("WIFI OK")</w:t>
      </w:r>
    </w:p>
    <w:p w14:paraId="396C1B97"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rPr>
        <w:t xml:space="preserve">            attempts = 0  # Réinitialiser le compteur d'échecs</w:t>
      </w:r>
    </w:p>
    <w:p w14:paraId="036B462D"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r w:rsidRPr="00644F3D">
        <w:rPr>
          <w:sz w:val="16"/>
          <w:szCs w:val="16"/>
        </w:rPr>
        <w:t xml:space="preserve">            </w:t>
      </w:r>
      <w:r w:rsidRPr="00644F3D">
        <w:rPr>
          <w:sz w:val="16"/>
          <w:szCs w:val="16"/>
          <w:lang w:val="en-GB"/>
        </w:rPr>
        <w:t>return True</w:t>
      </w:r>
    </w:p>
    <w:p w14:paraId="456FE96A"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r w:rsidRPr="00644F3D">
        <w:rPr>
          <w:sz w:val="16"/>
          <w:szCs w:val="16"/>
          <w:lang w:val="en-GB"/>
        </w:rPr>
        <w:t xml:space="preserve">        else:</w:t>
      </w:r>
    </w:p>
    <w:p w14:paraId="715A62C5"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r w:rsidRPr="00644F3D">
        <w:rPr>
          <w:sz w:val="16"/>
          <w:szCs w:val="16"/>
          <w:lang w:val="en-GB"/>
        </w:rPr>
        <w:t xml:space="preserve">            print("WIFI KO")</w:t>
      </w:r>
    </w:p>
    <w:p w14:paraId="338C028C"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lang w:val="en-GB"/>
        </w:rPr>
        <w:t xml:space="preserve">            </w:t>
      </w:r>
      <w:r w:rsidRPr="00644F3D">
        <w:rPr>
          <w:sz w:val="16"/>
          <w:szCs w:val="16"/>
        </w:rPr>
        <w:t>attempts += 1  # Incrémenter la variable d'échecs</w:t>
      </w:r>
    </w:p>
    <w:p w14:paraId="1D4A8CC1"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rPr>
        <w:t xml:space="preserve">    </w:t>
      </w:r>
    </w:p>
    <w:p w14:paraId="50067E10"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rPr>
        <w:t xml:space="preserve">            # Émission d'un bip pour signaler la perte de connexion</w:t>
      </w:r>
    </w:p>
    <w:p w14:paraId="241EFD43"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rPr>
        <w:t xml:space="preserve">            self.play_bip(1000)  # Bip sonore pour signaler l'échec de connexion</w:t>
      </w:r>
    </w:p>
    <w:p w14:paraId="53E6B7D3"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rPr>
        <w:t xml:space="preserve">    </w:t>
      </w:r>
    </w:p>
    <w:p w14:paraId="5526F43D"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rPr>
        <w:t xml:space="preserve">            # Si la variable attempts dépasse 5, déclencher l'arrêt du script</w:t>
      </w:r>
    </w:p>
    <w:p w14:paraId="5274B927"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rPr>
        <w:t xml:space="preserve">            if attempts &gt; 10:</w:t>
      </w:r>
    </w:p>
    <w:p w14:paraId="62EFE3B5"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rPr>
        <w:t xml:space="preserve">                stop_script(self, wifi_issue=True)  # Spécifie que l'arrêt est dû à un problème de WiFi</w:t>
      </w:r>
    </w:p>
    <w:p w14:paraId="27FF8F17"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rPr>
        <w:lastRenderedPageBreak/>
        <w:t xml:space="preserve">            return False</w:t>
      </w:r>
    </w:p>
    <w:p w14:paraId="12213442"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p>
    <w:p w14:paraId="1EDE85B8"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rPr>
        <w:t># Matrices pour les lettres avec une largeur de 3 LED et une hauteur de 5 LED</w:t>
      </w:r>
    </w:p>
    <w:p w14:paraId="59BCB118"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it-IT"/>
        </w:rPr>
      </w:pPr>
      <w:r w:rsidRPr="00644F3D">
        <w:rPr>
          <w:sz w:val="16"/>
          <w:szCs w:val="16"/>
          <w:lang w:val="it-IT"/>
        </w:rPr>
        <w:t>LETTER_MAP_3 = {</w:t>
      </w:r>
    </w:p>
    <w:p w14:paraId="36E2C9F9"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it-IT"/>
        </w:rPr>
      </w:pPr>
      <w:r w:rsidRPr="00644F3D">
        <w:rPr>
          <w:sz w:val="16"/>
          <w:szCs w:val="16"/>
          <w:lang w:val="it-IT"/>
        </w:rPr>
        <w:t xml:space="preserve">    'C': [(0, 0), (0, 1), (0, 2), (0, 3), (0, 4), (1, 0), (2, 0), (2, 4), (1, 4)],</w:t>
      </w:r>
    </w:p>
    <w:p w14:paraId="356B30A5"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it-IT"/>
        </w:rPr>
      </w:pPr>
      <w:r w:rsidRPr="00644F3D">
        <w:rPr>
          <w:sz w:val="16"/>
          <w:szCs w:val="16"/>
          <w:lang w:val="it-IT"/>
        </w:rPr>
        <w:t xml:space="preserve">    'L': [(0, 0), (0, 1), (0, 2), (0, 3), (0, 4), (1, 4), (2, 4)],</w:t>
      </w:r>
    </w:p>
    <w:p w14:paraId="6C3605F3"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it-IT"/>
        </w:rPr>
      </w:pPr>
      <w:r w:rsidRPr="00644F3D">
        <w:rPr>
          <w:sz w:val="16"/>
          <w:szCs w:val="16"/>
          <w:lang w:val="it-IT"/>
        </w:rPr>
        <w:t xml:space="preserve">    'E': [(0, 0), (0, 1), (0, 2), (0, 3), (0, 4), (1, 0), (1, 2), (1, 4), (2, 0), (2, 4)],</w:t>
      </w:r>
    </w:p>
    <w:p w14:paraId="6F8F3D93"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r w:rsidRPr="00644F3D">
        <w:rPr>
          <w:sz w:val="16"/>
          <w:szCs w:val="16"/>
          <w:lang w:val="it-IT"/>
        </w:rPr>
        <w:t xml:space="preserve">    </w:t>
      </w:r>
      <w:r w:rsidRPr="00644F3D">
        <w:rPr>
          <w:sz w:val="16"/>
          <w:szCs w:val="16"/>
          <w:lang w:val="en-GB"/>
        </w:rPr>
        <w:t>'W': [(0, 0), (0, 1), (0, 2), (0, 3), (0, 4), (1, 3), (2, 2), (2, 0), (2, 1), (2, 3), (2, 4)],</w:t>
      </w:r>
    </w:p>
    <w:p w14:paraId="653A2BCF"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r w:rsidRPr="00644F3D">
        <w:rPr>
          <w:sz w:val="16"/>
          <w:szCs w:val="16"/>
          <w:lang w:val="en-GB"/>
        </w:rPr>
        <w:t xml:space="preserve">    'I': [(0, 0), (1, 0), (2, 0), (1, 1), (1, 2), (1, 3), (1, 4), (0, 4), (2, 4)],</w:t>
      </w:r>
    </w:p>
    <w:p w14:paraId="03AF8456"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r w:rsidRPr="00644F3D">
        <w:rPr>
          <w:sz w:val="16"/>
          <w:szCs w:val="16"/>
          <w:lang w:val="en-GB"/>
        </w:rPr>
        <w:t xml:space="preserve">    'F': [(0, 0), (0, 1), (0, 2), (0, 3), (0, 4), (1, 0), (1, 2), (2, 0)],</w:t>
      </w:r>
    </w:p>
    <w:p w14:paraId="7F748C70"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r w:rsidRPr="00644F3D">
        <w:rPr>
          <w:sz w:val="16"/>
          <w:szCs w:val="16"/>
          <w:lang w:val="en-GB"/>
        </w:rPr>
        <w:t xml:space="preserve">    'A': [(1, 0), (0, 1), (2, 1), (0, 2), (1, 2), (2, 2), (0, 3), (2, 3), (0, 4), (2, 4)],</w:t>
      </w:r>
    </w:p>
    <w:p w14:paraId="353CA38B"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r w:rsidRPr="00644F3D">
        <w:rPr>
          <w:sz w:val="16"/>
          <w:szCs w:val="16"/>
          <w:lang w:val="en-GB"/>
        </w:rPr>
        <w:t xml:space="preserve">    'P': [(0, 0), (1, 0), (2, 0), (0, 1), (2, 1), (0, 2), (1, 2), (2, 2), (0, 3), (0, 4)],</w:t>
      </w:r>
    </w:p>
    <w:p w14:paraId="725AD2E6"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r w:rsidRPr="00644F3D">
        <w:rPr>
          <w:sz w:val="16"/>
          <w:szCs w:val="16"/>
          <w:lang w:val="en-GB"/>
        </w:rPr>
        <w:t xml:space="preserve">    'O': [(1, 0), (0, 1), (2, 1), (0, 2), (2, 2), (0, 3), (2, 3), (1, 4)],</w:t>
      </w:r>
    </w:p>
    <w:p w14:paraId="2159C5BB"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r w:rsidRPr="00644F3D">
        <w:rPr>
          <w:sz w:val="16"/>
          <w:szCs w:val="16"/>
          <w:lang w:val="en-GB"/>
        </w:rPr>
        <w:t xml:space="preserve">    'K': [(0, 0), (0, 1), (0, 2), (0, 3), (0, 4), (2, 0), (1, 2), (2, 4)],</w:t>
      </w:r>
    </w:p>
    <w:p w14:paraId="0C035A4C"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r w:rsidRPr="00644F3D">
        <w:rPr>
          <w:sz w:val="16"/>
          <w:szCs w:val="16"/>
          <w:lang w:val="en-GB"/>
        </w:rPr>
        <w:t xml:space="preserve">    'S': [(0, 1), (0, 2), (1, 0), (2, 0), (1, 2), (2, 3), (0, 4), (1, 4)],</w:t>
      </w:r>
    </w:p>
    <w:p w14:paraId="77ABD465"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r w:rsidRPr="00644F3D">
        <w:rPr>
          <w:sz w:val="16"/>
          <w:szCs w:val="16"/>
          <w:lang w:val="en-GB"/>
        </w:rPr>
        <w:t xml:space="preserve">    'U': [(0, 0), (0, 1), (0, 2), (0, 3), (0, 4), (2, 0), (2, 1), (2, 2), (2, 3), (2, 4), (1, 4)],</w:t>
      </w:r>
    </w:p>
    <w:p w14:paraId="16002F24"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r w:rsidRPr="00644F3D">
        <w:rPr>
          <w:sz w:val="16"/>
          <w:szCs w:val="16"/>
          <w:lang w:val="en-GB"/>
        </w:rPr>
        <w:t xml:space="preserve">    'N': [(0, 0), (0, 1), (0, 2), (0, 3), (0, 4), (2, 0), (2, 1), (2, 2), (2, 3), (2, 4), (1, 1), (1, 2)],</w:t>
      </w:r>
    </w:p>
    <w:p w14:paraId="201D22B7"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r w:rsidRPr="00644F3D">
        <w:rPr>
          <w:sz w:val="16"/>
          <w:szCs w:val="16"/>
          <w:lang w:val="en-GB"/>
        </w:rPr>
        <w:t xml:space="preserve">    'D': [(0, 0), (0, 1), (0, 2), (0, 3), (0, 4), (1, 0), (2, 1), (2, 2), (2, 3), (1, 4)],</w:t>
      </w:r>
    </w:p>
    <w:p w14:paraId="18C98785"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r w:rsidRPr="00644F3D">
        <w:rPr>
          <w:sz w:val="16"/>
          <w:szCs w:val="16"/>
          <w:lang w:val="en-GB"/>
        </w:rPr>
        <w:t xml:space="preserve">    'R': [(0, 0), (0, 1), (0, 2), (0, 3), (0, 4), (1, 0), (2, 0), (1, 2), (2, 2), (1, 3), (2, 4)],</w:t>
      </w:r>
    </w:p>
    <w:p w14:paraId="0660C646"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r w:rsidRPr="00644F3D">
        <w:rPr>
          <w:sz w:val="16"/>
          <w:szCs w:val="16"/>
          <w:lang w:val="en-GB"/>
        </w:rPr>
        <w:t xml:space="preserve">    'G': [(1, 0), (0, 1), (2, 1), (0, 2), (2, 2), (0, 3), (2, 3), (1, 4), (2, 4)],</w:t>
      </w:r>
    </w:p>
    <w:p w14:paraId="49A30D72"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r w:rsidRPr="00644F3D">
        <w:rPr>
          <w:sz w:val="16"/>
          <w:szCs w:val="16"/>
          <w:lang w:val="en-GB"/>
        </w:rPr>
        <w:t xml:space="preserve">    'Y': [(0, 0), (2, 0), (1, 1), (1, 2), (1, 3), (1, 4)],</w:t>
      </w:r>
    </w:p>
    <w:p w14:paraId="0F47BA17"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r w:rsidRPr="00644F3D">
        <w:rPr>
          <w:sz w:val="16"/>
          <w:szCs w:val="16"/>
          <w:lang w:val="en-GB"/>
        </w:rPr>
        <w:t xml:space="preserve">    'T': [(0, 0), (1, 0), (2, 0), (1, 1), (1, 2), (1, 3), (1, 4)],</w:t>
      </w:r>
    </w:p>
    <w:p w14:paraId="4DBAB881"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lang w:val="en-GB"/>
        </w:rPr>
        <w:t xml:space="preserve">    </w:t>
      </w:r>
      <w:r w:rsidRPr="00644F3D">
        <w:rPr>
          <w:sz w:val="16"/>
          <w:szCs w:val="16"/>
        </w:rPr>
        <w:t>'H': [(0, 0), (0, 1), (0, 2), (0, 3), (0, 4), (1, 2), (2, 0), (2, 1), (2, 2), (2, 3), (2, 4)],</w:t>
      </w:r>
    </w:p>
    <w:p w14:paraId="0F4516E4"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rPr>
        <w:t xml:space="preserve">    'V': [(0, 0), (0, 1), (0, 2), (1, 3), (2, 0), (2, 1), (2, 2)],</w:t>
      </w:r>
    </w:p>
    <w:p w14:paraId="688BDD20"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rPr>
        <w:t xml:space="preserve">    'M': [(0, 0), (0, 1), (0, 2), (0, 3), (0, 4), (1, 1), (2, 0), (2, 1), (2, 2), (2, 3), (2, 4)],</w:t>
      </w:r>
    </w:p>
    <w:p w14:paraId="58AF0C96"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rPr>
        <w:t xml:space="preserve">    'X': [(0, 0), (0, 1), (0, 3), (0, 4), (2, 0), (2, 1), (2, 3), (2, 4), (1, 2)],</w:t>
      </w:r>
    </w:p>
    <w:p w14:paraId="4E82A8EA"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p>
    <w:p w14:paraId="0596EB5C"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rPr>
        <w:t>}</w:t>
      </w:r>
    </w:p>
    <w:p w14:paraId="09CFCD71"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p>
    <w:p w14:paraId="04091131"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rPr>
        <w:t># Matrices pour les lettres avec une largeur de 4 LED et une hauteur de 5 LED</w:t>
      </w:r>
    </w:p>
    <w:p w14:paraId="6AE52D8F"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it-IT"/>
        </w:rPr>
      </w:pPr>
      <w:r w:rsidRPr="00644F3D">
        <w:rPr>
          <w:sz w:val="16"/>
          <w:szCs w:val="16"/>
          <w:lang w:val="it-IT"/>
        </w:rPr>
        <w:t>LETTER_MAP_4 = {</w:t>
      </w:r>
    </w:p>
    <w:p w14:paraId="7511BFF5"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it-IT"/>
        </w:rPr>
      </w:pPr>
      <w:r w:rsidRPr="00644F3D">
        <w:rPr>
          <w:sz w:val="16"/>
          <w:szCs w:val="16"/>
          <w:lang w:val="it-IT"/>
        </w:rPr>
        <w:t xml:space="preserve">    'C': [(0, 0), (0, 1), (0, 2), (0, 3), (0, 4), (1, 0), (1, 4), (2, 0), (2, 4), (3, 0), (3, 4)],</w:t>
      </w:r>
    </w:p>
    <w:p w14:paraId="44FE0154"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it-IT"/>
        </w:rPr>
      </w:pPr>
      <w:r w:rsidRPr="00644F3D">
        <w:rPr>
          <w:sz w:val="16"/>
          <w:szCs w:val="16"/>
          <w:lang w:val="it-IT"/>
        </w:rPr>
        <w:t xml:space="preserve">    'L': [(0, 0), (0, 1), (0, 2), (0, 3), (0, 4), (1, 4), (2, 4), (3, 4)],</w:t>
      </w:r>
    </w:p>
    <w:p w14:paraId="5F85DFEF"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it-IT"/>
        </w:rPr>
      </w:pPr>
      <w:r w:rsidRPr="00644F3D">
        <w:rPr>
          <w:sz w:val="16"/>
          <w:szCs w:val="16"/>
          <w:lang w:val="it-IT"/>
        </w:rPr>
        <w:t xml:space="preserve">    'E': [(0, 0), (0, 1), (0, 2), (0, 3), (0, 4), (1, 0), (1, 2), (1, 4), (2, 0), (2, 2), (2, 4), (3, 0), (3, 4)],</w:t>
      </w:r>
    </w:p>
    <w:p w14:paraId="2DECCDA9"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r w:rsidRPr="00644F3D">
        <w:rPr>
          <w:sz w:val="16"/>
          <w:szCs w:val="16"/>
          <w:lang w:val="it-IT"/>
        </w:rPr>
        <w:t xml:space="preserve">    </w:t>
      </w:r>
      <w:r w:rsidRPr="00644F3D">
        <w:rPr>
          <w:sz w:val="16"/>
          <w:szCs w:val="16"/>
          <w:lang w:val="en-GB"/>
        </w:rPr>
        <w:t>'W': [(0, 0), (0, 1), (0, 2), (0, 3), (0, 4), (1, 3), (2, 3), (3, 0), (3, 1), (3, 2), (3, 3), (3, 4)],</w:t>
      </w:r>
    </w:p>
    <w:p w14:paraId="709A8D34"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r w:rsidRPr="00644F3D">
        <w:rPr>
          <w:sz w:val="16"/>
          <w:szCs w:val="16"/>
          <w:lang w:val="en-GB"/>
        </w:rPr>
        <w:t xml:space="preserve">    'I': [(1, 0), (1, 1), (1, 2), (1, 3), (1, 4), (2, 0), (2, 1), (2, 2), (2, 3), (2, 4)],</w:t>
      </w:r>
    </w:p>
    <w:p w14:paraId="742808A9"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r w:rsidRPr="00644F3D">
        <w:rPr>
          <w:sz w:val="16"/>
          <w:szCs w:val="16"/>
          <w:lang w:val="en-GB"/>
        </w:rPr>
        <w:t xml:space="preserve">    'F': [(0, 0), (0, 1), (0, 2), (0, 3), (0, 4), (1, 0), (1, 2), (2, 0), (2, 2), (3, 0)],</w:t>
      </w:r>
    </w:p>
    <w:p w14:paraId="3EE13681"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r w:rsidRPr="00644F3D">
        <w:rPr>
          <w:sz w:val="16"/>
          <w:szCs w:val="16"/>
          <w:lang w:val="en-GB"/>
        </w:rPr>
        <w:t xml:space="preserve">    'A': [(0, 0), (0, 1), (0, 2), (0, 3), (0, 4), (1, 0), (1, 2), (2, 0), (2, 2), (3, 0), (3, 1), (3, 2), (3, 3), (3, 4)],</w:t>
      </w:r>
    </w:p>
    <w:p w14:paraId="60F4B71F"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r w:rsidRPr="00644F3D">
        <w:rPr>
          <w:sz w:val="16"/>
          <w:szCs w:val="16"/>
          <w:lang w:val="en-GB"/>
        </w:rPr>
        <w:t xml:space="preserve">    'P': [(0, 0), (1, 0), (2, 0), (3, 0), (0, 1), (3, 1), (0, 2), (1, 2), (2, 2), (3, 2), (0, 3), (0, 4)],</w:t>
      </w:r>
    </w:p>
    <w:p w14:paraId="27220C4F"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r w:rsidRPr="00644F3D">
        <w:rPr>
          <w:sz w:val="16"/>
          <w:szCs w:val="16"/>
          <w:lang w:val="en-GB"/>
        </w:rPr>
        <w:t xml:space="preserve">    'O': [(1, 0), (2, 0), (0, 1), (3, 1), (0, 2), (3, 2), (0, 3), (3, 3), (1, 4), (2, 4)],</w:t>
      </w:r>
    </w:p>
    <w:p w14:paraId="603F09B0"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r w:rsidRPr="00644F3D">
        <w:rPr>
          <w:sz w:val="16"/>
          <w:szCs w:val="16"/>
          <w:lang w:val="en-GB"/>
        </w:rPr>
        <w:t xml:space="preserve">    'K': [(0, 0), (0, 1), (0, 2), (0, 3), (0, 4), (3, 0), (1, 2), (2, 1), (2, 3), (3, 4)],</w:t>
      </w:r>
    </w:p>
    <w:p w14:paraId="6D63A0B7"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r w:rsidRPr="00644F3D">
        <w:rPr>
          <w:sz w:val="16"/>
          <w:szCs w:val="16"/>
          <w:lang w:val="en-GB"/>
        </w:rPr>
        <w:t xml:space="preserve">    'N': [(0, 0), (0, 1), (0, 2), (0, 3), (0, 4), (1, 1), (1, 2), (2, 3), (2, 4), (3, 0), (3, 1), (3, 2), (3, 3), (3, 4)],</w:t>
      </w:r>
    </w:p>
    <w:p w14:paraId="22198F62"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r w:rsidRPr="00644F3D">
        <w:rPr>
          <w:sz w:val="16"/>
          <w:szCs w:val="16"/>
          <w:lang w:val="en-GB"/>
        </w:rPr>
        <w:t xml:space="preserve">    'R': [(0, 0), (0, 1), (0, 2), (0, 3), (0, 4), (1, 0), (2, 0), (3, 0), (3, 1), (3, 2), (2, 2), (1, 2), (2, 3), (3, 4)],</w:t>
      </w:r>
    </w:p>
    <w:p w14:paraId="499E62AA"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r w:rsidRPr="00644F3D">
        <w:rPr>
          <w:sz w:val="16"/>
          <w:szCs w:val="16"/>
          <w:lang w:val="en-GB"/>
        </w:rPr>
        <w:t xml:space="preserve">    'B': [(0, 0), (0, 1), (0, 2), (0, 3), (0, 4), (1, 0), (2, 0), (3, 1), (2, 2), (1, 2), (3, 3), (3, 4), (2, 4), (1, 4)],</w:t>
      </w:r>
    </w:p>
    <w:p w14:paraId="5C3BF936"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lang w:val="en-GB"/>
        </w:rPr>
        <w:t xml:space="preserve">    </w:t>
      </w:r>
      <w:r w:rsidRPr="00644F3D">
        <w:rPr>
          <w:sz w:val="16"/>
          <w:szCs w:val="16"/>
        </w:rPr>
        <w:t>'T': [(0, 0), (1, 0), (2, 0), (3, 0), (1, 1), (2, 1), (1, 2), (2, 2), (1, 3), (2, 3), (1, 4), (2, 4)],</w:t>
      </w:r>
    </w:p>
    <w:p w14:paraId="03D46436"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rPr>
        <w:t xml:space="preserve">    'S': [(3, 0), (2, 0), (1, 0), (0, 0), (0, 1), (0, 2), (1, 2), (2, 2), (3, 2), (3, 3), (3, 4), (2, 4), (1, 4), (0, 4)],</w:t>
      </w:r>
    </w:p>
    <w:p w14:paraId="06152C0F"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rPr>
        <w:t xml:space="preserve">    'D': [(0, 0), (0, 1), (0, 2), (0, 3), (0, 4), (1, 0), (2, 0), (3, 1), (3, 2), (3, 3), (2, 4), (1, 4), (0, 4)],</w:t>
      </w:r>
    </w:p>
    <w:p w14:paraId="7547F704"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rPr>
        <w:t>}</w:t>
      </w:r>
    </w:p>
    <w:p w14:paraId="64DC3DCD"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p>
    <w:p w14:paraId="703BCA4B"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rPr>
        <w:t># Fonction pour dessiner une lettre de la map 3 spécifique à une position donnée</w:t>
      </w:r>
    </w:p>
    <w:p w14:paraId="40CCA3DF"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r w:rsidRPr="00644F3D">
        <w:rPr>
          <w:sz w:val="16"/>
          <w:szCs w:val="16"/>
          <w:lang w:val="en-GB"/>
        </w:rPr>
        <w:t>def draw_letter_3(graphics, letter, x, y, pen):</w:t>
      </w:r>
    </w:p>
    <w:p w14:paraId="05B768F9"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r w:rsidRPr="00644F3D">
        <w:rPr>
          <w:sz w:val="16"/>
          <w:szCs w:val="16"/>
          <w:lang w:val="en-GB"/>
        </w:rPr>
        <w:t xml:space="preserve">    if letter in LETTER_MAP_3:</w:t>
      </w:r>
    </w:p>
    <w:p w14:paraId="6842CC75"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r w:rsidRPr="00644F3D">
        <w:rPr>
          <w:sz w:val="16"/>
          <w:szCs w:val="16"/>
          <w:lang w:val="en-GB"/>
        </w:rPr>
        <w:t xml:space="preserve">        graphics.set_pen(pen)</w:t>
      </w:r>
    </w:p>
    <w:p w14:paraId="65AA8097"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r w:rsidRPr="00644F3D">
        <w:rPr>
          <w:sz w:val="16"/>
          <w:szCs w:val="16"/>
          <w:lang w:val="en-GB"/>
        </w:rPr>
        <w:t xml:space="preserve">        for dx, dy in LETTER_MAP_3[letter]:</w:t>
      </w:r>
    </w:p>
    <w:p w14:paraId="591403C2"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lang w:val="en-GB"/>
        </w:rPr>
        <w:t xml:space="preserve">            </w:t>
      </w:r>
      <w:r w:rsidRPr="00644F3D">
        <w:rPr>
          <w:sz w:val="16"/>
          <w:szCs w:val="16"/>
        </w:rPr>
        <w:t>graphics.pixel(x + dx, y + dy)</w:t>
      </w:r>
    </w:p>
    <w:p w14:paraId="6FE120AF"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p>
    <w:p w14:paraId="2AAFD967"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p>
    <w:p w14:paraId="373419C3"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rPr>
        <w:t># Fonction pour dessiner un mot entier en map 3</w:t>
      </w:r>
    </w:p>
    <w:p w14:paraId="64CD2368"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r w:rsidRPr="00644F3D">
        <w:rPr>
          <w:sz w:val="16"/>
          <w:szCs w:val="16"/>
          <w:lang w:val="en-GB"/>
        </w:rPr>
        <w:t>def draw_word_3(graphics, word, x, y, pen, spacing=4):</w:t>
      </w:r>
    </w:p>
    <w:p w14:paraId="2CD43741"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r w:rsidRPr="00644F3D">
        <w:rPr>
          <w:sz w:val="16"/>
          <w:szCs w:val="16"/>
          <w:lang w:val="en-GB"/>
        </w:rPr>
        <w:t xml:space="preserve">    current_x = x</w:t>
      </w:r>
    </w:p>
    <w:p w14:paraId="645896B9"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r w:rsidRPr="00644F3D">
        <w:rPr>
          <w:sz w:val="16"/>
          <w:szCs w:val="16"/>
          <w:lang w:val="en-GB"/>
        </w:rPr>
        <w:t xml:space="preserve">    for letter in word:</w:t>
      </w:r>
    </w:p>
    <w:p w14:paraId="359B1671"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lang w:val="en-GB"/>
        </w:rPr>
        <w:t xml:space="preserve">        </w:t>
      </w:r>
      <w:r w:rsidRPr="00644F3D">
        <w:rPr>
          <w:sz w:val="16"/>
          <w:szCs w:val="16"/>
        </w:rPr>
        <w:t>draw_letter_3(graphics, letter, current_x, y, pen)</w:t>
      </w:r>
    </w:p>
    <w:p w14:paraId="19B8C1B9"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rPr>
        <w:t xml:space="preserve">        current_x += spacing</w:t>
      </w:r>
    </w:p>
    <w:p w14:paraId="5FEC936C"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p>
    <w:p w14:paraId="11E07F70"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rPr>
        <w:t># Fonction pour dessiner une lettre de la map 4 spécifique à une position donnée</w:t>
      </w:r>
    </w:p>
    <w:p w14:paraId="6C85A00F"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r w:rsidRPr="00644F3D">
        <w:rPr>
          <w:sz w:val="16"/>
          <w:szCs w:val="16"/>
          <w:lang w:val="en-GB"/>
        </w:rPr>
        <w:t>def draw_letter_4(graphics, letter, x, y, pen):</w:t>
      </w:r>
    </w:p>
    <w:p w14:paraId="5D5A5E60"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r w:rsidRPr="00644F3D">
        <w:rPr>
          <w:sz w:val="16"/>
          <w:szCs w:val="16"/>
          <w:lang w:val="en-GB"/>
        </w:rPr>
        <w:t xml:space="preserve">    if letter in LETTER_MAP_4:</w:t>
      </w:r>
    </w:p>
    <w:p w14:paraId="6EE37DB0"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r w:rsidRPr="00644F3D">
        <w:rPr>
          <w:sz w:val="16"/>
          <w:szCs w:val="16"/>
          <w:lang w:val="en-GB"/>
        </w:rPr>
        <w:t xml:space="preserve">        graphics.set_pen(pen)</w:t>
      </w:r>
    </w:p>
    <w:p w14:paraId="2859A999"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r w:rsidRPr="00644F3D">
        <w:rPr>
          <w:sz w:val="16"/>
          <w:szCs w:val="16"/>
          <w:lang w:val="en-GB"/>
        </w:rPr>
        <w:t xml:space="preserve">        for dx, dy in LETTER_MAP_4[letter]:</w:t>
      </w:r>
    </w:p>
    <w:p w14:paraId="12CC1259"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lang w:val="en-GB"/>
        </w:rPr>
        <w:t xml:space="preserve">            </w:t>
      </w:r>
      <w:r w:rsidRPr="00644F3D">
        <w:rPr>
          <w:sz w:val="16"/>
          <w:szCs w:val="16"/>
        </w:rPr>
        <w:t>graphics.pixel(x + dx, y + dy)</w:t>
      </w:r>
    </w:p>
    <w:p w14:paraId="39E8A9EA"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p>
    <w:p w14:paraId="2DCB37B9"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p>
    <w:p w14:paraId="68257325"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rPr>
        <w:t># Fonction pour dessiner un mot entier en map 4</w:t>
      </w:r>
    </w:p>
    <w:p w14:paraId="7FBF4275"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r w:rsidRPr="00644F3D">
        <w:rPr>
          <w:sz w:val="16"/>
          <w:szCs w:val="16"/>
          <w:lang w:val="en-GB"/>
        </w:rPr>
        <w:t>def draw_word_4(graphics, word, x, y, pen, spacing=5):</w:t>
      </w:r>
    </w:p>
    <w:p w14:paraId="6765718C"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lang w:val="en-GB"/>
        </w:rPr>
        <w:t xml:space="preserve">    </w:t>
      </w:r>
      <w:r w:rsidRPr="00644F3D">
        <w:rPr>
          <w:sz w:val="16"/>
          <w:szCs w:val="16"/>
        </w:rPr>
        <w:t>"""Dessine un mot entier en utilisant la lettre de taille 4 LED de largeur et 5 LED de hauteur."""</w:t>
      </w:r>
    </w:p>
    <w:p w14:paraId="39C1E931"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r w:rsidRPr="00644F3D">
        <w:rPr>
          <w:sz w:val="16"/>
          <w:szCs w:val="16"/>
        </w:rPr>
        <w:t xml:space="preserve">    </w:t>
      </w:r>
      <w:r w:rsidRPr="00644F3D">
        <w:rPr>
          <w:sz w:val="16"/>
          <w:szCs w:val="16"/>
          <w:lang w:val="en-GB"/>
        </w:rPr>
        <w:t>current_x = x</w:t>
      </w:r>
    </w:p>
    <w:p w14:paraId="5F1BD4C4"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r w:rsidRPr="00644F3D">
        <w:rPr>
          <w:sz w:val="16"/>
          <w:szCs w:val="16"/>
          <w:lang w:val="en-GB"/>
        </w:rPr>
        <w:lastRenderedPageBreak/>
        <w:t xml:space="preserve">    for letter in word:</w:t>
      </w:r>
    </w:p>
    <w:p w14:paraId="49BE467C"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r w:rsidRPr="00644F3D">
        <w:rPr>
          <w:sz w:val="16"/>
          <w:szCs w:val="16"/>
          <w:lang w:val="en-GB"/>
        </w:rPr>
        <w:t xml:space="preserve">        if letter in LETTER_MAP_4:</w:t>
      </w:r>
    </w:p>
    <w:p w14:paraId="23A2D060"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r w:rsidRPr="00644F3D">
        <w:rPr>
          <w:sz w:val="16"/>
          <w:szCs w:val="16"/>
          <w:lang w:val="en-GB"/>
        </w:rPr>
        <w:t xml:space="preserve">            graphics.set_pen(pen)</w:t>
      </w:r>
    </w:p>
    <w:p w14:paraId="3820B7BC"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r w:rsidRPr="00644F3D">
        <w:rPr>
          <w:sz w:val="16"/>
          <w:szCs w:val="16"/>
          <w:lang w:val="en-GB"/>
        </w:rPr>
        <w:t xml:space="preserve">            for dx, dy in LETTER_MAP_4[letter]:</w:t>
      </w:r>
    </w:p>
    <w:p w14:paraId="5A357E5D"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lang w:val="en-GB"/>
        </w:rPr>
        <w:t xml:space="preserve">                </w:t>
      </w:r>
      <w:r w:rsidRPr="00644F3D">
        <w:rPr>
          <w:sz w:val="16"/>
          <w:szCs w:val="16"/>
        </w:rPr>
        <w:t>graphics.pixel(current_x + dx, y + dy)</w:t>
      </w:r>
    </w:p>
    <w:p w14:paraId="513D922C"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rPr>
        <w:t xml:space="preserve">            current_x += spacing  # Espacement entre les lettres</w:t>
      </w:r>
    </w:p>
    <w:p w14:paraId="421D7A66"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p>
    <w:p w14:paraId="7FED81C7"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p>
    <w:p w14:paraId="5598B09E"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p>
    <w:p w14:paraId="5DBC8B04"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r w:rsidRPr="00644F3D">
        <w:rPr>
          <w:sz w:val="16"/>
          <w:szCs w:val="16"/>
          <w:lang w:val="en-GB"/>
        </w:rPr>
        <w:t>def show_loading_screen(display, step):</w:t>
      </w:r>
    </w:p>
    <w:p w14:paraId="252E0EB1"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lang w:val="en-GB"/>
        </w:rPr>
        <w:t xml:space="preserve">    </w:t>
      </w:r>
      <w:r w:rsidRPr="00644F3D">
        <w:rPr>
          <w:sz w:val="16"/>
          <w:szCs w:val="16"/>
        </w:rPr>
        <w:t>"""Affiche l'animation de chargement et le texte WAIT avec la police bitmap5."""</w:t>
      </w:r>
    </w:p>
    <w:p w14:paraId="72F667E7"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rPr>
        <w:t xml:space="preserve">    display.clear()</w:t>
      </w:r>
    </w:p>
    <w:p w14:paraId="71FCED52"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rPr>
        <w:t xml:space="preserve">    display.graphics.set_font("bitmap5")  # Définit la police sur bitmap5</w:t>
      </w:r>
    </w:p>
    <w:p w14:paraId="0F294BEB"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rPr>
        <w:t xml:space="preserve">    display.graphics.set_pen(display.pens['WHITE'])  # Choisit le stylo blanc</w:t>
      </w:r>
    </w:p>
    <w:p w14:paraId="3E5223DA"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rPr>
        <w:t xml:space="preserve">    display.graphics.text("WAIT", 5, 12, scale=1)  # Affiche le texte "WAIT" en position (12, 14)</w:t>
      </w:r>
    </w:p>
    <w:p w14:paraId="703645D9"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rPr>
        <w:t xml:space="preserve">    loading_animation_step(display, step)  # Exécute l'étape de l'animation de chargement</w:t>
      </w:r>
    </w:p>
    <w:p w14:paraId="6D2285FF"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rPr>
        <w:t xml:space="preserve">    display.update()</w:t>
      </w:r>
    </w:p>
    <w:p w14:paraId="607B84B1"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rPr>
        <w:t xml:space="preserve">    time.sleep(0.2)  # Pause pour la synchronisation de l'animation</w:t>
      </w:r>
    </w:p>
    <w:p w14:paraId="7D9E5A48"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p>
    <w:p w14:paraId="3EFA7025"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p>
    <w:p w14:paraId="28AD1C2D"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r w:rsidRPr="00644F3D">
        <w:rPr>
          <w:sz w:val="16"/>
          <w:szCs w:val="16"/>
          <w:lang w:val="en-GB"/>
        </w:rPr>
        <w:t>def loading_animation_step(display, step):</w:t>
      </w:r>
    </w:p>
    <w:p w14:paraId="141EB0EF"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lang w:val="en-GB"/>
        </w:rPr>
        <w:t xml:space="preserve">    </w:t>
      </w:r>
      <w:r w:rsidRPr="00644F3D">
        <w:rPr>
          <w:sz w:val="16"/>
          <w:szCs w:val="16"/>
        </w:rPr>
        <w:t>"""Affiche progressivement l'animation de chargement sur l'écran en fonction de l'étape."""</w:t>
      </w:r>
    </w:p>
    <w:p w14:paraId="78767858"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r w:rsidRPr="00644F3D">
        <w:rPr>
          <w:sz w:val="16"/>
          <w:szCs w:val="16"/>
        </w:rPr>
        <w:t xml:space="preserve">    </w:t>
      </w:r>
      <w:r w:rsidRPr="00644F3D">
        <w:rPr>
          <w:sz w:val="16"/>
          <w:szCs w:val="16"/>
          <w:lang w:val="en-GB"/>
        </w:rPr>
        <w:t>blocks = [</w:t>
      </w:r>
    </w:p>
    <w:p w14:paraId="73F3B8A8"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r w:rsidRPr="00644F3D">
        <w:rPr>
          <w:sz w:val="16"/>
          <w:szCs w:val="16"/>
          <w:lang w:val="en-GB"/>
        </w:rPr>
        <w:t xml:space="preserve">        [(0, 30), (0, 31), (0, 32), (1, 30), (1, 31), (1, 32), (2, 30), (2, 31), (2, 32)],</w:t>
      </w:r>
    </w:p>
    <w:p w14:paraId="68000C6D"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r w:rsidRPr="00644F3D">
        <w:rPr>
          <w:sz w:val="16"/>
          <w:szCs w:val="16"/>
          <w:lang w:val="en-GB"/>
        </w:rPr>
        <w:t xml:space="preserve">        [(3, 30), (3, 31), (3, 32), (4, 30), (4, 31), (4, 32), (5, 30), (5, 31), (5, 32)],</w:t>
      </w:r>
    </w:p>
    <w:p w14:paraId="64E99420"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r w:rsidRPr="00644F3D">
        <w:rPr>
          <w:sz w:val="16"/>
          <w:szCs w:val="16"/>
          <w:lang w:val="en-GB"/>
        </w:rPr>
        <w:t xml:space="preserve">        [(6, 30), (6, 31), (6, 32), (7, 30), (7, 31), (7, 32), (8, 30), (8, 31), (8, 32)],</w:t>
      </w:r>
    </w:p>
    <w:p w14:paraId="6FE48A5B"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r w:rsidRPr="00644F3D">
        <w:rPr>
          <w:sz w:val="16"/>
          <w:szCs w:val="16"/>
          <w:lang w:val="en-GB"/>
        </w:rPr>
        <w:t xml:space="preserve">        [(9, 30), (9, 31), (9, 32), (10, 30), (10, 31), (10, 32), (11, 30), (11, 31), (11, 32)],</w:t>
      </w:r>
    </w:p>
    <w:p w14:paraId="2D9CB321"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r w:rsidRPr="00644F3D">
        <w:rPr>
          <w:sz w:val="16"/>
          <w:szCs w:val="16"/>
          <w:lang w:val="en-GB"/>
        </w:rPr>
        <w:t xml:space="preserve">        [(12, 30), (12, 31), (12, 32), (13, 30), (13, 31), (13, 32), (14, 30), (14, 31), (14, 32)],</w:t>
      </w:r>
    </w:p>
    <w:p w14:paraId="6F90CC62"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r w:rsidRPr="00644F3D">
        <w:rPr>
          <w:sz w:val="16"/>
          <w:szCs w:val="16"/>
          <w:lang w:val="en-GB"/>
        </w:rPr>
        <w:t xml:space="preserve">        [(15, 30), (15, 31), (15, 32), (16, 30), (16, 31), (16, 32), (17, 30), (17, 31), (17, 32)],</w:t>
      </w:r>
    </w:p>
    <w:p w14:paraId="20FDABD0"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r w:rsidRPr="00644F3D">
        <w:rPr>
          <w:sz w:val="16"/>
          <w:szCs w:val="16"/>
          <w:lang w:val="en-GB"/>
        </w:rPr>
        <w:t xml:space="preserve">        [(18, 30), (18, 31), (18, 32), (19, 30), (19, 31), (19, 32), (20, 30), (20, 31), (20, 32)],</w:t>
      </w:r>
    </w:p>
    <w:p w14:paraId="3EB506BB"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r w:rsidRPr="00644F3D">
        <w:rPr>
          <w:sz w:val="16"/>
          <w:szCs w:val="16"/>
          <w:lang w:val="en-GB"/>
        </w:rPr>
        <w:t xml:space="preserve">        [(21, 30), (21, 31), (21, 32), (22, 30), (22, 31), (22, 32), (23, 30), (23, 31), (23, 32)],</w:t>
      </w:r>
    </w:p>
    <w:p w14:paraId="41D0084E"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r w:rsidRPr="00644F3D">
        <w:rPr>
          <w:sz w:val="16"/>
          <w:szCs w:val="16"/>
          <w:lang w:val="en-GB"/>
        </w:rPr>
        <w:t xml:space="preserve">        [(24, 30), (24, 31), (24, 32), (25, 30), (25, 31), (25, 32), (26, 30), (26, 31), (26, 32)],</w:t>
      </w:r>
    </w:p>
    <w:p w14:paraId="64DB600A"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r w:rsidRPr="00644F3D">
        <w:rPr>
          <w:sz w:val="16"/>
          <w:szCs w:val="16"/>
          <w:lang w:val="en-GB"/>
        </w:rPr>
        <w:t xml:space="preserve">        [(27, 30), (27, 31), (27, 32), (28, 30), (28, 31), (28, 32), (29, 30), (29, 31), (29, 32)],</w:t>
      </w:r>
    </w:p>
    <w:p w14:paraId="4F005951"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r w:rsidRPr="00644F3D">
        <w:rPr>
          <w:sz w:val="16"/>
          <w:szCs w:val="16"/>
          <w:lang w:val="en-GB"/>
        </w:rPr>
        <w:t xml:space="preserve">        [(30, 30), (30, 31), (30, 32), (31, 30), (31, 31), (31, 32)]</w:t>
      </w:r>
    </w:p>
    <w:p w14:paraId="5B6F51AA"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r w:rsidRPr="00644F3D">
        <w:rPr>
          <w:sz w:val="16"/>
          <w:szCs w:val="16"/>
          <w:lang w:val="en-GB"/>
        </w:rPr>
        <w:t xml:space="preserve">    ]</w:t>
      </w:r>
    </w:p>
    <w:p w14:paraId="589CCD69"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p>
    <w:p w14:paraId="12810924"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r w:rsidRPr="00644F3D">
        <w:rPr>
          <w:sz w:val="16"/>
          <w:szCs w:val="16"/>
          <w:lang w:val="en-GB"/>
        </w:rPr>
        <w:t xml:space="preserve">    if step &lt; len(blocks):</w:t>
      </w:r>
    </w:p>
    <w:p w14:paraId="7B48754E"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lang w:val="en-GB"/>
        </w:rPr>
        <w:t xml:space="preserve">        </w:t>
      </w:r>
      <w:r w:rsidRPr="00644F3D">
        <w:rPr>
          <w:sz w:val="16"/>
          <w:szCs w:val="16"/>
        </w:rPr>
        <w:t># Vérifie si la couleur 'WHITE' est définie</w:t>
      </w:r>
    </w:p>
    <w:p w14:paraId="25C91943"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r w:rsidRPr="00644F3D">
        <w:rPr>
          <w:sz w:val="16"/>
          <w:szCs w:val="16"/>
        </w:rPr>
        <w:t xml:space="preserve">        </w:t>
      </w:r>
      <w:r w:rsidRPr="00644F3D">
        <w:rPr>
          <w:sz w:val="16"/>
          <w:szCs w:val="16"/>
          <w:lang w:val="en-GB"/>
        </w:rPr>
        <w:t>if 'WHITE' in display.pens:</w:t>
      </w:r>
    </w:p>
    <w:p w14:paraId="2EDAF6C8"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r w:rsidRPr="00644F3D">
        <w:rPr>
          <w:sz w:val="16"/>
          <w:szCs w:val="16"/>
          <w:lang w:val="en-GB"/>
        </w:rPr>
        <w:t xml:space="preserve">            display.set_pen('WHITE')</w:t>
      </w:r>
    </w:p>
    <w:p w14:paraId="213A2F86"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r w:rsidRPr="00644F3D">
        <w:rPr>
          <w:sz w:val="16"/>
          <w:szCs w:val="16"/>
          <w:lang w:val="en-GB"/>
        </w:rPr>
        <w:t xml:space="preserve">        else:</w:t>
      </w:r>
    </w:p>
    <w:p w14:paraId="503DEB7D"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lang w:val="en-GB"/>
        </w:rPr>
        <w:t xml:space="preserve">            </w:t>
      </w:r>
      <w:r w:rsidRPr="00644F3D">
        <w:rPr>
          <w:sz w:val="16"/>
          <w:szCs w:val="16"/>
        </w:rPr>
        <w:t>print("Erreur : La couleur 'WHITE' n'est pas définie.")</w:t>
      </w:r>
    </w:p>
    <w:p w14:paraId="72800302"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rPr>
        <w:t xml:space="preserve">            return</w:t>
      </w:r>
    </w:p>
    <w:p w14:paraId="34005372"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p>
    <w:p w14:paraId="0B8E0FAA"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rPr>
        <w:t xml:space="preserve">        # Dessine le bloc de LEDs pour l'étape en cours</w:t>
      </w:r>
    </w:p>
    <w:p w14:paraId="63FB98AA"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r w:rsidRPr="00644F3D">
        <w:rPr>
          <w:sz w:val="16"/>
          <w:szCs w:val="16"/>
        </w:rPr>
        <w:t xml:space="preserve">        </w:t>
      </w:r>
      <w:r w:rsidRPr="00644F3D">
        <w:rPr>
          <w:sz w:val="16"/>
          <w:szCs w:val="16"/>
          <w:lang w:val="en-GB"/>
        </w:rPr>
        <w:t>for x, y in blocks[step]:</w:t>
      </w:r>
    </w:p>
    <w:p w14:paraId="461C9C88"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lang w:val="en-GB"/>
        </w:rPr>
        <w:t xml:space="preserve">            </w:t>
      </w:r>
      <w:r w:rsidRPr="00644F3D">
        <w:rPr>
          <w:sz w:val="16"/>
          <w:szCs w:val="16"/>
        </w:rPr>
        <w:t>display.graphics.pixel(x, y)</w:t>
      </w:r>
    </w:p>
    <w:p w14:paraId="52ADE107"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r w:rsidRPr="00644F3D">
        <w:rPr>
          <w:sz w:val="16"/>
          <w:szCs w:val="16"/>
        </w:rPr>
        <w:t xml:space="preserve">        </w:t>
      </w:r>
      <w:r w:rsidRPr="00644F3D">
        <w:rPr>
          <w:sz w:val="16"/>
          <w:szCs w:val="16"/>
          <w:lang w:val="en-GB"/>
        </w:rPr>
        <w:t>display.update()</w:t>
      </w:r>
    </w:p>
    <w:p w14:paraId="739E984A"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r w:rsidRPr="00644F3D">
        <w:rPr>
          <w:sz w:val="16"/>
          <w:szCs w:val="16"/>
          <w:lang w:val="en-GB"/>
        </w:rPr>
        <w:t xml:space="preserve">        </w:t>
      </w:r>
    </w:p>
    <w:p w14:paraId="26454B6A"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r w:rsidRPr="00644F3D">
        <w:rPr>
          <w:sz w:val="16"/>
          <w:szCs w:val="16"/>
          <w:lang w:val="en-GB"/>
        </w:rPr>
        <w:t>def display_welcome_screen(display):</w:t>
      </w:r>
    </w:p>
    <w:p w14:paraId="4B6AF727"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lang w:val="en-GB"/>
        </w:rPr>
        <w:t xml:space="preserve">    </w:t>
      </w:r>
      <w:r w:rsidRPr="00644F3D">
        <w:rPr>
          <w:sz w:val="16"/>
          <w:szCs w:val="16"/>
        </w:rPr>
        <w:t>"""Affiche l'écran d'accueil avec 'UNC' défilant, puis dessine un bloc bleu autour de 'UNC' en inversant les couleurs."""</w:t>
      </w:r>
    </w:p>
    <w:p w14:paraId="61985E3F"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rPr>
        <w:t xml:space="preserve">    display.clear()  # Efface l'écran</w:t>
      </w:r>
    </w:p>
    <w:p w14:paraId="2D6470E1"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p>
    <w:p w14:paraId="014B20FD"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rPr>
        <w:t xml:space="preserve">    # Utilisation des couleurs pré-définies</w:t>
      </w:r>
    </w:p>
    <w:p w14:paraId="3A3D34B2"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r w:rsidRPr="00644F3D">
        <w:rPr>
          <w:sz w:val="16"/>
          <w:szCs w:val="16"/>
        </w:rPr>
        <w:t xml:space="preserve">    </w:t>
      </w:r>
      <w:r w:rsidRPr="00644F3D">
        <w:rPr>
          <w:sz w:val="16"/>
          <w:szCs w:val="16"/>
          <w:lang w:val="en-GB"/>
        </w:rPr>
        <w:t>colors = {</w:t>
      </w:r>
    </w:p>
    <w:p w14:paraId="591B5FA3"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r w:rsidRPr="00644F3D">
        <w:rPr>
          <w:sz w:val="16"/>
          <w:szCs w:val="16"/>
          <w:lang w:val="en-GB"/>
        </w:rPr>
        <w:t xml:space="preserve">        'UNC': 'BLUE',</w:t>
      </w:r>
    </w:p>
    <w:p w14:paraId="0A30E6C1"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r w:rsidRPr="00644F3D">
        <w:rPr>
          <w:sz w:val="16"/>
          <w:szCs w:val="16"/>
          <w:lang w:val="en-GB"/>
        </w:rPr>
        <w:t xml:space="preserve">        'OPT': 'YELLOW_SMILEY',</w:t>
      </w:r>
    </w:p>
    <w:p w14:paraId="11113B3B"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lang w:val="en-GB"/>
        </w:rPr>
        <w:t xml:space="preserve">    </w:t>
      </w:r>
      <w:r w:rsidRPr="00644F3D">
        <w:rPr>
          <w:sz w:val="16"/>
          <w:szCs w:val="16"/>
        </w:rPr>
        <w:t>}</w:t>
      </w:r>
    </w:p>
    <w:p w14:paraId="5D19F3FD"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rPr>
        <w:t xml:space="preserve">    </w:t>
      </w:r>
    </w:p>
    <w:p w14:paraId="47B21B88"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rPr>
        <w:t xml:space="preserve">    # Charger la police bitmap5</w:t>
      </w:r>
    </w:p>
    <w:p w14:paraId="16D71C75"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rPr>
        <w:t xml:space="preserve">    display.graphics.set_font("bitmap5")</w:t>
      </w:r>
    </w:p>
    <w:p w14:paraId="556B6522"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p>
    <w:p w14:paraId="14139EC6"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rPr>
        <w:t xml:space="preserve">    # Positions de départ hors écran</w:t>
      </w:r>
    </w:p>
    <w:p w14:paraId="4FBEC81A"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rPr>
        <w:t xml:space="preserve">    unc_x_start = display.width  # à droite, hors écran</w:t>
      </w:r>
    </w:p>
    <w:p w14:paraId="650F73CC"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rPr>
        <w:t xml:space="preserve">    opt_x_start = -display.graphics.measure_text("OPT", 1)  # à gauche, hors écran</w:t>
      </w:r>
    </w:p>
    <w:p w14:paraId="1CDA3799"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p>
    <w:p w14:paraId="7A939DED"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r w:rsidRPr="00644F3D">
        <w:rPr>
          <w:sz w:val="16"/>
          <w:szCs w:val="16"/>
        </w:rPr>
        <w:t xml:space="preserve">    </w:t>
      </w:r>
      <w:r w:rsidRPr="00644F3D">
        <w:rPr>
          <w:sz w:val="16"/>
          <w:szCs w:val="16"/>
          <w:lang w:val="en-GB"/>
        </w:rPr>
        <w:t># Positions finales</w:t>
      </w:r>
    </w:p>
    <w:p w14:paraId="0C1E99E4"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r w:rsidRPr="00644F3D">
        <w:rPr>
          <w:sz w:val="16"/>
          <w:szCs w:val="16"/>
          <w:lang w:val="en-GB"/>
        </w:rPr>
        <w:t xml:space="preserve">    unc_x_final = 2</w:t>
      </w:r>
    </w:p>
    <w:p w14:paraId="0D027EFF"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r w:rsidRPr="00644F3D">
        <w:rPr>
          <w:sz w:val="16"/>
          <w:szCs w:val="16"/>
          <w:lang w:val="en-GB"/>
        </w:rPr>
        <w:t xml:space="preserve">    opt_x_final = 13</w:t>
      </w:r>
    </w:p>
    <w:p w14:paraId="33CEB4D6"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p>
    <w:p w14:paraId="1BFC3210"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lang w:val="en-GB"/>
        </w:rPr>
        <w:t xml:space="preserve">    </w:t>
      </w:r>
      <w:r w:rsidRPr="00644F3D">
        <w:rPr>
          <w:sz w:val="16"/>
          <w:szCs w:val="16"/>
        </w:rPr>
        <w:t># Boucle de défilement pour les deux textes</w:t>
      </w:r>
    </w:p>
    <w:p w14:paraId="35194BC2"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r w:rsidRPr="00644F3D">
        <w:rPr>
          <w:sz w:val="16"/>
          <w:szCs w:val="16"/>
        </w:rPr>
        <w:t xml:space="preserve">    </w:t>
      </w:r>
      <w:r w:rsidRPr="00644F3D">
        <w:rPr>
          <w:sz w:val="16"/>
          <w:szCs w:val="16"/>
          <w:lang w:val="en-GB"/>
        </w:rPr>
        <w:t>while unc_x_start &gt; unc_x_final or opt_x_start &lt; opt_x_final:</w:t>
      </w:r>
    </w:p>
    <w:p w14:paraId="267C10F1"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lang w:val="en-GB"/>
        </w:rPr>
        <w:t xml:space="preserve">        </w:t>
      </w:r>
      <w:r w:rsidRPr="00644F3D">
        <w:rPr>
          <w:sz w:val="16"/>
          <w:szCs w:val="16"/>
        </w:rPr>
        <w:t>display.clear()</w:t>
      </w:r>
    </w:p>
    <w:p w14:paraId="00A2C1A0"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p>
    <w:p w14:paraId="7EEAC2F4"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rPr>
        <w:t xml:space="preserve">        # Afficher "UNC" en bleu, en défilant de droite à gauche</w:t>
      </w:r>
    </w:p>
    <w:p w14:paraId="0F4614D0"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r w:rsidRPr="00644F3D">
        <w:rPr>
          <w:sz w:val="16"/>
          <w:szCs w:val="16"/>
        </w:rPr>
        <w:t xml:space="preserve">        </w:t>
      </w:r>
      <w:r w:rsidRPr="00644F3D">
        <w:rPr>
          <w:sz w:val="16"/>
          <w:szCs w:val="16"/>
          <w:lang w:val="en-GB"/>
        </w:rPr>
        <w:t>if unc_x_start &gt; unc_x_final:</w:t>
      </w:r>
    </w:p>
    <w:p w14:paraId="0E992C7C"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r w:rsidRPr="00644F3D">
        <w:rPr>
          <w:sz w:val="16"/>
          <w:szCs w:val="16"/>
          <w:lang w:val="en-GB"/>
        </w:rPr>
        <w:lastRenderedPageBreak/>
        <w:t xml:space="preserve">            unc_x_start -= 1</w:t>
      </w:r>
    </w:p>
    <w:p w14:paraId="254C3803"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r w:rsidRPr="00644F3D">
        <w:rPr>
          <w:sz w:val="16"/>
          <w:szCs w:val="16"/>
          <w:lang w:val="en-GB"/>
        </w:rPr>
        <w:t xml:space="preserve">        display.set_pen(colors['UNC'])</w:t>
      </w:r>
    </w:p>
    <w:p w14:paraId="780D8FF2"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r w:rsidRPr="00644F3D">
        <w:rPr>
          <w:sz w:val="16"/>
          <w:szCs w:val="16"/>
          <w:lang w:val="en-GB"/>
        </w:rPr>
        <w:t xml:space="preserve">        display.graphics.text("UNC", unc_x_start, 1, scale=1)</w:t>
      </w:r>
    </w:p>
    <w:p w14:paraId="3B583458"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p>
    <w:p w14:paraId="41DCF081"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lang w:val="en-GB"/>
        </w:rPr>
        <w:t xml:space="preserve">        </w:t>
      </w:r>
      <w:r w:rsidRPr="00644F3D">
        <w:rPr>
          <w:sz w:val="16"/>
          <w:szCs w:val="16"/>
        </w:rPr>
        <w:t># Afficher "OPT" en jaune smiley, en défilant de gauche à droite</w:t>
      </w:r>
    </w:p>
    <w:p w14:paraId="54036B37"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r w:rsidRPr="00644F3D">
        <w:rPr>
          <w:sz w:val="16"/>
          <w:szCs w:val="16"/>
        </w:rPr>
        <w:t xml:space="preserve">        </w:t>
      </w:r>
      <w:r w:rsidRPr="00644F3D">
        <w:rPr>
          <w:sz w:val="16"/>
          <w:szCs w:val="16"/>
          <w:lang w:val="en-GB"/>
        </w:rPr>
        <w:t>if opt_x_start &lt; opt_x_final:</w:t>
      </w:r>
    </w:p>
    <w:p w14:paraId="2234FB78"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r w:rsidRPr="00644F3D">
        <w:rPr>
          <w:sz w:val="16"/>
          <w:szCs w:val="16"/>
          <w:lang w:val="en-GB"/>
        </w:rPr>
        <w:t xml:space="preserve">            opt_x_start += 1</w:t>
      </w:r>
    </w:p>
    <w:p w14:paraId="659FDFF1"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r w:rsidRPr="00644F3D">
        <w:rPr>
          <w:sz w:val="16"/>
          <w:szCs w:val="16"/>
          <w:lang w:val="en-GB"/>
        </w:rPr>
        <w:t xml:space="preserve">        display.set_pen(colors['OPT'])</w:t>
      </w:r>
    </w:p>
    <w:p w14:paraId="415F06FA"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r w:rsidRPr="00644F3D">
        <w:rPr>
          <w:sz w:val="16"/>
          <w:szCs w:val="16"/>
          <w:lang w:val="en-GB"/>
        </w:rPr>
        <w:t xml:space="preserve">        display.graphics.text("OPT", opt_x_start, 24, scale=1)</w:t>
      </w:r>
    </w:p>
    <w:p w14:paraId="759B8A45"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p>
    <w:p w14:paraId="6B147705"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lang w:val="en-GB"/>
        </w:rPr>
        <w:t xml:space="preserve">        </w:t>
      </w:r>
      <w:r w:rsidRPr="00644F3D">
        <w:rPr>
          <w:sz w:val="16"/>
          <w:szCs w:val="16"/>
        </w:rPr>
        <w:t># Mettre à jour l'affichage</w:t>
      </w:r>
    </w:p>
    <w:p w14:paraId="0B26E1B2"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rPr>
        <w:t xml:space="preserve">        display.update()</w:t>
      </w:r>
    </w:p>
    <w:p w14:paraId="6DAD2C46"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rPr>
        <w:t xml:space="preserve">        time.sleep(0.1)  # Ajustez pour la vitesse du défilement</w:t>
      </w:r>
    </w:p>
    <w:p w14:paraId="278865A1"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p>
    <w:p w14:paraId="36AF900E"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rPr>
        <w:t xml:space="preserve">    # Texte "UNC" en position finale avec inversion des couleurs</w:t>
      </w:r>
    </w:p>
    <w:p w14:paraId="08363644"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r w:rsidRPr="00644F3D">
        <w:rPr>
          <w:sz w:val="16"/>
          <w:szCs w:val="16"/>
        </w:rPr>
        <w:t xml:space="preserve">    </w:t>
      </w:r>
      <w:r w:rsidRPr="00644F3D">
        <w:rPr>
          <w:sz w:val="16"/>
          <w:szCs w:val="16"/>
          <w:lang w:val="en-GB"/>
        </w:rPr>
        <w:t>display.set_pen(colors['UNC'])</w:t>
      </w:r>
    </w:p>
    <w:p w14:paraId="22CC85A1"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r w:rsidRPr="00644F3D">
        <w:rPr>
          <w:sz w:val="16"/>
          <w:szCs w:val="16"/>
          <w:lang w:val="en-GB"/>
        </w:rPr>
        <w:t xml:space="preserve">    display.graphics.text("UNC", unc_x_final, 1, scale=1)</w:t>
      </w:r>
    </w:p>
    <w:p w14:paraId="1B2F2A70"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lang w:val="en-GB"/>
        </w:rPr>
        <w:t xml:space="preserve">    </w:t>
      </w:r>
      <w:r w:rsidRPr="00644F3D">
        <w:rPr>
          <w:sz w:val="16"/>
          <w:szCs w:val="16"/>
        </w:rPr>
        <w:t>display.update()</w:t>
      </w:r>
    </w:p>
    <w:p w14:paraId="7B7BBFF5"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rPr>
        <w:t xml:space="preserve">    time.sleep(0.5)</w:t>
      </w:r>
    </w:p>
    <w:p w14:paraId="55801FD3"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rPr>
        <w:t xml:space="preserve">    # Couleur du fond en bleu et les lettres en noir</w:t>
      </w:r>
    </w:p>
    <w:p w14:paraId="2F51CB61"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r w:rsidRPr="00644F3D">
        <w:rPr>
          <w:sz w:val="16"/>
          <w:szCs w:val="16"/>
        </w:rPr>
        <w:t xml:space="preserve">    </w:t>
      </w:r>
      <w:r w:rsidRPr="00644F3D">
        <w:rPr>
          <w:sz w:val="16"/>
          <w:szCs w:val="16"/>
          <w:lang w:val="en-GB"/>
        </w:rPr>
        <w:t>display.set_pen('BLUE')</w:t>
      </w:r>
    </w:p>
    <w:p w14:paraId="6FF40707"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r w:rsidRPr="00644F3D">
        <w:rPr>
          <w:sz w:val="16"/>
          <w:szCs w:val="16"/>
          <w:lang w:val="en-GB"/>
        </w:rPr>
        <w:t xml:space="preserve">    for x in range(1, 19):</w:t>
      </w:r>
    </w:p>
    <w:p w14:paraId="7FBE799F"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lang w:val="en-GB"/>
        </w:rPr>
        <w:t xml:space="preserve">        </w:t>
      </w:r>
      <w:r w:rsidRPr="00644F3D">
        <w:rPr>
          <w:sz w:val="16"/>
          <w:szCs w:val="16"/>
        </w:rPr>
        <w:t>for y in range(1, 8):</w:t>
      </w:r>
    </w:p>
    <w:p w14:paraId="494CC01F"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rPr>
        <w:t xml:space="preserve">            display.graphics.pixel(x, y)</w:t>
      </w:r>
    </w:p>
    <w:p w14:paraId="20734CBD"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rPr>
        <w:t xml:space="preserve">    # Laisser les LEDs de "UNC" en noir en repassant par-dessus</w:t>
      </w:r>
    </w:p>
    <w:p w14:paraId="0253C295"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r w:rsidRPr="00644F3D">
        <w:rPr>
          <w:sz w:val="16"/>
          <w:szCs w:val="16"/>
        </w:rPr>
        <w:t xml:space="preserve">    </w:t>
      </w:r>
      <w:r w:rsidRPr="00644F3D">
        <w:rPr>
          <w:sz w:val="16"/>
          <w:szCs w:val="16"/>
          <w:lang w:val="en-GB"/>
        </w:rPr>
        <w:t>display.set_pen('BLACK')</w:t>
      </w:r>
    </w:p>
    <w:p w14:paraId="625C9263"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r w:rsidRPr="00644F3D">
        <w:rPr>
          <w:sz w:val="16"/>
          <w:szCs w:val="16"/>
          <w:lang w:val="en-GB"/>
        </w:rPr>
        <w:t xml:space="preserve">    unc_pixels = {</w:t>
      </w:r>
    </w:p>
    <w:p w14:paraId="1468CC04"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r w:rsidRPr="00644F3D">
        <w:rPr>
          <w:sz w:val="16"/>
          <w:szCs w:val="16"/>
          <w:lang w:val="en-GB"/>
        </w:rPr>
        <w:t xml:space="preserve">        # 'U'</w:t>
      </w:r>
    </w:p>
    <w:p w14:paraId="13677D16"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r w:rsidRPr="00644F3D">
        <w:rPr>
          <w:sz w:val="16"/>
          <w:szCs w:val="16"/>
          <w:lang w:val="en-GB"/>
        </w:rPr>
        <w:t xml:space="preserve">        (2, 2), (2, 3), (2, 4), (2, 5), (2, 6), (3, 6), (4, 6), (5, 6), (6, 6), (6, 2), (6, 3), (6, 4), (6, 5),</w:t>
      </w:r>
    </w:p>
    <w:p w14:paraId="04368159"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r w:rsidRPr="00644F3D">
        <w:rPr>
          <w:sz w:val="16"/>
          <w:szCs w:val="16"/>
          <w:lang w:val="en-GB"/>
        </w:rPr>
        <w:t xml:space="preserve">        # 'N'</w:t>
      </w:r>
    </w:p>
    <w:p w14:paraId="3A0CEA55"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r w:rsidRPr="00644F3D">
        <w:rPr>
          <w:sz w:val="16"/>
          <w:szCs w:val="16"/>
          <w:lang w:val="en-GB"/>
        </w:rPr>
        <w:t xml:space="preserve">        (8, 2), (8, 3), (8, 4), (8, 5), (8, 6), (9, 2), (10, 2), (11, 2), (12, 2), (12, 3), (12, 4), (12, 5), (12, 6),</w:t>
      </w:r>
    </w:p>
    <w:p w14:paraId="1C867ECC"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r w:rsidRPr="00644F3D">
        <w:rPr>
          <w:sz w:val="16"/>
          <w:szCs w:val="16"/>
          <w:lang w:val="en-GB"/>
        </w:rPr>
        <w:t xml:space="preserve">        # 'C'</w:t>
      </w:r>
    </w:p>
    <w:p w14:paraId="6EBB0943"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r w:rsidRPr="00644F3D">
        <w:rPr>
          <w:sz w:val="16"/>
          <w:szCs w:val="16"/>
          <w:lang w:val="en-GB"/>
        </w:rPr>
        <w:t xml:space="preserve">        (14, 2), (14, 3), (14, 4), (14, 5), (14, 6), (15, 2), (16, 2), (17, 2), (15, 6), (16, 6), (17, 6),</w:t>
      </w:r>
    </w:p>
    <w:p w14:paraId="185F2F2D"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r w:rsidRPr="00644F3D">
        <w:rPr>
          <w:sz w:val="16"/>
          <w:szCs w:val="16"/>
          <w:lang w:val="en-GB"/>
        </w:rPr>
        <w:t xml:space="preserve">    }</w:t>
      </w:r>
    </w:p>
    <w:p w14:paraId="16A1911D"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r w:rsidRPr="00644F3D">
        <w:rPr>
          <w:sz w:val="16"/>
          <w:szCs w:val="16"/>
          <w:lang w:val="en-GB"/>
        </w:rPr>
        <w:t xml:space="preserve">    for (x, y) in unc_pixels:</w:t>
      </w:r>
    </w:p>
    <w:p w14:paraId="4F48CF1D"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lang w:val="en-GB"/>
        </w:rPr>
        <w:t xml:space="preserve">        </w:t>
      </w:r>
      <w:r w:rsidRPr="00644F3D">
        <w:rPr>
          <w:sz w:val="16"/>
          <w:szCs w:val="16"/>
        </w:rPr>
        <w:t>display.graphics.pixel(x, y)</w:t>
      </w:r>
    </w:p>
    <w:p w14:paraId="373E739D"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p>
    <w:p w14:paraId="71E60CF9"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rPr>
        <w:t xml:space="preserve">    # Texte "OPT" en position finale avec inversion des couleurs</w:t>
      </w:r>
    </w:p>
    <w:p w14:paraId="218C9C7A"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r w:rsidRPr="00644F3D">
        <w:rPr>
          <w:sz w:val="16"/>
          <w:szCs w:val="16"/>
        </w:rPr>
        <w:t xml:space="preserve">    </w:t>
      </w:r>
      <w:r w:rsidRPr="00644F3D">
        <w:rPr>
          <w:sz w:val="16"/>
          <w:szCs w:val="16"/>
          <w:lang w:val="en-GB"/>
        </w:rPr>
        <w:t>display.set_pen(colors['OPT'])</w:t>
      </w:r>
    </w:p>
    <w:p w14:paraId="2A5BBD14"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r w:rsidRPr="00644F3D">
        <w:rPr>
          <w:sz w:val="16"/>
          <w:szCs w:val="16"/>
          <w:lang w:val="en-GB"/>
        </w:rPr>
        <w:t xml:space="preserve">    display.graphics.text("OPT", opt_x_final, 24, scale=1)</w:t>
      </w:r>
    </w:p>
    <w:p w14:paraId="1C716A0E"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lang w:val="en-GB"/>
        </w:rPr>
        <w:t xml:space="preserve">    </w:t>
      </w:r>
      <w:r w:rsidRPr="00644F3D">
        <w:rPr>
          <w:sz w:val="16"/>
          <w:szCs w:val="16"/>
        </w:rPr>
        <w:t>display.update()</w:t>
      </w:r>
    </w:p>
    <w:p w14:paraId="45FE60FE"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rPr>
        <w:t xml:space="preserve">    time.sleep(0.5)</w:t>
      </w:r>
    </w:p>
    <w:p w14:paraId="4ADBDC2B"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rPr>
        <w:t xml:space="preserve">    # Couleur du fond en jaune et les lettres en noir</w:t>
      </w:r>
    </w:p>
    <w:p w14:paraId="6F9A4D09"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r w:rsidRPr="00644F3D">
        <w:rPr>
          <w:sz w:val="16"/>
          <w:szCs w:val="16"/>
        </w:rPr>
        <w:t xml:space="preserve">    </w:t>
      </w:r>
      <w:r w:rsidRPr="00644F3D">
        <w:rPr>
          <w:sz w:val="16"/>
          <w:szCs w:val="16"/>
          <w:lang w:val="en-GB"/>
        </w:rPr>
        <w:t>display.set_pen('YELLOW_SMILEY')</w:t>
      </w:r>
    </w:p>
    <w:p w14:paraId="0D8A564C"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r w:rsidRPr="00644F3D">
        <w:rPr>
          <w:sz w:val="16"/>
          <w:szCs w:val="16"/>
          <w:lang w:val="en-GB"/>
        </w:rPr>
        <w:t xml:space="preserve">    for x in range(12, 31):</w:t>
      </w:r>
    </w:p>
    <w:p w14:paraId="0F1D5730"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r w:rsidRPr="00644F3D">
        <w:rPr>
          <w:sz w:val="16"/>
          <w:szCs w:val="16"/>
          <w:lang w:val="en-GB"/>
        </w:rPr>
        <w:t xml:space="preserve">        for y in range(24, 31):</w:t>
      </w:r>
    </w:p>
    <w:p w14:paraId="73A67B0A"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lang w:val="en-GB"/>
        </w:rPr>
        <w:t xml:space="preserve">            </w:t>
      </w:r>
      <w:r w:rsidRPr="00644F3D">
        <w:rPr>
          <w:sz w:val="16"/>
          <w:szCs w:val="16"/>
        </w:rPr>
        <w:t xml:space="preserve">display.graphics.pixel(x, y)  </w:t>
      </w:r>
    </w:p>
    <w:p w14:paraId="54CB2E16"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rPr>
        <w:t xml:space="preserve">    # Laisser les LEDs de "OPT" en noir en repassant par-dessus</w:t>
      </w:r>
    </w:p>
    <w:p w14:paraId="11B3DAC9"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r w:rsidRPr="00644F3D">
        <w:rPr>
          <w:sz w:val="16"/>
          <w:szCs w:val="16"/>
        </w:rPr>
        <w:t xml:space="preserve">    </w:t>
      </w:r>
      <w:r w:rsidRPr="00644F3D">
        <w:rPr>
          <w:sz w:val="16"/>
          <w:szCs w:val="16"/>
          <w:lang w:val="en-GB"/>
        </w:rPr>
        <w:t>display.set_pen('BLACK')</w:t>
      </w:r>
    </w:p>
    <w:p w14:paraId="3BDD0DDD"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r w:rsidRPr="00644F3D">
        <w:rPr>
          <w:sz w:val="16"/>
          <w:szCs w:val="16"/>
          <w:lang w:val="en-GB"/>
        </w:rPr>
        <w:t xml:space="preserve">    opt_pixels = {</w:t>
      </w:r>
    </w:p>
    <w:p w14:paraId="2A699DA5"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r w:rsidRPr="00644F3D">
        <w:rPr>
          <w:sz w:val="16"/>
          <w:szCs w:val="16"/>
          <w:lang w:val="en-GB"/>
        </w:rPr>
        <w:t xml:space="preserve">        # 'O'</w:t>
      </w:r>
    </w:p>
    <w:p w14:paraId="30D18BEC"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r w:rsidRPr="00644F3D">
        <w:rPr>
          <w:sz w:val="16"/>
          <w:szCs w:val="16"/>
          <w:lang w:val="en-GB"/>
        </w:rPr>
        <w:t xml:space="preserve">        (13, 25), (13, 26), (13, 27), (13, 28), (13, 29), (14, 25), (15, 25), (16, 25), (14, 29), (15, 29), (16, 29), (17, 29), (17, 26), (17, 27), (17, 28), (17, 29), </w:t>
      </w:r>
    </w:p>
    <w:p w14:paraId="71F1B36C"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r w:rsidRPr="00644F3D">
        <w:rPr>
          <w:sz w:val="16"/>
          <w:szCs w:val="16"/>
          <w:lang w:val="en-GB"/>
        </w:rPr>
        <w:t xml:space="preserve">        # 'P'</w:t>
      </w:r>
    </w:p>
    <w:p w14:paraId="607D3C81"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r w:rsidRPr="00644F3D">
        <w:rPr>
          <w:sz w:val="16"/>
          <w:szCs w:val="16"/>
          <w:lang w:val="en-GB"/>
        </w:rPr>
        <w:t xml:space="preserve">        (19, 25), (19, 26), (19, 27), (19, 28), (19, 29), (20, 25), (21, 25), (22, 25), (21, 28), (22, 28), (23, 28), (23, 25), (23, 26), (23, 27),</w:t>
      </w:r>
    </w:p>
    <w:p w14:paraId="3F870DE2"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r w:rsidRPr="00644F3D">
        <w:rPr>
          <w:sz w:val="16"/>
          <w:szCs w:val="16"/>
          <w:lang w:val="en-GB"/>
        </w:rPr>
        <w:t xml:space="preserve">        # 'T'</w:t>
      </w:r>
    </w:p>
    <w:p w14:paraId="3B2C7BF5"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r w:rsidRPr="00644F3D">
        <w:rPr>
          <w:sz w:val="16"/>
          <w:szCs w:val="16"/>
          <w:lang w:val="en-GB"/>
        </w:rPr>
        <w:t xml:space="preserve">        (25, 25), (26, 25), (27, 25), (28, 25), (29, 25), (27, 26), (27, 27), (27, 28), (27, 29),</w:t>
      </w:r>
    </w:p>
    <w:p w14:paraId="349C2C36"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r w:rsidRPr="00644F3D">
        <w:rPr>
          <w:sz w:val="16"/>
          <w:szCs w:val="16"/>
          <w:lang w:val="en-GB"/>
        </w:rPr>
        <w:t xml:space="preserve">    }</w:t>
      </w:r>
    </w:p>
    <w:p w14:paraId="6658F506"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r w:rsidRPr="00644F3D">
        <w:rPr>
          <w:sz w:val="16"/>
          <w:szCs w:val="16"/>
          <w:lang w:val="en-GB"/>
        </w:rPr>
        <w:t xml:space="preserve">    for (x, y) in opt_pixels:</w:t>
      </w:r>
    </w:p>
    <w:p w14:paraId="7DBCC61C"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lang w:val="en-GB"/>
        </w:rPr>
        <w:t xml:space="preserve">        </w:t>
      </w:r>
      <w:r w:rsidRPr="00644F3D">
        <w:rPr>
          <w:sz w:val="16"/>
          <w:szCs w:val="16"/>
        </w:rPr>
        <w:t>display.graphics.pixel(x, y)</w:t>
      </w:r>
    </w:p>
    <w:p w14:paraId="4E0925B2"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p>
    <w:p w14:paraId="4FF7EB84"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rPr>
        <w:t xml:space="preserve">    # Mettre à jour pour afficher les blocs finaux</w:t>
      </w:r>
    </w:p>
    <w:p w14:paraId="7512F639"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rPr>
        <w:t xml:space="preserve">    display.update()</w:t>
      </w:r>
    </w:p>
    <w:p w14:paraId="737CEFA6"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rPr>
        <w:t xml:space="preserve">    time.sleep(0.5)</w:t>
      </w:r>
    </w:p>
    <w:p w14:paraId="1B02B8C1"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p>
    <w:p w14:paraId="52768AEB"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rPr>
        <w:t xml:space="preserve">    # enchaîner avec l'animation</w:t>
      </w:r>
    </w:p>
    <w:p w14:paraId="28BC4C2A"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r w:rsidRPr="00644F3D">
        <w:rPr>
          <w:sz w:val="16"/>
          <w:szCs w:val="16"/>
        </w:rPr>
        <w:t xml:space="preserve">    </w:t>
      </w:r>
      <w:r w:rsidRPr="00644F3D">
        <w:rPr>
          <w:sz w:val="16"/>
          <w:szCs w:val="16"/>
          <w:lang w:val="en-GB"/>
        </w:rPr>
        <w:t>exploding_heart_animation(display)</w:t>
      </w:r>
    </w:p>
    <w:p w14:paraId="5AC2A539"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p>
    <w:p w14:paraId="78495DDC"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p>
    <w:p w14:paraId="31A2BF2D"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r w:rsidRPr="00644F3D">
        <w:rPr>
          <w:sz w:val="16"/>
          <w:szCs w:val="16"/>
          <w:lang w:val="en-GB"/>
        </w:rPr>
        <w:t>def exploding_heart_animation(display):</w:t>
      </w:r>
    </w:p>
    <w:p w14:paraId="4B8CFDBC"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lang w:val="en-GB"/>
        </w:rPr>
        <w:t xml:space="preserve">    </w:t>
      </w:r>
      <w:r w:rsidRPr="00644F3D">
        <w:rPr>
          <w:sz w:val="16"/>
          <w:szCs w:val="16"/>
        </w:rPr>
        <w:t>"""Crée une animation d'un cœur explosant à partir d'une LED centrale, qui disparaît ensuite."""</w:t>
      </w:r>
    </w:p>
    <w:p w14:paraId="7AEEEDB6"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rPr>
        <w:t xml:space="preserve">    # Définir la LED centrale de départ</w:t>
      </w:r>
    </w:p>
    <w:p w14:paraId="3B2245D8"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rPr>
        <w:t xml:space="preserve">    center_led = (15, 15)</w:t>
      </w:r>
    </w:p>
    <w:p w14:paraId="2CDE4A82"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rPr>
        <w:t xml:space="preserve">    </w:t>
      </w:r>
    </w:p>
    <w:p w14:paraId="66DD2B4D"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rPr>
        <w:t xml:space="preserve">    # Liste des positions des LEDs formant le cœur final</w:t>
      </w:r>
    </w:p>
    <w:p w14:paraId="4DD30D27"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rPr>
        <w:lastRenderedPageBreak/>
        <w:t xml:space="preserve">    heart_positions = [</w:t>
      </w:r>
    </w:p>
    <w:p w14:paraId="34AC6563"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rPr>
        <w:t xml:space="preserve">        (15, 12), (14, 11), (16, 11), (13, 10), (17, 10), </w:t>
      </w:r>
    </w:p>
    <w:p w14:paraId="54BA6719"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rPr>
        <w:t xml:space="preserve">        (12, 9), (11, 9), (10, 9), (18, 9), (19, 9), (20, 9), </w:t>
      </w:r>
    </w:p>
    <w:p w14:paraId="0E1205A6"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rPr>
        <w:t xml:space="preserve">        (9, 10), (21, 10), (8, 11), (22, 11), (7, 12), (7, 13), </w:t>
      </w:r>
    </w:p>
    <w:p w14:paraId="646F636E"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rPr>
        <w:t xml:space="preserve">        (7, 14), (23, 12), (23, 13), (23, 14), (8, 15), (22, 15), </w:t>
      </w:r>
    </w:p>
    <w:p w14:paraId="204660A9"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rPr>
        <w:t xml:space="preserve">        (9, 16), (21, 16), (10, 17), (20, 17), (11, 18), (19, 18), </w:t>
      </w:r>
    </w:p>
    <w:p w14:paraId="46F6E3DF"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rPr>
        <w:t xml:space="preserve">        (12, 19), (18, 19), (13, 20), (17, 20), (14, 21), (16, 21), (15, 22)</w:t>
      </w:r>
    </w:p>
    <w:p w14:paraId="0890CFDC"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rPr>
        <w:t xml:space="preserve">    ]</w:t>
      </w:r>
    </w:p>
    <w:p w14:paraId="3682E957"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rPr>
        <w:t xml:space="preserve">    </w:t>
      </w:r>
    </w:p>
    <w:p w14:paraId="573E6DD8"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rPr>
        <w:t xml:space="preserve">    # Afficher la LED centrale</w:t>
      </w:r>
    </w:p>
    <w:p w14:paraId="1108DD00"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r w:rsidRPr="00644F3D">
        <w:rPr>
          <w:sz w:val="16"/>
          <w:szCs w:val="16"/>
        </w:rPr>
        <w:t xml:space="preserve">    </w:t>
      </w:r>
      <w:r w:rsidRPr="00644F3D">
        <w:rPr>
          <w:sz w:val="16"/>
          <w:szCs w:val="16"/>
          <w:lang w:val="en-GB"/>
        </w:rPr>
        <w:t>display.set_pen('PINK')</w:t>
      </w:r>
    </w:p>
    <w:p w14:paraId="1C130133"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r w:rsidRPr="00644F3D">
        <w:rPr>
          <w:sz w:val="16"/>
          <w:szCs w:val="16"/>
          <w:lang w:val="en-GB"/>
        </w:rPr>
        <w:t xml:space="preserve">    display.graphics.pixel(*center_led)</w:t>
      </w:r>
    </w:p>
    <w:p w14:paraId="2021BDD9"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lang w:val="en-GB"/>
        </w:rPr>
        <w:t xml:space="preserve">    </w:t>
      </w:r>
      <w:r w:rsidRPr="00644F3D">
        <w:rPr>
          <w:sz w:val="16"/>
          <w:szCs w:val="16"/>
        </w:rPr>
        <w:t>display.update()</w:t>
      </w:r>
    </w:p>
    <w:p w14:paraId="497CE9C6"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rPr>
        <w:t xml:space="preserve">    time.sleep(0.2)  # Petite pause pour rendre l'animation visible</w:t>
      </w:r>
    </w:p>
    <w:p w14:paraId="582136C2"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p>
    <w:p w14:paraId="0D3E848D"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rPr>
        <w:t xml:space="preserve">    # Ajouter les LEDs petit à petit jusqu'à former le cœur final</w:t>
      </w:r>
    </w:p>
    <w:p w14:paraId="326FC10F"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r w:rsidRPr="00644F3D">
        <w:rPr>
          <w:sz w:val="16"/>
          <w:szCs w:val="16"/>
        </w:rPr>
        <w:t xml:space="preserve">    </w:t>
      </w:r>
      <w:r w:rsidRPr="00644F3D">
        <w:rPr>
          <w:sz w:val="16"/>
          <w:szCs w:val="16"/>
          <w:lang w:val="en-GB"/>
        </w:rPr>
        <w:t>for i, led in enumerate(heart_positions):</w:t>
      </w:r>
    </w:p>
    <w:p w14:paraId="044E19E5"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lang w:val="en-GB"/>
        </w:rPr>
        <w:t xml:space="preserve">        </w:t>
      </w:r>
      <w:r w:rsidRPr="00644F3D">
        <w:rPr>
          <w:sz w:val="16"/>
          <w:szCs w:val="16"/>
        </w:rPr>
        <w:t># Lorsque la moitié des LEDs sont allumées, éteindre la LED centrale</w:t>
      </w:r>
    </w:p>
    <w:p w14:paraId="43441792"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r w:rsidRPr="00644F3D">
        <w:rPr>
          <w:sz w:val="16"/>
          <w:szCs w:val="16"/>
        </w:rPr>
        <w:t xml:space="preserve">        </w:t>
      </w:r>
      <w:r w:rsidRPr="00644F3D">
        <w:rPr>
          <w:sz w:val="16"/>
          <w:szCs w:val="16"/>
          <w:lang w:val="en-GB"/>
        </w:rPr>
        <w:t>if i == len(heart_positions) // 2:</w:t>
      </w:r>
    </w:p>
    <w:p w14:paraId="26490A6A"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r w:rsidRPr="00644F3D">
        <w:rPr>
          <w:sz w:val="16"/>
          <w:szCs w:val="16"/>
          <w:lang w:val="en-GB"/>
        </w:rPr>
        <w:t xml:space="preserve">            display.set_pen('BLACK')</w:t>
      </w:r>
    </w:p>
    <w:p w14:paraId="5B215E32"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r w:rsidRPr="00644F3D">
        <w:rPr>
          <w:sz w:val="16"/>
          <w:szCs w:val="16"/>
          <w:lang w:val="en-GB"/>
        </w:rPr>
        <w:t xml:space="preserve">            display.graphics.pixel(*center_led)</w:t>
      </w:r>
    </w:p>
    <w:p w14:paraId="2A278E44"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p>
    <w:p w14:paraId="4A8981F9"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lang w:val="en-GB"/>
        </w:rPr>
        <w:t xml:space="preserve">        </w:t>
      </w:r>
      <w:r w:rsidRPr="00644F3D">
        <w:rPr>
          <w:sz w:val="16"/>
          <w:szCs w:val="16"/>
        </w:rPr>
        <w:t># Afficher la LED courante du cœur</w:t>
      </w:r>
    </w:p>
    <w:p w14:paraId="184BFAF0"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r w:rsidRPr="00644F3D">
        <w:rPr>
          <w:sz w:val="16"/>
          <w:szCs w:val="16"/>
        </w:rPr>
        <w:t xml:space="preserve">        </w:t>
      </w:r>
      <w:r w:rsidRPr="00644F3D">
        <w:rPr>
          <w:sz w:val="16"/>
          <w:szCs w:val="16"/>
          <w:lang w:val="en-GB"/>
        </w:rPr>
        <w:t>display.set_pen('PINK')</w:t>
      </w:r>
    </w:p>
    <w:p w14:paraId="35E6759F"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r w:rsidRPr="00644F3D">
        <w:rPr>
          <w:sz w:val="16"/>
          <w:szCs w:val="16"/>
          <w:lang w:val="en-GB"/>
        </w:rPr>
        <w:t xml:space="preserve">        display.graphics.pixel(*led)</w:t>
      </w:r>
    </w:p>
    <w:p w14:paraId="653B2396"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lang w:val="en-GB"/>
        </w:rPr>
        <w:t xml:space="preserve">        </w:t>
      </w:r>
      <w:r w:rsidRPr="00644F3D">
        <w:rPr>
          <w:sz w:val="16"/>
          <w:szCs w:val="16"/>
        </w:rPr>
        <w:t>display.update()</w:t>
      </w:r>
    </w:p>
    <w:p w14:paraId="28D10EA1"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rPr>
        <w:t xml:space="preserve">        time.sleep(0.05)  # Pause pour rendre l'animation progressive</w:t>
      </w:r>
    </w:p>
    <w:p w14:paraId="772B07DB"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p>
    <w:p w14:paraId="48D966CD"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p>
    <w:p w14:paraId="5749A541"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r w:rsidRPr="00644F3D">
        <w:rPr>
          <w:sz w:val="16"/>
          <w:szCs w:val="16"/>
          <w:lang w:val="en-GB"/>
        </w:rPr>
        <w:t>def display_info_screen(self, wifi_status, api_key_status, file_agences_status):</w:t>
      </w:r>
    </w:p>
    <w:p w14:paraId="3F55A633"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lang w:val="en-GB"/>
        </w:rPr>
        <w:t xml:space="preserve">    </w:t>
      </w:r>
      <w:r w:rsidRPr="00644F3D">
        <w:rPr>
          <w:sz w:val="16"/>
          <w:szCs w:val="16"/>
        </w:rPr>
        <w:t>"""Affiche l'état du WiFi, de la clé API, et du fichier agences.env sur l'écran d'information."""</w:t>
      </w:r>
    </w:p>
    <w:p w14:paraId="53D5C878"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rPr>
        <w:t xml:space="preserve">    self.clear()  # Efface l'écran pour l'affichage des informations.</w:t>
      </w:r>
    </w:p>
    <w:p w14:paraId="4B788A8B"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p>
    <w:p w14:paraId="6A67E65D"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rPr>
        <w:t xml:space="preserve">    # Définir la police et la couleur</w:t>
      </w:r>
    </w:p>
    <w:p w14:paraId="2EFD5EE5"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r w:rsidRPr="00644F3D">
        <w:rPr>
          <w:sz w:val="16"/>
          <w:szCs w:val="16"/>
        </w:rPr>
        <w:t xml:space="preserve">    </w:t>
      </w:r>
      <w:r w:rsidRPr="00644F3D">
        <w:rPr>
          <w:sz w:val="16"/>
          <w:szCs w:val="16"/>
          <w:lang w:val="en-GB"/>
        </w:rPr>
        <w:t>self.graphics.set_font("bitmap5")</w:t>
      </w:r>
    </w:p>
    <w:p w14:paraId="492E3A41"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r w:rsidRPr="00644F3D">
        <w:rPr>
          <w:sz w:val="16"/>
          <w:szCs w:val="16"/>
          <w:lang w:val="en-GB"/>
        </w:rPr>
        <w:t xml:space="preserve">    self.graphics.set_pen(self.pens['WHITE'])</w:t>
      </w:r>
    </w:p>
    <w:p w14:paraId="0D7D98E6"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p>
    <w:p w14:paraId="265F5565"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lang w:val="en-GB"/>
        </w:rPr>
        <w:t xml:space="preserve">    </w:t>
      </w:r>
      <w:r w:rsidRPr="00644F3D">
        <w:rPr>
          <w:sz w:val="16"/>
          <w:szCs w:val="16"/>
        </w:rPr>
        <w:t># Affichage pour l'état du WiFi</w:t>
      </w:r>
    </w:p>
    <w:p w14:paraId="325BD31E"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rPr>
        <w:t xml:space="preserve">    self.graphics.text("WIFI", 1, 0, scale=1)</w:t>
      </w:r>
    </w:p>
    <w:p w14:paraId="07BEEE0F"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r w:rsidRPr="00644F3D">
        <w:rPr>
          <w:sz w:val="16"/>
          <w:szCs w:val="16"/>
        </w:rPr>
        <w:t xml:space="preserve">    </w:t>
      </w:r>
      <w:r w:rsidRPr="00644F3D">
        <w:rPr>
          <w:sz w:val="16"/>
          <w:szCs w:val="16"/>
          <w:lang w:val="en-GB"/>
        </w:rPr>
        <w:t>if wifi_status:</w:t>
      </w:r>
    </w:p>
    <w:p w14:paraId="42BF65DA"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r w:rsidRPr="00644F3D">
        <w:rPr>
          <w:sz w:val="16"/>
          <w:szCs w:val="16"/>
          <w:lang w:val="en-GB"/>
        </w:rPr>
        <w:t xml:space="preserve">        self.graphics.set_pen(self.pens['GREEN'])</w:t>
      </w:r>
    </w:p>
    <w:p w14:paraId="43B34312"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r w:rsidRPr="00644F3D">
        <w:rPr>
          <w:sz w:val="16"/>
          <w:szCs w:val="16"/>
          <w:lang w:val="en-GB"/>
        </w:rPr>
        <w:t xml:space="preserve">        self.graphics.text("OK", 21, 0, scale=1)</w:t>
      </w:r>
    </w:p>
    <w:p w14:paraId="4F20F270"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r w:rsidRPr="00644F3D">
        <w:rPr>
          <w:sz w:val="16"/>
          <w:szCs w:val="16"/>
          <w:lang w:val="en-GB"/>
        </w:rPr>
        <w:t xml:space="preserve">    else:</w:t>
      </w:r>
    </w:p>
    <w:p w14:paraId="3E0197EB"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r w:rsidRPr="00644F3D">
        <w:rPr>
          <w:sz w:val="16"/>
          <w:szCs w:val="16"/>
          <w:lang w:val="en-GB"/>
        </w:rPr>
        <w:t xml:space="preserve">        self.graphics.set_pen(self.pens['RED'])</w:t>
      </w:r>
    </w:p>
    <w:p w14:paraId="5E2DD50E"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lang w:val="en-GB"/>
        </w:rPr>
        <w:t xml:space="preserve">        </w:t>
      </w:r>
      <w:r w:rsidRPr="00644F3D">
        <w:rPr>
          <w:sz w:val="16"/>
          <w:szCs w:val="16"/>
        </w:rPr>
        <w:t>self.graphics.text("KO", 21, 0, scale=1)</w:t>
      </w:r>
    </w:p>
    <w:p w14:paraId="1F536D41"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p>
    <w:p w14:paraId="5E93110E"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rPr>
        <w:t xml:space="preserve">    # Affichage pour l'état de la clé API</w:t>
      </w:r>
    </w:p>
    <w:p w14:paraId="4B023A00"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r w:rsidRPr="00644F3D">
        <w:rPr>
          <w:sz w:val="16"/>
          <w:szCs w:val="16"/>
        </w:rPr>
        <w:t xml:space="preserve">    </w:t>
      </w:r>
      <w:r w:rsidRPr="00644F3D">
        <w:rPr>
          <w:sz w:val="16"/>
          <w:szCs w:val="16"/>
          <w:lang w:val="en-GB"/>
        </w:rPr>
        <w:t>self.graphics.set_pen(self.pens['WHITE'])</w:t>
      </w:r>
    </w:p>
    <w:p w14:paraId="2F77EBC4"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r w:rsidRPr="00644F3D">
        <w:rPr>
          <w:sz w:val="16"/>
          <w:szCs w:val="16"/>
          <w:lang w:val="en-GB"/>
        </w:rPr>
        <w:t xml:space="preserve">    self.graphics.text("API", 1, 8, scale=1)</w:t>
      </w:r>
    </w:p>
    <w:p w14:paraId="269C88E9"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r w:rsidRPr="00644F3D">
        <w:rPr>
          <w:sz w:val="16"/>
          <w:szCs w:val="16"/>
          <w:lang w:val="en-GB"/>
        </w:rPr>
        <w:t xml:space="preserve">    if api_key_status:</w:t>
      </w:r>
    </w:p>
    <w:p w14:paraId="5E3D09CA"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r w:rsidRPr="00644F3D">
        <w:rPr>
          <w:sz w:val="16"/>
          <w:szCs w:val="16"/>
          <w:lang w:val="en-GB"/>
        </w:rPr>
        <w:t xml:space="preserve">        self.graphics.set_pen(self.pens['GREEN'])</w:t>
      </w:r>
    </w:p>
    <w:p w14:paraId="66AD7E98"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r w:rsidRPr="00644F3D">
        <w:rPr>
          <w:sz w:val="16"/>
          <w:szCs w:val="16"/>
          <w:lang w:val="en-GB"/>
        </w:rPr>
        <w:t xml:space="preserve">        self.graphics.text("OK", 21, 8, scale=1)</w:t>
      </w:r>
    </w:p>
    <w:p w14:paraId="28DE82DC"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r w:rsidRPr="00644F3D">
        <w:rPr>
          <w:sz w:val="16"/>
          <w:szCs w:val="16"/>
          <w:lang w:val="en-GB"/>
        </w:rPr>
        <w:t xml:space="preserve">    else:</w:t>
      </w:r>
    </w:p>
    <w:p w14:paraId="7B4EEC23"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r w:rsidRPr="00644F3D">
        <w:rPr>
          <w:sz w:val="16"/>
          <w:szCs w:val="16"/>
          <w:lang w:val="en-GB"/>
        </w:rPr>
        <w:t xml:space="preserve">        self.graphics.set_pen(self.pens['RED'])</w:t>
      </w:r>
    </w:p>
    <w:p w14:paraId="1DC60017"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lang w:val="en-GB"/>
        </w:rPr>
        <w:t xml:space="preserve">        </w:t>
      </w:r>
      <w:r w:rsidRPr="00644F3D">
        <w:rPr>
          <w:sz w:val="16"/>
          <w:szCs w:val="16"/>
        </w:rPr>
        <w:t>self.graphics.text("KO", 21, 8, scale=1)</w:t>
      </w:r>
    </w:p>
    <w:p w14:paraId="4FFE321E"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p>
    <w:p w14:paraId="65D598D7"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rPr>
        <w:t xml:space="preserve">    # Affichage pour l'état du fichier agences.env</w:t>
      </w:r>
    </w:p>
    <w:p w14:paraId="4E55582E"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r w:rsidRPr="00644F3D">
        <w:rPr>
          <w:sz w:val="16"/>
          <w:szCs w:val="16"/>
        </w:rPr>
        <w:t xml:space="preserve">    </w:t>
      </w:r>
      <w:r w:rsidRPr="00644F3D">
        <w:rPr>
          <w:sz w:val="16"/>
          <w:szCs w:val="16"/>
          <w:lang w:val="en-GB"/>
        </w:rPr>
        <w:t>self.graphics.set_pen(self.pens['WHITE'])</w:t>
      </w:r>
    </w:p>
    <w:p w14:paraId="3B24C204"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lang w:val="en-GB"/>
        </w:rPr>
        <w:t xml:space="preserve">    </w:t>
      </w:r>
      <w:r w:rsidRPr="00644F3D">
        <w:rPr>
          <w:sz w:val="16"/>
          <w:szCs w:val="16"/>
        </w:rPr>
        <w:t>self.graphics.text(".ENV", 1, 16, scale=1)</w:t>
      </w:r>
    </w:p>
    <w:p w14:paraId="0C33DD1C"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r w:rsidRPr="00644F3D">
        <w:rPr>
          <w:sz w:val="16"/>
          <w:szCs w:val="16"/>
        </w:rPr>
        <w:t xml:space="preserve">    </w:t>
      </w:r>
      <w:r w:rsidRPr="00644F3D">
        <w:rPr>
          <w:sz w:val="16"/>
          <w:szCs w:val="16"/>
          <w:lang w:val="en-GB"/>
        </w:rPr>
        <w:t>if file_agences_status:</w:t>
      </w:r>
    </w:p>
    <w:p w14:paraId="3CB643DA"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r w:rsidRPr="00644F3D">
        <w:rPr>
          <w:sz w:val="16"/>
          <w:szCs w:val="16"/>
          <w:lang w:val="en-GB"/>
        </w:rPr>
        <w:t xml:space="preserve">        self.graphics.set_pen(self.pens['GREEN'])</w:t>
      </w:r>
    </w:p>
    <w:p w14:paraId="3755E361"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r w:rsidRPr="00644F3D">
        <w:rPr>
          <w:sz w:val="16"/>
          <w:szCs w:val="16"/>
          <w:lang w:val="en-GB"/>
        </w:rPr>
        <w:t xml:space="preserve">        self.graphics.text("OK", 21, 16, scale=1)</w:t>
      </w:r>
    </w:p>
    <w:p w14:paraId="7500CA44"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r w:rsidRPr="00644F3D">
        <w:rPr>
          <w:sz w:val="16"/>
          <w:szCs w:val="16"/>
          <w:lang w:val="en-GB"/>
        </w:rPr>
        <w:t xml:space="preserve">    else:</w:t>
      </w:r>
    </w:p>
    <w:p w14:paraId="3A5C7E3A"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r w:rsidRPr="00644F3D">
        <w:rPr>
          <w:sz w:val="16"/>
          <w:szCs w:val="16"/>
          <w:lang w:val="en-GB"/>
        </w:rPr>
        <w:t xml:space="preserve">        self.graphics.set_pen(self.pens['RED'])</w:t>
      </w:r>
    </w:p>
    <w:p w14:paraId="096343BA"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r w:rsidRPr="00644F3D">
        <w:rPr>
          <w:sz w:val="16"/>
          <w:szCs w:val="16"/>
          <w:lang w:val="en-GB"/>
        </w:rPr>
        <w:t xml:space="preserve">        self.graphics.text("KO", 21, 16, scale=1)</w:t>
      </w:r>
    </w:p>
    <w:p w14:paraId="4029E314"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r w:rsidRPr="00644F3D">
        <w:rPr>
          <w:sz w:val="16"/>
          <w:szCs w:val="16"/>
          <w:lang w:val="en-GB"/>
        </w:rPr>
        <w:t xml:space="preserve">        </w:t>
      </w:r>
    </w:p>
    <w:p w14:paraId="21F94C10"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r w:rsidRPr="00644F3D">
        <w:rPr>
          <w:sz w:val="16"/>
          <w:szCs w:val="16"/>
          <w:lang w:val="en-GB"/>
        </w:rPr>
        <w:t xml:space="preserve">    # Affichage url bitly</w:t>
      </w:r>
    </w:p>
    <w:p w14:paraId="73E7B476"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r w:rsidRPr="00644F3D">
        <w:rPr>
          <w:sz w:val="16"/>
          <w:szCs w:val="16"/>
          <w:lang w:val="en-GB"/>
        </w:rPr>
        <w:t xml:space="preserve">    #self.graphics.set_pen(self.pens['WHITE'])</w:t>
      </w:r>
    </w:p>
    <w:p w14:paraId="1B030AFB"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it-IT"/>
        </w:rPr>
      </w:pPr>
      <w:r w:rsidRPr="00644F3D">
        <w:rPr>
          <w:sz w:val="16"/>
          <w:szCs w:val="16"/>
          <w:lang w:val="en-GB"/>
        </w:rPr>
        <w:t xml:space="preserve">    </w:t>
      </w:r>
      <w:r w:rsidRPr="00644F3D">
        <w:rPr>
          <w:sz w:val="16"/>
          <w:szCs w:val="16"/>
          <w:lang w:val="it-IT"/>
        </w:rPr>
        <w:t>#self.graphics.text("https://bit.ly/3AJbpj2", 1, 23, scale=1)</w:t>
      </w:r>
    </w:p>
    <w:p w14:paraId="5EC8F940"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it-IT"/>
        </w:rPr>
      </w:pPr>
    </w:p>
    <w:p w14:paraId="5F0F03AF"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lang w:val="it-IT"/>
        </w:rPr>
        <w:t xml:space="preserve">    </w:t>
      </w:r>
      <w:r w:rsidRPr="00644F3D">
        <w:rPr>
          <w:sz w:val="16"/>
          <w:szCs w:val="16"/>
        </w:rPr>
        <w:t>self.update()  # Met à jour l'affichage avec les informations.</w:t>
      </w:r>
    </w:p>
    <w:p w14:paraId="5E0D3EF1"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p>
    <w:p w14:paraId="3D3492BF"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p>
    <w:p w14:paraId="24EE7225"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rPr>
        <w:t># Fonction d'affichage de l'écran des légendes</w:t>
      </w:r>
    </w:p>
    <w:p w14:paraId="6A9DB73A"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r w:rsidRPr="00644F3D">
        <w:rPr>
          <w:sz w:val="16"/>
          <w:szCs w:val="16"/>
          <w:lang w:val="en-GB"/>
        </w:rPr>
        <w:t>def display_legend_screen(display, display_time=10):</w:t>
      </w:r>
    </w:p>
    <w:p w14:paraId="3F8B1858"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lang w:val="en-GB"/>
        </w:rPr>
        <w:t xml:space="preserve">    </w:t>
      </w:r>
      <w:r w:rsidRPr="00644F3D">
        <w:rPr>
          <w:sz w:val="16"/>
          <w:szCs w:val="16"/>
        </w:rPr>
        <w:t>"""Affiche et fait défiler les légendes avec les LEDs et le texte alignés sur des lignes spécifiques, indépendamment."""</w:t>
      </w:r>
    </w:p>
    <w:p w14:paraId="5631AD80"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r w:rsidRPr="00644F3D">
        <w:rPr>
          <w:sz w:val="16"/>
          <w:szCs w:val="16"/>
        </w:rPr>
        <w:lastRenderedPageBreak/>
        <w:t xml:space="preserve">    </w:t>
      </w:r>
      <w:r w:rsidRPr="00644F3D">
        <w:rPr>
          <w:sz w:val="16"/>
          <w:szCs w:val="16"/>
          <w:lang w:val="en-GB"/>
        </w:rPr>
        <w:t>start_time = time.time()</w:t>
      </w:r>
    </w:p>
    <w:p w14:paraId="4AD9F6EB"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r w:rsidRPr="00644F3D">
        <w:rPr>
          <w:sz w:val="16"/>
          <w:szCs w:val="16"/>
          <w:lang w:val="en-GB"/>
        </w:rPr>
        <w:t xml:space="preserve">    display.clear()</w:t>
      </w:r>
    </w:p>
    <w:p w14:paraId="26E27309"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r w:rsidRPr="00644F3D">
        <w:rPr>
          <w:sz w:val="16"/>
          <w:szCs w:val="16"/>
          <w:lang w:val="en-GB"/>
        </w:rPr>
        <w:t xml:space="preserve">    </w:t>
      </w:r>
    </w:p>
    <w:p w14:paraId="5863D5B1"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lang w:val="en-GB"/>
        </w:rPr>
        <w:t xml:space="preserve">    </w:t>
      </w:r>
      <w:r w:rsidRPr="00644F3D">
        <w:rPr>
          <w:sz w:val="16"/>
          <w:szCs w:val="16"/>
        </w:rPr>
        <w:t># Configuration des légendes : texte, couleur, LEDs en en-tête, zone d'affichage (y_start, y_end)</w:t>
      </w:r>
    </w:p>
    <w:p w14:paraId="0909D4B3"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r w:rsidRPr="00644F3D">
        <w:rPr>
          <w:sz w:val="16"/>
          <w:szCs w:val="16"/>
        </w:rPr>
        <w:t xml:space="preserve">    </w:t>
      </w:r>
      <w:r w:rsidRPr="00644F3D">
        <w:rPr>
          <w:sz w:val="16"/>
          <w:szCs w:val="16"/>
          <w:lang w:val="en-GB"/>
        </w:rPr>
        <w:t>legends = [</w:t>
      </w:r>
    </w:p>
    <w:p w14:paraId="593191FF"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r w:rsidRPr="00644F3D">
        <w:rPr>
          <w:sz w:val="16"/>
          <w:szCs w:val="16"/>
          <w:lang w:val="en-GB"/>
        </w:rPr>
        <w:t xml:space="preserve">        {"message": "SON ACTIVE", "color": "BLUE", "leds": [(0, 1), (0, 2), (1, 0), (1, 1), (1, 2), (1, 3)], "y_start": 0, "text_y": -1},</w:t>
      </w:r>
    </w:p>
    <w:p w14:paraId="5DBABB9A"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r w:rsidRPr="00644F3D">
        <w:rPr>
          <w:sz w:val="16"/>
          <w:szCs w:val="16"/>
          <w:lang w:val="en-GB"/>
        </w:rPr>
        <w:t xml:space="preserve">        {"message": "SON DESACTIVE", "color": "RED", "leds": [(0, 7), (0, 8), (1, 6), (1, 7), (1, 8), (1, 9)], "y_start": 6, "text_y": 5},</w:t>
      </w:r>
    </w:p>
    <w:p w14:paraId="5FBBE639"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r w:rsidRPr="00644F3D">
        <w:rPr>
          <w:sz w:val="16"/>
          <w:szCs w:val="16"/>
          <w:lang w:val="en-GB"/>
        </w:rPr>
        <w:t xml:space="preserve">        {"message": "PERTE WIFI", "color": "RED", "leds": [(0, 14), (1, 13), (1, 14), (1, 15), (2, 12), (2, 13), (2, 14), (2, 15), (2, 16)], "y_start": 12, "text_y": 11},</w:t>
      </w:r>
    </w:p>
    <w:p w14:paraId="467C0C65"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r w:rsidRPr="00644F3D">
        <w:rPr>
          <w:sz w:val="16"/>
          <w:szCs w:val="16"/>
          <w:lang w:val="en-GB"/>
        </w:rPr>
        <w:t xml:space="preserve">        {"message": "NOM AGENCE FIXE", "color": "YELLOW", "leds": [(1, 20)], "y_start": 18, "text_y": 17},</w:t>
      </w:r>
    </w:p>
    <w:p w14:paraId="1FF469EB"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r w:rsidRPr="00644F3D">
        <w:rPr>
          <w:sz w:val="16"/>
          <w:szCs w:val="16"/>
          <w:lang w:val="en-GB"/>
        </w:rPr>
        <w:t xml:space="preserve">    ]</w:t>
      </w:r>
    </w:p>
    <w:p w14:paraId="7E900D12"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p>
    <w:p w14:paraId="77526E49"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r w:rsidRPr="00644F3D">
        <w:rPr>
          <w:sz w:val="16"/>
          <w:szCs w:val="16"/>
          <w:lang w:val="en-GB"/>
        </w:rPr>
        <w:t xml:space="preserve">    for legend in legends:</w:t>
      </w:r>
    </w:p>
    <w:p w14:paraId="305DE560"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r w:rsidRPr="00644F3D">
        <w:rPr>
          <w:sz w:val="16"/>
          <w:szCs w:val="16"/>
          <w:lang w:val="en-GB"/>
        </w:rPr>
        <w:t xml:space="preserve">        display.set_pen(legend["color"])</w:t>
      </w:r>
    </w:p>
    <w:p w14:paraId="1D355B49"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r w:rsidRPr="00644F3D">
        <w:rPr>
          <w:sz w:val="16"/>
          <w:szCs w:val="16"/>
          <w:lang w:val="en-GB"/>
        </w:rPr>
        <w:t xml:space="preserve">        for x_offset, y_offset in legend["leds"]:</w:t>
      </w:r>
    </w:p>
    <w:p w14:paraId="22FBB6F8"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r w:rsidRPr="00644F3D">
        <w:rPr>
          <w:sz w:val="16"/>
          <w:szCs w:val="16"/>
          <w:lang w:val="en-GB"/>
        </w:rPr>
        <w:t xml:space="preserve">            display.graphics.pixel(x_offset, y_offset)</w:t>
      </w:r>
    </w:p>
    <w:p w14:paraId="2DA70B75"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r w:rsidRPr="00644F3D">
        <w:rPr>
          <w:sz w:val="16"/>
          <w:szCs w:val="16"/>
          <w:lang w:val="en-GB"/>
        </w:rPr>
        <w:t xml:space="preserve">        display.set_pen("WHITE")</w:t>
      </w:r>
    </w:p>
    <w:p w14:paraId="7C6F464A"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r w:rsidRPr="00644F3D">
        <w:rPr>
          <w:sz w:val="16"/>
          <w:szCs w:val="16"/>
          <w:lang w:val="en-GB"/>
        </w:rPr>
        <w:t xml:space="preserve">        display.graphics.text(legend["message"], 5, legend["text_y"], -1, 1)</w:t>
      </w:r>
    </w:p>
    <w:p w14:paraId="53E88D54"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r w:rsidRPr="00644F3D">
        <w:rPr>
          <w:sz w:val="16"/>
          <w:szCs w:val="16"/>
          <w:lang w:val="en-GB"/>
        </w:rPr>
        <w:t xml:space="preserve">    display.update()</w:t>
      </w:r>
    </w:p>
    <w:p w14:paraId="1B82A084"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r w:rsidRPr="00644F3D">
        <w:rPr>
          <w:sz w:val="16"/>
          <w:szCs w:val="16"/>
          <w:lang w:val="en-GB"/>
        </w:rPr>
        <w:t xml:space="preserve">    time.sleep(3)</w:t>
      </w:r>
    </w:p>
    <w:p w14:paraId="7D54A8FD"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p>
    <w:p w14:paraId="33E3E53A"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r w:rsidRPr="00644F3D">
        <w:rPr>
          <w:sz w:val="16"/>
          <w:szCs w:val="16"/>
          <w:lang w:val="en-GB"/>
        </w:rPr>
        <w:t xml:space="preserve">    scroll_positions = [0] * len(legends)</w:t>
      </w:r>
    </w:p>
    <w:p w14:paraId="48DDAA87"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r w:rsidRPr="00644F3D">
        <w:rPr>
          <w:sz w:val="16"/>
          <w:szCs w:val="16"/>
          <w:lang w:val="en-GB"/>
        </w:rPr>
        <w:t xml:space="preserve">    last_update_times = [time.ticks_ms()] * len(legends)</w:t>
      </w:r>
    </w:p>
    <w:p w14:paraId="7AE3C951"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r w:rsidRPr="00644F3D">
        <w:rPr>
          <w:sz w:val="16"/>
          <w:szCs w:val="16"/>
          <w:lang w:val="en-GB"/>
        </w:rPr>
        <w:t xml:space="preserve">    message_widths = [display.graphics.measure_text(legend["message"], 1) for legend in legends]</w:t>
      </w:r>
    </w:p>
    <w:p w14:paraId="0FAF252F"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p>
    <w:p w14:paraId="4D32402F"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lang w:val="en-GB"/>
        </w:rPr>
        <w:t xml:space="preserve">    </w:t>
      </w:r>
      <w:r w:rsidRPr="00644F3D">
        <w:rPr>
          <w:sz w:val="16"/>
          <w:szCs w:val="16"/>
        </w:rPr>
        <w:t># Boucle de défilement avec gestion indépendante pour chaque ligne</w:t>
      </w:r>
    </w:p>
    <w:p w14:paraId="1BD52930"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r w:rsidRPr="00644F3D">
        <w:rPr>
          <w:sz w:val="16"/>
          <w:szCs w:val="16"/>
        </w:rPr>
        <w:t xml:space="preserve">    </w:t>
      </w:r>
      <w:r w:rsidRPr="00644F3D">
        <w:rPr>
          <w:sz w:val="16"/>
          <w:szCs w:val="16"/>
          <w:lang w:val="en-GB"/>
        </w:rPr>
        <w:t>while time.time() - start_time &lt; display_time:</w:t>
      </w:r>
    </w:p>
    <w:p w14:paraId="5B99CF4F"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r w:rsidRPr="00644F3D">
        <w:rPr>
          <w:sz w:val="16"/>
          <w:szCs w:val="16"/>
          <w:lang w:val="en-GB"/>
        </w:rPr>
        <w:t xml:space="preserve">        time_ms = time.ticks_ms()</w:t>
      </w:r>
    </w:p>
    <w:p w14:paraId="36B2DE5E"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p>
    <w:p w14:paraId="07099FBB"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lang w:val="en-GB"/>
        </w:rPr>
        <w:t xml:space="preserve">        </w:t>
      </w:r>
      <w:r w:rsidRPr="00644F3D">
        <w:rPr>
          <w:sz w:val="16"/>
          <w:szCs w:val="16"/>
        </w:rPr>
        <w:t># Vérification immédiate du bouton pour basculer d'affichage</w:t>
      </w:r>
    </w:p>
    <w:p w14:paraId="17418BC6"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r w:rsidRPr="00644F3D">
        <w:rPr>
          <w:sz w:val="16"/>
          <w:szCs w:val="16"/>
        </w:rPr>
        <w:t xml:space="preserve">        </w:t>
      </w:r>
      <w:r w:rsidRPr="00644F3D">
        <w:rPr>
          <w:sz w:val="16"/>
          <w:szCs w:val="16"/>
          <w:lang w:val="en-GB"/>
        </w:rPr>
        <w:t>if display.cu.is_pressed(display.cu.SWITCH_C):</w:t>
      </w:r>
    </w:p>
    <w:p w14:paraId="489BDF4E"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lang w:val="en-GB"/>
        </w:rPr>
        <w:t xml:space="preserve">            </w:t>
      </w:r>
      <w:r w:rsidRPr="00644F3D">
        <w:rPr>
          <w:sz w:val="16"/>
          <w:szCs w:val="16"/>
        </w:rPr>
        <w:t>print("Bouton C pressé - Changement d'affichage depuis la screen légende.")</w:t>
      </w:r>
    </w:p>
    <w:p w14:paraId="1ED28BE7"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rPr>
        <w:t xml:space="preserve">            display.play_bip(500)</w:t>
      </w:r>
    </w:p>
    <w:p w14:paraId="0E4DEB39"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rPr>
        <w:t xml:space="preserve">            break  # Sortir immédiatement de la boucle</w:t>
      </w:r>
    </w:p>
    <w:p w14:paraId="5E459610"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p>
    <w:p w14:paraId="2E9AD209"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r w:rsidRPr="00644F3D">
        <w:rPr>
          <w:sz w:val="16"/>
          <w:szCs w:val="16"/>
        </w:rPr>
        <w:t xml:space="preserve">        </w:t>
      </w:r>
      <w:r w:rsidRPr="00644F3D">
        <w:rPr>
          <w:sz w:val="16"/>
          <w:szCs w:val="16"/>
          <w:lang w:val="en-GB"/>
        </w:rPr>
        <w:t>for i, legend in enumerate(legends):</w:t>
      </w:r>
    </w:p>
    <w:p w14:paraId="04785E2B"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r w:rsidRPr="00644F3D">
        <w:rPr>
          <w:sz w:val="16"/>
          <w:szCs w:val="16"/>
          <w:lang w:val="en-GB"/>
        </w:rPr>
        <w:t xml:space="preserve">            if time_ms - last_update_times[i] &gt; 100:</w:t>
      </w:r>
    </w:p>
    <w:p w14:paraId="18C14242"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r w:rsidRPr="00644F3D">
        <w:rPr>
          <w:sz w:val="16"/>
          <w:szCs w:val="16"/>
          <w:lang w:val="en-GB"/>
        </w:rPr>
        <w:t xml:space="preserve">                last_update_times[i] = time_ms</w:t>
      </w:r>
    </w:p>
    <w:p w14:paraId="49179F04"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r w:rsidRPr="00644F3D">
        <w:rPr>
          <w:sz w:val="16"/>
          <w:szCs w:val="16"/>
          <w:lang w:val="en-GB"/>
        </w:rPr>
        <w:t xml:space="preserve">                display.set_pen("BLACK")</w:t>
      </w:r>
    </w:p>
    <w:p w14:paraId="2A3C2968"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r w:rsidRPr="00644F3D">
        <w:rPr>
          <w:sz w:val="16"/>
          <w:szCs w:val="16"/>
          <w:lang w:val="en-GB"/>
        </w:rPr>
        <w:t xml:space="preserve">                display.graphics.rectangle(0, legend["y_start"], display.width, 5)</w:t>
      </w:r>
    </w:p>
    <w:p w14:paraId="610D4329"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r w:rsidRPr="00644F3D">
        <w:rPr>
          <w:sz w:val="16"/>
          <w:szCs w:val="16"/>
          <w:lang w:val="en-GB"/>
        </w:rPr>
        <w:t xml:space="preserve">                display.set_pen(legend["color"])</w:t>
      </w:r>
    </w:p>
    <w:p w14:paraId="54D66791"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r w:rsidRPr="00644F3D">
        <w:rPr>
          <w:sz w:val="16"/>
          <w:szCs w:val="16"/>
          <w:lang w:val="en-GB"/>
        </w:rPr>
        <w:t xml:space="preserve">                for x_offset, y_offset in legend["leds"]:</w:t>
      </w:r>
    </w:p>
    <w:p w14:paraId="40500031"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r w:rsidRPr="00644F3D">
        <w:rPr>
          <w:sz w:val="16"/>
          <w:szCs w:val="16"/>
          <w:lang w:val="en-GB"/>
        </w:rPr>
        <w:t xml:space="preserve">                    display.graphics.pixel(x_offset - scroll_positions[i], y_offset)</w:t>
      </w:r>
    </w:p>
    <w:p w14:paraId="58241B76"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r w:rsidRPr="00644F3D">
        <w:rPr>
          <w:sz w:val="16"/>
          <w:szCs w:val="16"/>
          <w:lang w:val="en-GB"/>
        </w:rPr>
        <w:t xml:space="preserve">                display.set_pen("WHITE")</w:t>
      </w:r>
    </w:p>
    <w:p w14:paraId="7C3E5887"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r w:rsidRPr="00644F3D">
        <w:rPr>
          <w:sz w:val="16"/>
          <w:szCs w:val="16"/>
          <w:lang w:val="en-GB"/>
        </w:rPr>
        <w:t xml:space="preserve">                display.graphics.text(</w:t>
      </w:r>
    </w:p>
    <w:p w14:paraId="7ED72B00"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r w:rsidRPr="00644F3D">
        <w:rPr>
          <w:sz w:val="16"/>
          <w:szCs w:val="16"/>
          <w:lang w:val="en-GB"/>
        </w:rPr>
        <w:t xml:space="preserve">                    legend["message"],</w:t>
      </w:r>
    </w:p>
    <w:p w14:paraId="1F9997DD"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r w:rsidRPr="00644F3D">
        <w:rPr>
          <w:sz w:val="16"/>
          <w:szCs w:val="16"/>
          <w:lang w:val="en-GB"/>
        </w:rPr>
        <w:t xml:space="preserve">                    5 - scroll_positions[i],</w:t>
      </w:r>
    </w:p>
    <w:p w14:paraId="6263AC4F"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r w:rsidRPr="00644F3D">
        <w:rPr>
          <w:sz w:val="16"/>
          <w:szCs w:val="16"/>
          <w:lang w:val="en-GB"/>
        </w:rPr>
        <w:t xml:space="preserve">                    legend["text_y"],</w:t>
      </w:r>
    </w:p>
    <w:p w14:paraId="24D6474A"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r w:rsidRPr="00644F3D">
        <w:rPr>
          <w:sz w:val="16"/>
          <w:szCs w:val="16"/>
          <w:lang w:val="en-GB"/>
        </w:rPr>
        <w:t xml:space="preserve">                    -1,</w:t>
      </w:r>
    </w:p>
    <w:p w14:paraId="4B79ADA3"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r w:rsidRPr="00644F3D">
        <w:rPr>
          <w:sz w:val="16"/>
          <w:szCs w:val="16"/>
          <w:lang w:val="en-GB"/>
        </w:rPr>
        <w:t xml:space="preserve">                    1</w:t>
      </w:r>
    </w:p>
    <w:p w14:paraId="16071232"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r w:rsidRPr="00644F3D">
        <w:rPr>
          <w:sz w:val="16"/>
          <w:szCs w:val="16"/>
          <w:lang w:val="en-GB"/>
        </w:rPr>
        <w:t xml:space="preserve">                )</w:t>
      </w:r>
    </w:p>
    <w:p w14:paraId="2851C2AF"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r w:rsidRPr="00644F3D">
        <w:rPr>
          <w:sz w:val="16"/>
          <w:szCs w:val="16"/>
          <w:lang w:val="en-GB"/>
        </w:rPr>
        <w:t xml:space="preserve">                if scroll_positions[i] &gt;= message_widths[i] + display.width + 5:</w:t>
      </w:r>
    </w:p>
    <w:p w14:paraId="63A68817"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r w:rsidRPr="00644F3D">
        <w:rPr>
          <w:sz w:val="16"/>
          <w:szCs w:val="16"/>
          <w:lang w:val="en-GB"/>
        </w:rPr>
        <w:t xml:space="preserve">                    scroll_positions[i] = -display.width</w:t>
      </w:r>
    </w:p>
    <w:p w14:paraId="06BFD65E"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r w:rsidRPr="00644F3D">
        <w:rPr>
          <w:sz w:val="16"/>
          <w:szCs w:val="16"/>
          <w:lang w:val="en-GB"/>
        </w:rPr>
        <w:t xml:space="preserve">                    last_update_times[i] = time_ms + 3000</w:t>
      </w:r>
    </w:p>
    <w:p w14:paraId="088F78DE"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r w:rsidRPr="00644F3D">
        <w:rPr>
          <w:sz w:val="16"/>
          <w:szCs w:val="16"/>
          <w:lang w:val="en-GB"/>
        </w:rPr>
        <w:t xml:space="preserve">                else:</w:t>
      </w:r>
    </w:p>
    <w:p w14:paraId="031C9047"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r w:rsidRPr="00644F3D">
        <w:rPr>
          <w:sz w:val="16"/>
          <w:szCs w:val="16"/>
          <w:lang w:val="en-GB"/>
        </w:rPr>
        <w:t xml:space="preserve">                    scroll_positions[i] += 1</w:t>
      </w:r>
    </w:p>
    <w:p w14:paraId="79D7AD09"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p>
    <w:p w14:paraId="621629C8"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r w:rsidRPr="00644F3D">
        <w:rPr>
          <w:sz w:val="16"/>
          <w:szCs w:val="16"/>
          <w:lang w:val="en-GB"/>
        </w:rPr>
        <w:t xml:space="preserve">        display.update()</w:t>
      </w:r>
    </w:p>
    <w:p w14:paraId="074DC3A3"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lang w:val="en-GB"/>
        </w:rPr>
        <w:t xml:space="preserve">        </w:t>
      </w:r>
      <w:r w:rsidRPr="00644F3D">
        <w:rPr>
          <w:sz w:val="16"/>
          <w:szCs w:val="16"/>
        </w:rPr>
        <w:t>time.sleep(0.05)</w:t>
      </w:r>
    </w:p>
    <w:p w14:paraId="4D56FFDB"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p>
    <w:p w14:paraId="1DA264E1"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rPr>
        <w:t># QR CODE de l'adresse Bit.ly "https://bit.ly/3AJbpj2" (https://github.com/adriens/temps-attente-matrix-led)</w:t>
      </w:r>
    </w:p>
    <w:p w14:paraId="7A04C9ED"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r w:rsidRPr="00644F3D">
        <w:rPr>
          <w:sz w:val="16"/>
          <w:szCs w:val="16"/>
          <w:lang w:val="en-GB"/>
        </w:rPr>
        <w:t>led_white_positions = [</w:t>
      </w:r>
    </w:p>
    <w:p w14:paraId="24C38029"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r w:rsidRPr="00644F3D">
        <w:rPr>
          <w:sz w:val="16"/>
          <w:szCs w:val="16"/>
          <w:lang w:val="en-GB"/>
        </w:rPr>
        <w:t xml:space="preserve">    (4, 4), (5, 4), (6, 4), (7, 4), (8, 4), (9, 4), (10, 4), (12, 4), (13, 4), </w:t>
      </w:r>
    </w:p>
    <w:p w14:paraId="7B18707E"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r w:rsidRPr="00644F3D">
        <w:rPr>
          <w:sz w:val="16"/>
          <w:szCs w:val="16"/>
          <w:lang w:val="en-GB"/>
        </w:rPr>
        <w:t xml:space="preserve">    (14, 4), (15, 4), (18, 4), (22, 4), (23, 4), (24, 4), (25, 4), (26, 4), (27, 4), </w:t>
      </w:r>
    </w:p>
    <w:p w14:paraId="73A09C8A"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r w:rsidRPr="00644F3D">
        <w:rPr>
          <w:sz w:val="16"/>
          <w:szCs w:val="16"/>
          <w:lang w:val="en-GB"/>
        </w:rPr>
        <w:t xml:space="preserve">    (28, 4), (4, 5), (10, 5), (15, 5), (16, 5), (20, 5), (22, 5), (28, 5), (4, 6), </w:t>
      </w:r>
    </w:p>
    <w:p w14:paraId="73A24341"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r w:rsidRPr="00644F3D">
        <w:rPr>
          <w:sz w:val="16"/>
          <w:szCs w:val="16"/>
          <w:lang w:val="en-GB"/>
        </w:rPr>
        <w:t xml:space="preserve">    (6, 6), (7, 6), (8, 6), (10, 6), (13, 6), (15, 6), (17, 6), (18, 6), (20, 6), </w:t>
      </w:r>
    </w:p>
    <w:p w14:paraId="32FB0ED3"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r w:rsidRPr="00644F3D">
        <w:rPr>
          <w:sz w:val="16"/>
          <w:szCs w:val="16"/>
          <w:lang w:val="en-GB"/>
        </w:rPr>
        <w:t xml:space="preserve">    (22, 6), (24, 6), (25, 6), (26, 6), (28, 6), (4, 7), (6, 7), (7, 7), (8, 7), </w:t>
      </w:r>
    </w:p>
    <w:p w14:paraId="64747204"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r w:rsidRPr="00644F3D">
        <w:rPr>
          <w:sz w:val="16"/>
          <w:szCs w:val="16"/>
          <w:lang w:val="en-GB"/>
        </w:rPr>
        <w:t xml:space="preserve">    (10, 7), (14, 7), (15, 7), (17, 7), (20, 7), (22, 7), (24, 7), (25, 7), (26, 7), </w:t>
      </w:r>
    </w:p>
    <w:p w14:paraId="6246FA96"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r w:rsidRPr="00644F3D">
        <w:rPr>
          <w:sz w:val="16"/>
          <w:szCs w:val="16"/>
          <w:lang w:val="en-GB"/>
        </w:rPr>
        <w:t xml:space="preserve">    (28, 7), (4, 8), (6, 8), (7, 8), (8, 8), (10, 8), (14, 8), (15, 8), (16, 8), </w:t>
      </w:r>
    </w:p>
    <w:p w14:paraId="5808455A"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r w:rsidRPr="00644F3D">
        <w:rPr>
          <w:sz w:val="16"/>
          <w:szCs w:val="16"/>
          <w:lang w:val="en-GB"/>
        </w:rPr>
        <w:t xml:space="preserve">    (17, 8), (18, 8), (19, 8), (20, 8), (22, 8), (24, 8), (25, 8), (26, 8), (28, 8), </w:t>
      </w:r>
    </w:p>
    <w:p w14:paraId="50596702"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r w:rsidRPr="00644F3D">
        <w:rPr>
          <w:sz w:val="16"/>
          <w:szCs w:val="16"/>
          <w:lang w:val="en-GB"/>
        </w:rPr>
        <w:t xml:space="preserve">    (4, 9), (10, 9), (13, 9), (15, 9), (17, 9), (18, 9), (22, 9), (28, 9), (4, 10), </w:t>
      </w:r>
    </w:p>
    <w:p w14:paraId="10D1A55A"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r w:rsidRPr="00644F3D">
        <w:rPr>
          <w:sz w:val="16"/>
          <w:szCs w:val="16"/>
          <w:lang w:val="en-GB"/>
        </w:rPr>
        <w:t xml:space="preserve">    (5, 10), (6, 10), (7, 10), (8, 10), (9, 10), (10, 10), (12, 10), (14, 10), </w:t>
      </w:r>
    </w:p>
    <w:p w14:paraId="55C11734"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r w:rsidRPr="00644F3D">
        <w:rPr>
          <w:sz w:val="16"/>
          <w:szCs w:val="16"/>
          <w:lang w:val="en-GB"/>
        </w:rPr>
        <w:t xml:space="preserve">    (16, 10), (18, 10), (20, 10), (22, 10), (23, 10), (24, 10), (25, 10), (26, 10), </w:t>
      </w:r>
    </w:p>
    <w:p w14:paraId="6BA417DB"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r w:rsidRPr="00644F3D">
        <w:rPr>
          <w:sz w:val="16"/>
          <w:szCs w:val="16"/>
          <w:lang w:val="en-GB"/>
        </w:rPr>
        <w:t xml:space="preserve">    (27, 10), (28, 10), (12, 11), (13, 11), (16, 11), (17, 11), (19, 11), (4, 12), </w:t>
      </w:r>
    </w:p>
    <w:p w14:paraId="113410F7"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r w:rsidRPr="00644F3D">
        <w:rPr>
          <w:sz w:val="16"/>
          <w:szCs w:val="16"/>
          <w:lang w:val="en-GB"/>
        </w:rPr>
        <w:t xml:space="preserve">    (5, 12), (7, 12), (8, 12), (10, 12), (13, 12), (16, 12), (17, 12), (18, 12), </w:t>
      </w:r>
    </w:p>
    <w:p w14:paraId="157B967F"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r w:rsidRPr="00644F3D">
        <w:rPr>
          <w:sz w:val="16"/>
          <w:szCs w:val="16"/>
          <w:lang w:val="en-GB"/>
        </w:rPr>
        <w:t xml:space="preserve">    (19, 12), (22, 12), (28, 12), (5, 13), (7, 13), (14, 13), (17, 13), (19, 13), </w:t>
      </w:r>
    </w:p>
    <w:p w14:paraId="4149338B"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r w:rsidRPr="00644F3D">
        <w:rPr>
          <w:sz w:val="16"/>
          <w:szCs w:val="16"/>
          <w:lang w:val="en-GB"/>
        </w:rPr>
        <w:lastRenderedPageBreak/>
        <w:t xml:space="preserve">    (20, 13), (23, 13), (24, 13), (25, 13), (26, 13), (27, 13), (5, 14), (6, 14), </w:t>
      </w:r>
    </w:p>
    <w:p w14:paraId="304B382F"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r w:rsidRPr="00644F3D">
        <w:rPr>
          <w:sz w:val="16"/>
          <w:szCs w:val="16"/>
          <w:lang w:val="en-GB"/>
        </w:rPr>
        <w:t xml:space="preserve">    (8, 14), (10, 14), (11, 14), (13, 14), (16, 14), (18, 14), (19, 14), (20, 14), </w:t>
      </w:r>
    </w:p>
    <w:p w14:paraId="50B73100"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r w:rsidRPr="00644F3D">
        <w:rPr>
          <w:sz w:val="16"/>
          <w:szCs w:val="16"/>
          <w:lang w:val="en-GB"/>
        </w:rPr>
        <w:t xml:space="preserve">    (21, 14), (25, 14), (28, 14), (4, 15), (5, 15), (7, 15), (18, 15), (19, 15), </w:t>
      </w:r>
    </w:p>
    <w:p w14:paraId="1EDFA33F"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r w:rsidRPr="00644F3D">
        <w:rPr>
          <w:sz w:val="16"/>
          <w:szCs w:val="16"/>
          <w:lang w:val="en-GB"/>
        </w:rPr>
        <w:t xml:space="preserve">    (22, 15), (25, 15), (26, 15), (27, 15), (28, 15), (4, 16), (9, 16), (10, 16), </w:t>
      </w:r>
    </w:p>
    <w:p w14:paraId="04865DFD"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r w:rsidRPr="00644F3D">
        <w:rPr>
          <w:sz w:val="16"/>
          <w:szCs w:val="16"/>
          <w:lang w:val="en-GB"/>
        </w:rPr>
        <w:t xml:space="preserve">    (12, 16), (13, 16), (14, 16), (17, 16), (20, 16), (22, 16), (23, 16), (28, 16), </w:t>
      </w:r>
    </w:p>
    <w:p w14:paraId="31D06BEF"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r w:rsidRPr="00644F3D">
        <w:rPr>
          <w:sz w:val="16"/>
          <w:szCs w:val="16"/>
          <w:lang w:val="en-GB"/>
        </w:rPr>
        <w:t xml:space="preserve">    (4, 17), (7, 17), (8, 17), (11, 17), (12, 17), (13, 17), (14, 17), (16, 17), </w:t>
      </w:r>
    </w:p>
    <w:p w14:paraId="23C96C12"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r w:rsidRPr="00644F3D">
        <w:rPr>
          <w:sz w:val="16"/>
          <w:szCs w:val="16"/>
          <w:lang w:val="en-GB"/>
        </w:rPr>
        <w:t xml:space="preserve">    (17, 17), (18, 17), (19, 17), (21, 17), (24, 17), (27, 17), (4, 18), (5, 18), </w:t>
      </w:r>
    </w:p>
    <w:p w14:paraId="0143A384"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r w:rsidRPr="00644F3D">
        <w:rPr>
          <w:sz w:val="16"/>
          <w:szCs w:val="16"/>
          <w:lang w:val="en-GB"/>
        </w:rPr>
        <w:t xml:space="preserve">    (7, 18), (8, 18), (9, 18), (10, 18), (11, 18), (13, 18), (18, 18), (19, 18), </w:t>
      </w:r>
    </w:p>
    <w:p w14:paraId="1AE4C28B"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r w:rsidRPr="00644F3D">
        <w:rPr>
          <w:sz w:val="16"/>
          <w:szCs w:val="16"/>
          <w:lang w:val="en-GB"/>
        </w:rPr>
        <w:t xml:space="preserve">    (21, 18), (22, 18), (24, 18), (25, 18), (26, 18), (27, 18), (28, 18), (4, 19), </w:t>
      </w:r>
    </w:p>
    <w:p w14:paraId="5507FBD4"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r w:rsidRPr="00644F3D">
        <w:rPr>
          <w:sz w:val="16"/>
          <w:szCs w:val="16"/>
          <w:lang w:val="en-GB"/>
        </w:rPr>
        <w:t xml:space="preserve">    (6, 19), (7, 19), (8, 19), (14, 19), (16, 19), (18, 19), (20, 19), (22, 19), </w:t>
      </w:r>
    </w:p>
    <w:p w14:paraId="2E54D53D"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r w:rsidRPr="00644F3D">
        <w:rPr>
          <w:sz w:val="16"/>
          <w:szCs w:val="16"/>
          <w:lang w:val="en-GB"/>
        </w:rPr>
        <w:t xml:space="preserve">    (23, 19), (25, 19), (26, 19), (28, 19), (4, 20), (10, 20), (11, 20), (12, 20), </w:t>
      </w:r>
    </w:p>
    <w:p w14:paraId="07853F75"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r w:rsidRPr="00644F3D">
        <w:rPr>
          <w:sz w:val="16"/>
          <w:szCs w:val="16"/>
          <w:lang w:val="en-GB"/>
        </w:rPr>
        <w:t xml:space="preserve">    (15, 20), (16, 20), (17, 20), (20, 20), (21, 20), (22, 20), (23, 20), (24, 20), </w:t>
      </w:r>
    </w:p>
    <w:p w14:paraId="1DE02B1F"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r w:rsidRPr="00644F3D">
        <w:rPr>
          <w:sz w:val="16"/>
          <w:szCs w:val="16"/>
          <w:lang w:val="en-GB"/>
        </w:rPr>
        <w:t xml:space="preserve">    (26, 20), (27, 20), (12, 21), (15, 21), (19, 21), (20, 21), (24, 21), (26, 21), </w:t>
      </w:r>
    </w:p>
    <w:p w14:paraId="3BE2FFE8"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r w:rsidRPr="00644F3D">
        <w:rPr>
          <w:sz w:val="16"/>
          <w:szCs w:val="16"/>
          <w:lang w:val="en-GB"/>
        </w:rPr>
        <w:t xml:space="preserve">    (27, 21), (4, 22), (5, 22), (6, 22), (7, 22), (8, 22), (9, 22), (10, 22), </w:t>
      </w:r>
    </w:p>
    <w:p w14:paraId="0E80313D"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r w:rsidRPr="00644F3D">
        <w:rPr>
          <w:sz w:val="16"/>
          <w:szCs w:val="16"/>
          <w:lang w:val="en-GB"/>
        </w:rPr>
        <w:t xml:space="preserve">    (13, 22), (14, 22), (16, 22), (20, 22), (22, 22), (24, 22), (28, 22), (4, 23), </w:t>
      </w:r>
    </w:p>
    <w:p w14:paraId="66EDAF59"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r w:rsidRPr="00644F3D">
        <w:rPr>
          <w:sz w:val="16"/>
          <w:szCs w:val="16"/>
          <w:lang w:val="en-GB"/>
        </w:rPr>
        <w:t xml:space="preserve">    (10, 23), (15, 23), (17, 23), (19, 23), (20, 23), (24, 23), (4, 24), (6, 24), </w:t>
      </w:r>
    </w:p>
    <w:p w14:paraId="476CE065"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r w:rsidRPr="00644F3D">
        <w:rPr>
          <w:sz w:val="16"/>
          <w:szCs w:val="16"/>
          <w:lang w:val="en-GB"/>
        </w:rPr>
        <w:t xml:space="preserve">    (7, 24), (8, 24), (10, 24), (12, 24), (13, 24), (14, 24), (15, 24), (17, 24), </w:t>
      </w:r>
    </w:p>
    <w:p w14:paraId="36E94E38"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r w:rsidRPr="00644F3D">
        <w:rPr>
          <w:sz w:val="16"/>
          <w:szCs w:val="16"/>
          <w:lang w:val="en-GB"/>
        </w:rPr>
        <w:t xml:space="preserve">    (19, 24), (20, 24), (21, 24), (22, 24), (23, 24), (24, 24), (27, 24), (28, 24), </w:t>
      </w:r>
    </w:p>
    <w:p w14:paraId="2F6A97C8"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r w:rsidRPr="00644F3D">
        <w:rPr>
          <w:sz w:val="16"/>
          <w:szCs w:val="16"/>
          <w:lang w:val="en-GB"/>
        </w:rPr>
        <w:t xml:space="preserve">    (4, 25), (6, 25), (7, 25), (8, 25), (10, 25), (12, 25), (13, 25), (14, 25), </w:t>
      </w:r>
    </w:p>
    <w:p w14:paraId="274D9A8A"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r w:rsidRPr="00644F3D">
        <w:rPr>
          <w:sz w:val="16"/>
          <w:szCs w:val="16"/>
          <w:lang w:val="en-GB"/>
        </w:rPr>
        <w:t xml:space="preserve">    (16, 25), (17, 25), (18, 25), (20, 25), (22, 25), (27, 25), (28, 25), (4, 26), </w:t>
      </w:r>
    </w:p>
    <w:p w14:paraId="672E7387"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r w:rsidRPr="00644F3D">
        <w:rPr>
          <w:sz w:val="16"/>
          <w:szCs w:val="16"/>
          <w:lang w:val="en-GB"/>
        </w:rPr>
        <w:t xml:space="preserve">    (6, 26), (7, 26), (8, 26), (10, 26), (15, 26), (17, 26), (20, 26), (21, 26), </w:t>
      </w:r>
    </w:p>
    <w:p w14:paraId="7C12E23F"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r w:rsidRPr="00644F3D">
        <w:rPr>
          <w:sz w:val="16"/>
          <w:szCs w:val="16"/>
          <w:lang w:val="en-GB"/>
        </w:rPr>
        <w:t xml:space="preserve">    (24, 26), (25, 26), (26, 26), (27, 26), (28, 26), (4, 27), (10, 27), (12, 27), </w:t>
      </w:r>
    </w:p>
    <w:p w14:paraId="7B7E93C7"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r w:rsidRPr="00644F3D">
        <w:rPr>
          <w:sz w:val="16"/>
          <w:szCs w:val="16"/>
          <w:lang w:val="en-GB"/>
        </w:rPr>
        <w:t xml:space="preserve">    (13, 27), (15, 27), (16, 27), (17, 27), (23, 27), (24, 27), (26, 27), (27, 27), </w:t>
      </w:r>
    </w:p>
    <w:p w14:paraId="41F8341A"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r w:rsidRPr="00644F3D">
        <w:rPr>
          <w:sz w:val="16"/>
          <w:szCs w:val="16"/>
          <w:lang w:val="en-GB"/>
        </w:rPr>
        <w:t xml:space="preserve">    (28, 27), (4, 28), (5, 28), (6, 28), (7, 28), (8, 28), (9, 28), (10, 28), (12, 28), </w:t>
      </w:r>
    </w:p>
    <w:p w14:paraId="69F39831"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r w:rsidRPr="00644F3D">
        <w:rPr>
          <w:sz w:val="16"/>
          <w:szCs w:val="16"/>
          <w:lang w:val="en-GB"/>
        </w:rPr>
        <w:t xml:space="preserve">    (14, 28), (15, 28), (16, 28), (17, 28), (20, 28), (21, 28), (25, 28), (28, 28)</w:t>
      </w:r>
    </w:p>
    <w:p w14:paraId="41228C55"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r w:rsidRPr="00644F3D">
        <w:rPr>
          <w:sz w:val="16"/>
          <w:szCs w:val="16"/>
          <w:lang w:val="en-GB"/>
        </w:rPr>
        <w:t xml:space="preserve">    ]</w:t>
      </w:r>
    </w:p>
    <w:p w14:paraId="656E6E5F"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p>
    <w:p w14:paraId="588D1604"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p>
    <w:p w14:paraId="379279AF"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r w:rsidRPr="00644F3D">
        <w:rPr>
          <w:sz w:val="16"/>
          <w:szCs w:val="16"/>
          <w:lang w:val="en-GB"/>
        </w:rPr>
        <w:t># Fonction d'affichage du QR code avec intégration de la luminosité définie dans la classe</w:t>
      </w:r>
    </w:p>
    <w:p w14:paraId="09530D70"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r w:rsidRPr="00644F3D">
        <w:rPr>
          <w:sz w:val="16"/>
          <w:szCs w:val="16"/>
          <w:lang w:val="en-GB"/>
        </w:rPr>
        <w:t>def display_qr_code_screen(self):</w:t>
      </w:r>
    </w:p>
    <w:p w14:paraId="52373384"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lang w:val="en-GB"/>
        </w:rPr>
        <w:t xml:space="preserve">    </w:t>
      </w:r>
      <w:r w:rsidRPr="00644F3D">
        <w:rPr>
          <w:sz w:val="16"/>
          <w:szCs w:val="16"/>
        </w:rPr>
        <w:t>self.clear()  # Efface l'écran pour un nouvel affichage</w:t>
      </w:r>
    </w:p>
    <w:p w14:paraId="2AC020C7"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p>
    <w:p w14:paraId="27B63342"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rPr>
        <w:t xml:space="preserve">    # Affichage du QR code en tenant compte de la luminosité actuelle</w:t>
      </w:r>
    </w:p>
    <w:p w14:paraId="13D930F6"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r w:rsidRPr="00644F3D">
        <w:rPr>
          <w:sz w:val="16"/>
          <w:szCs w:val="16"/>
        </w:rPr>
        <w:t xml:space="preserve">    </w:t>
      </w:r>
      <w:r w:rsidRPr="00644F3D">
        <w:rPr>
          <w:sz w:val="16"/>
          <w:szCs w:val="16"/>
          <w:lang w:val="en-GB"/>
        </w:rPr>
        <w:t>led_on_intensity = int(255 * self.brightness)</w:t>
      </w:r>
    </w:p>
    <w:p w14:paraId="0E3819DF"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r w:rsidRPr="00644F3D">
        <w:rPr>
          <w:sz w:val="16"/>
          <w:szCs w:val="16"/>
          <w:lang w:val="en-GB"/>
        </w:rPr>
        <w:t xml:space="preserve">    self.graphics.set_pen(self.graphics.create_pen(0, 0, 0))</w:t>
      </w:r>
    </w:p>
    <w:p w14:paraId="194544F3"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r w:rsidRPr="00644F3D">
        <w:rPr>
          <w:sz w:val="16"/>
          <w:szCs w:val="16"/>
          <w:lang w:val="en-GB"/>
        </w:rPr>
        <w:t xml:space="preserve">    self.graphics.clear()</w:t>
      </w:r>
    </w:p>
    <w:p w14:paraId="1172D5F4"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p>
    <w:p w14:paraId="7D86A38A"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r w:rsidRPr="00644F3D">
        <w:rPr>
          <w:sz w:val="16"/>
          <w:szCs w:val="16"/>
          <w:lang w:val="en-GB"/>
        </w:rPr>
        <w:t xml:space="preserve">    for x, y in led_white_positions:</w:t>
      </w:r>
    </w:p>
    <w:p w14:paraId="313CE44A"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r w:rsidRPr="00644F3D">
        <w:rPr>
          <w:sz w:val="16"/>
          <w:szCs w:val="16"/>
          <w:lang w:val="en-GB"/>
        </w:rPr>
        <w:t xml:space="preserve">        self.graphics.set_pen(self.graphics.create_pen(led_on_intensity, led_on_intensity, led_on_intensity))</w:t>
      </w:r>
    </w:p>
    <w:p w14:paraId="080EA7CE"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lang w:val="en-GB"/>
        </w:rPr>
        <w:t xml:space="preserve">        </w:t>
      </w:r>
      <w:r w:rsidRPr="00644F3D">
        <w:rPr>
          <w:sz w:val="16"/>
          <w:szCs w:val="16"/>
        </w:rPr>
        <w:t>self.graphics.pixel(x, y)</w:t>
      </w:r>
    </w:p>
    <w:p w14:paraId="354830CD"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p>
    <w:p w14:paraId="2D84ED55"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rPr>
        <w:t xml:space="preserve">    # Mettre à jour l'affichage pour refléter les changements</w:t>
      </w:r>
    </w:p>
    <w:p w14:paraId="5F91ACF2"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rPr>
        <w:t xml:space="preserve">    self.update()</w:t>
      </w:r>
    </w:p>
    <w:p w14:paraId="72A49C4C"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p>
    <w:p w14:paraId="300D0E64"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rPr>
        <w:t xml:space="preserve">    # Boucle pour ajuster la luminosité en temps réel</w:t>
      </w:r>
    </w:p>
    <w:p w14:paraId="7FEDD2B0"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rPr>
        <w:t xml:space="preserve">    while True:</w:t>
      </w:r>
    </w:p>
    <w:p w14:paraId="61B8AB43"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rPr>
        <w:t xml:space="preserve">        self.adjust_brightness()  # Ajuste la luminosité en fonction des boutons de luminosité</w:t>
      </w:r>
    </w:p>
    <w:p w14:paraId="048F16F7"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r w:rsidRPr="00644F3D">
        <w:rPr>
          <w:sz w:val="16"/>
          <w:szCs w:val="16"/>
        </w:rPr>
        <w:t xml:space="preserve">        </w:t>
      </w:r>
      <w:r w:rsidRPr="00644F3D">
        <w:rPr>
          <w:sz w:val="16"/>
          <w:szCs w:val="16"/>
          <w:lang w:val="en-GB"/>
        </w:rPr>
        <w:t>led_on_intensity = int(255 * self.brightness)</w:t>
      </w:r>
    </w:p>
    <w:p w14:paraId="0070AB3F"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r w:rsidRPr="00644F3D">
        <w:rPr>
          <w:sz w:val="16"/>
          <w:szCs w:val="16"/>
          <w:lang w:val="en-GB"/>
        </w:rPr>
        <w:t xml:space="preserve">        for x, y in led_white_positions:</w:t>
      </w:r>
    </w:p>
    <w:p w14:paraId="7D66351F"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r w:rsidRPr="00644F3D">
        <w:rPr>
          <w:sz w:val="16"/>
          <w:szCs w:val="16"/>
          <w:lang w:val="en-GB"/>
        </w:rPr>
        <w:t xml:space="preserve">            self.graphics.set_pen(self.graphics.create_pen(led_on_intensity, led_on_intensity, led_on_intensity))</w:t>
      </w:r>
    </w:p>
    <w:p w14:paraId="5510F107"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lang w:val="en-GB"/>
        </w:rPr>
        <w:t xml:space="preserve">            </w:t>
      </w:r>
      <w:r w:rsidRPr="00644F3D">
        <w:rPr>
          <w:sz w:val="16"/>
          <w:szCs w:val="16"/>
        </w:rPr>
        <w:t>self.graphics.pixel(x, y)</w:t>
      </w:r>
    </w:p>
    <w:p w14:paraId="05FB8E36"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rPr>
        <w:t xml:space="preserve">        self.update()</w:t>
      </w:r>
    </w:p>
    <w:p w14:paraId="1E8B59FA"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rPr>
        <w:t xml:space="preserve">        </w:t>
      </w:r>
    </w:p>
    <w:p w14:paraId="630793AD"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rPr>
        <w:t xml:space="preserve">        # Interruption de la boucle avec le bouton C</w:t>
      </w:r>
    </w:p>
    <w:p w14:paraId="34B9351B"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r w:rsidRPr="00644F3D">
        <w:rPr>
          <w:sz w:val="16"/>
          <w:szCs w:val="16"/>
        </w:rPr>
        <w:t xml:space="preserve">        </w:t>
      </w:r>
      <w:r w:rsidRPr="00644F3D">
        <w:rPr>
          <w:sz w:val="16"/>
          <w:szCs w:val="16"/>
          <w:lang w:val="en-GB"/>
        </w:rPr>
        <w:t>if self.cu.is_pressed(CosmicUnicorn.SWITCH_C):</w:t>
      </w:r>
    </w:p>
    <w:p w14:paraId="40371DCE"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lang w:val="en-GB"/>
        </w:rPr>
        <w:t xml:space="preserve">            </w:t>
      </w:r>
      <w:r w:rsidRPr="00644F3D">
        <w:rPr>
          <w:sz w:val="16"/>
          <w:szCs w:val="16"/>
        </w:rPr>
        <w:t>print("Bouton C pressé - Quitter l'écran QR code.")</w:t>
      </w:r>
    </w:p>
    <w:p w14:paraId="1D7F4F3D"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rPr>
        <w:t xml:space="preserve">            self.play_bip(500)  # Émettre un bip de confirmation</w:t>
      </w:r>
    </w:p>
    <w:p w14:paraId="380FA41D"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rPr>
        <w:t xml:space="preserve">            break  # Sortie de la boucle pour passer à l'écran suivant</w:t>
      </w:r>
    </w:p>
    <w:p w14:paraId="4B17B4EA"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p>
    <w:p w14:paraId="678460AD"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rPr>
        <w:t xml:space="preserve">        time.sleep(0.1)</w:t>
      </w:r>
    </w:p>
    <w:p w14:paraId="5C7DCDB9"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p>
    <w:p w14:paraId="614A1C3B"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p>
    <w:p w14:paraId="7329DE18"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rPr>
        <w:t># Attente de la pression du bouton pour démarrer le script principal</w:t>
      </w:r>
    </w:p>
    <w:p w14:paraId="283A36AE"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r w:rsidRPr="00644F3D">
        <w:rPr>
          <w:sz w:val="16"/>
          <w:szCs w:val="16"/>
          <w:lang w:val="en-GB"/>
        </w:rPr>
        <w:t>def wait_for_start(display, cu):</w:t>
      </w:r>
    </w:p>
    <w:p w14:paraId="5C5083B5"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lang w:val="en-GB"/>
        </w:rPr>
        <w:t xml:space="preserve">    </w:t>
      </w:r>
      <w:r w:rsidRPr="00644F3D">
        <w:rPr>
          <w:sz w:val="16"/>
          <w:szCs w:val="16"/>
        </w:rPr>
        <w:t>"""Affiche l'écran d'accueil et attend la pression du bouton C pour lancer le script principal."""</w:t>
      </w:r>
    </w:p>
    <w:p w14:paraId="17D99012"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rPr>
        <w:t xml:space="preserve">    display_welcome_screen(display)  # Affiche le message d'accueil</w:t>
      </w:r>
    </w:p>
    <w:p w14:paraId="1078C9CD"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rPr>
        <w:t xml:space="preserve">    print("Attente de la pression du bouton C pour démarrer...")</w:t>
      </w:r>
    </w:p>
    <w:p w14:paraId="04E266FD"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p>
    <w:p w14:paraId="7C959D25"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rPr>
        <w:t xml:space="preserve">    # Boucle pour attendre la pression du bouton C</w:t>
      </w:r>
    </w:p>
    <w:p w14:paraId="12BA9F36"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r w:rsidRPr="00644F3D">
        <w:rPr>
          <w:sz w:val="16"/>
          <w:szCs w:val="16"/>
        </w:rPr>
        <w:t xml:space="preserve">    </w:t>
      </w:r>
      <w:r w:rsidRPr="00644F3D">
        <w:rPr>
          <w:sz w:val="16"/>
          <w:szCs w:val="16"/>
          <w:lang w:val="en-GB"/>
        </w:rPr>
        <w:t>while True:</w:t>
      </w:r>
    </w:p>
    <w:p w14:paraId="1C7A9D61"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r w:rsidRPr="00644F3D">
        <w:rPr>
          <w:sz w:val="16"/>
          <w:szCs w:val="16"/>
          <w:lang w:val="en-GB"/>
        </w:rPr>
        <w:t xml:space="preserve">        if cu.is_pressed(CosmicUnicorn.SWITCH_C):</w:t>
      </w:r>
    </w:p>
    <w:p w14:paraId="26F46603"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lang w:val="en-GB"/>
        </w:rPr>
        <w:t xml:space="preserve">            </w:t>
      </w:r>
      <w:r w:rsidRPr="00644F3D">
        <w:rPr>
          <w:sz w:val="16"/>
          <w:szCs w:val="16"/>
        </w:rPr>
        <w:t>print("Bouton C pressé - Lancement du script principal.")</w:t>
      </w:r>
    </w:p>
    <w:p w14:paraId="08FA376B"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rPr>
        <w:t xml:space="preserve">            time.sleep(0.5)  # Petite pause pour éviter les rebonds</w:t>
      </w:r>
    </w:p>
    <w:p w14:paraId="022CAB70"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rPr>
        <w:t xml:space="preserve">            break  # Sortie de la boucle et début du script principal</w:t>
      </w:r>
    </w:p>
    <w:p w14:paraId="06B99792"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rPr>
        <w:t xml:space="preserve">        time.sleep(0.1)  # Vérifie le bouton à intervalles réguliers</w:t>
      </w:r>
    </w:p>
    <w:p w14:paraId="18F87224"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p>
    <w:p w14:paraId="0E3F9F18"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rPr>
        <w:lastRenderedPageBreak/>
        <w:t># Fonction pour supprimer les accents : définit sur é et è</w:t>
      </w:r>
    </w:p>
    <w:p w14:paraId="39C72603"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rPr>
        <w:t>def normalize_name(text):</w:t>
      </w:r>
    </w:p>
    <w:p w14:paraId="280A0B75"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rPr>
        <w:t xml:space="preserve">    """Remplace manuellement les accents par leurs équivalents non accentués et met le texte en majuscules."""</w:t>
      </w:r>
    </w:p>
    <w:p w14:paraId="246658E1"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rPr>
        <w:t xml:space="preserve">    accents = {</w:t>
      </w:r>
    </w:p>
    <w:p w14:paraId="056C6D42"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rPr>
        <w:t xml:space="preserve">        'è': 'e', 'é': 'e',</w:t>
      </w:r>
    </w:p>
    <w:p w14:paraId="2BA83553"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rPr>
        <w:t xml:space="preserve">    }</w:t>
      </w:r>
    </w:p>
    <w:p w14:paraId="6F127B67"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rPr>
        <w:t xml:space="preserve">    # Remplacer chaque caractère accentué par son équivalent non accentué</w:t>
      </w:r>
    </w:p>
    <w:p w14:paraId="33151ED9"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r w:rsidRPr="00644F3D">
        <w:rPr>
          <w:sz w:val="16"/>
          <w:szCs w:val="16"/>
        </w:rPr>
        <w:t xml:space="preserve">    </w:t>
      </w:r>
      <w:r w:rsidRPr="00644F3D">
        <w:rPr>
          <w:sz w:val="16"/>
          <w:szCs w:val="16"/>
          <w:lang w:val="en-GB"/>
        </w:rPr>
        <w:t>return ''.join(accents.get(c, c) for c in text).upper()</w:t>
      </w:r>
    </w:p>
    <w:p w14:paraId="4C4D2B32"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p>
    <w:p w14:paraId="477EF820"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rPr>
        <w:t># Fonction pour arrêter proprement le script.</w:t>
      </w:r>
    </w:p>
    <w:p w14:paraId="6D01D118"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r w:rsidRPr="00644F3D">
        <w:rPr>
          <w:sz w:val="16"/>
          <w:szCs w:val="16"/>
          <w:lang w:val="en-GB"/>
        </w:rPr>
        <w:t>def stop_script(display, wifi_issue=False):</w:t>
      </w:r>
    </w:p>
    <w:p w14:paraId="79BF6E04"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lang w:val="en-GB"/>
        </w:rPr>
        <w:t xml:space="preserve">    </w:t>
      </w:r>
      <w:r w:rsidRPr="00644F3D">
        <w:rPr>
          <w:sz w:val="16"/>
          <w:szCs w:val="16"/>
        </w:rPr>
        <w:t>"""Arrête proprement le script et attend un redémarrage via le bouton D."""</w:t>
      </w:r>
    </w:p>
    <w:p w14:paraId="3FEC89A9"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rPr>
        <w:t xml:space="preserve">    print("Arrêt du script demandé...")</w:t>
      </w:r>
    </w:p>
    <w:p w14:paraId="7069FC1F"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p>
    <w:p w14:paraId="2CFA2866"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rPr>
        <w:t xml:space="preserve">    # Affiche "NO WIFI\nREBOOT\nPRESS D" centré si l'arrêt est causé par une perte de connexion WiFi</w:t>
      </w:r>
    </w:p>
    <w:p w14:paraId="13ECA3B4"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r w:rsidRPr="00644F3D">
        <w:rPr>
          <w:sz w:val="16"/>
          <w:szCs w:val="16"/>
        </w:rPr>
        <w:t xml:space="preserve">    </w:t>
      </w:r>
      <w:r w:rsidRPr="00644F3D">
        <w:rPr>
          <w:sz w:val="16"/>
          <w:szCs w:val="16"/>
          <w:lang w:val="en-GB"/>
        </w:rPr>
        <w:t>message_lines = ["NO WIFI", "REBOOT", "PRESS D"] if wifi_issue else ["KO", "REBOOT", "PRESS D"]</w:t>
      </w:r>
    </w:p>
    <w:p w14:paraId="7850F147"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lang w:val="en-GB"/>
        </w:rPr>
        <w:t xml:space="preserve">    </w:t>
      </w:r>
      <w:r w:rsidRPr="00644F3D">
        <w:rPr>
          <w:sz w:val="16"/>
          <w:szCs w:val="16"/>
        </w:rPr>
        <w:t>display.graphics.set_pen(display.pens['BLACK'])  # Définit le fond noir</w:t>
      </w:r>
    </w:p>
    <w:p w14:paraId="5445162C"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rPr>
        <w:t xml:space="preserve">    display.graphics.clear()  # Efface l'écran</w:t>
      </w:r>
    </w:p>
    <w:p w14:paraId="797066AE"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p>
    <w:p w14:paraId="6820131A"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rPr>
        <w:t xml:space="preserve">    # Utilise draw_word_4 pour afficher le message d'arrêt sur l'écran</w:t>
      </w:r>
    </w:p>
    <w:p w14:paraId="3189A9E2"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r w:rsidRPr="00644F3D">
        <w:rPr>
          <w:sz w:val="16"/>
          <w:szCs w:val="16"/>
        </w:rPr>
        <w:t xml:space="preserve">    </w:t>
      </w:r>
      <w:r w:rsidRPr="00644F3D">
        <w:rPr>
          <w:sz w:val="16"/>
          <w:szCs w:val="16"/>
          <w:lang w:val="en-GB"/>
        </w:rPr>
        <w:t>display.set_pen('RED')</w:t>
      </w:r>
    </w:p>
    <w:p w14:paraId="094709FD"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r w:rsidRPr="00644F3D">
        <w:rPr>
          <w:sz w:val="16"/>
          <w:szCs w:val="16"/>
          <w:lang w:val="en-GB"/>
        </w:rPr>
        <w:t xml:space="preserve">    y_offset = 2</w:t>
      </w:r>
    </w:p>
    <w:p w14:paraId="0556DBF2"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r w:rsidRPr="00644F3D">
        <w:rPr>
          <w:sz w:val="16"/>
          <w:szCs w:val="16"/>
          <w:lang w:val="en-GB"/>
        </w:rPr>
        <w:t xml:space="preserve">    for line in message_lines:</w:t>
      </w:r>
    </w:p>
    <w:p w14:paraId="70408CC2"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r w:rsidRPr="00644F3D">
        <w:rPr>
          <w:sz w:val="16"/>
          <w:szCs w:val="16"/>
          <w:lang w:val="en-GB"/>
        </w:rPr>
        <w:t xml:space="preserve">        draw_word_4(display.graphics, line, 2, y_offset, display.pens['RED'])</w:t>
      </w:r>
    </w:p>
    <w:p w14:paraId="7764D101"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lang w:val="en-GB"/>
        </w:rPr>
        <w:t xml:space="preserve">        </w:t>
      </w:r>
      <w:r w:rsidRPr="00644F3D">
        <w:rPr>
          <w:sz w:val="16"/>
          <w:szCs w:val="16"/>
        </w:rPr>
        <w:t>y_offset += 10  # Augmente l'offset vertical pour chaque ligne</w:t>
      </w:r>
    </w:p>
    <w:p w14:paraId="71B30E2B"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p>
    <w:p w14:paraId="7D337CBB"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rPr>
        <w:t xml:space="preserve">    display.update()  # Met à jour l'affichage pour refléter le message final</w:t>
      </w:r>
    </w:p>
    <w:p w14:paraId="3B450E8A"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p>
    <w:p w14:paraId="634BA0AB"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rPr>
        <w:t xml:space="preserve">    # Attente de l'appui sur le bouton D pour redémarrer</w:t>
      </w:r>
    </w:p>
    <w:p w14:paraId="675FA679"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r w:rsidRPr="00644F3D">
        <w:rPr>
          <w:sz w:val="16"/>
          <w:szCs w:val="16"/>
        </w:rPr>
        <w:t xml:space="preserve">    </w:t>
      </w:r>
      <w:r w:rsidRPr="00644F3D">
        <w:rPr>
          <w:sz w:val="16"/>
          <w:szCs w:val="16"/>
          <w:lang w:val="en-GB"/>
        </w:rPr>
        <w:t>while True:</w:t>
      </w:r>
    </w:p>
    <w:p w14:paraId="5B824E71"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r w:rsidRPr="00644F3D">
        <w:rPr>
          <w:sz w:val="16"/>
          <w:szCs w:val="16"/>
          <w:lang w:val="en-GB"/>
        </w:rPr>
        <w:t xml:space="preserve">        if display.cu.is_pressed(CosmicUnicorn.SWITCH_D):</w:t>
      </w:r>
    </w:p>
    <w:p w14:paraId="310820C4"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lang w:val="en-GB"/>
        </w:rPr>
        <w:t xml:space="preserve">            </w:t>
      </w:r>
      <w:r w:rsidRPr="00644F3D">
        <w:rPr>
          <w:sz w:val="16"/>
          <w:szCs w:val="16"/>
        </w:rPr>
        <w:t>print("Redémarrage suite à la pression du bouton D.")</w:t>
      </w:r>
    </w:p>
    <w:p w14:paraId="1FDDBF45"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rPr>
        <w:t xml:space="preserve">            time.sleep(1)  # Petite pause pour éviter plusieurs déclenchements</w:t>
      </w:r>
    </w:p>
    <w:p w14:paraId="18FF7929"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rPr>
        <w:t xml:space="preserve">            machine.reset()  # Redémarrage</w:t>
      </w:r>
    </w:p>
    <w:p w14:paraId="1BD7CB20"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p>
    <w:p w14:paraId="40984B10"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rPr>
        <w:t># Fonction pour charger les informations de connexion WiFi et clé API depuis le fichier "information.env"</w:t>
      </w:r>
    </w:p>
    <w:p w14:paraId="2D8486BF"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r w:rsidRPr="00644F3D">
        <w:rPr>
          <w:sz w:val="16"/>
          <w:szCs w:val="16"/>
          <w:lang w:val="en-GB"/>
        </w:rPr>
        <w:t>def load_credentials(file_path):</w:t>
      </w:r>
    </w:p>
    <w:p w14:paraId="5032105F"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lang w:val="en-GB"/>
        </w:rPr>
        <w:t xml:space="preserve">    </w:t>
      </w:r>
      <w:r w:rsidRPr="00644F3D">
        <w:rPr>
          <w:sz w:val="16"/>
          <w:szCs w:val="16"/>
        </w:rPr>
        <w:t>"""Charge les informations de connexion WiFi (SSID, mot de passe) et la clé API depuis un fichier."""</w:t>
      </w:r>
    </w:p>
    <w:p w14:paraId="2BAAF530"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r w:rsidRPr="00644F3D">
        <w:rPr>
          <w:sz w:val="16"/>
          <w:szCs w:val="16"/>
        </w:rPr>
        <w:t xml:space="preserve">    </w:t>
      </w:r>
      <w:r w:rsidRPr="00644F3D">
        <w:rPr>
          <w:sz w:val="16"/>
          <w:szCs w:val="16"/>
          <w:lang w:val="en-GB"/>
        </w:rPr>
        <w:t>credentials = {}</w:t>
      </w:r>
    </w:p>
    <w:p w14:paraId="588D02C2"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r w:rsidRPr="00644F3D">
        <w:rPr>
          <w:sz w:val="16"/>
          <w:szCs w:val="16"/>
          <w:lang w:val="en-GB"/>
        </w:rPr>
        <w:t xml:space="preserve">    try:</w:t>
      </w:r>
    </w:p>
    <w:p w14:paraId="34AFC1E4"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r w:rsidRPr="00644F3D">
        <w:rPr>
          <w:sz w:val="16"/>
          <w:szCs w:val="16"/>
          <w:lang w:val="en-GB"/>
        </w:rPr>
        <w:t xml:space="preserve">        with open(file_path, "r") as f:  # Ouvre le fichier contenant les informations.</w:t>
      </w:r>
    </w:p>
    <w:p w14:paraId="55AE1381"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r w:rsidRPr="00644F3D">
        <w:rPr>
          <w:sz w:val="16"/>
          <w:szCs w:val="16"/>
          <w:lang w:val="en-GB"/>
        </w:rPr>
        <w:t xml:space="preserve">            for line in f:</w:t>
      </w:r>
    </w:p>
    <w:p w14:paraId="122F273D"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lang w:val="en-GB"/>
        </w:rPr>
        <w:t xml:space="preserve">                </w:t>
      </w:r>
      <w:r w:rsidRPr="00644F3D">
        <w:rPr>
          <w:sz w:val="16"/>
          <w:szCs w:val="16"/>
        </w:rPr>
        <w:t>key, value = line.strip().split('=')  # Sépare les lignes par '=' pour extraire les informations.</w:t>
      </w:r>
    </w:p>
    <w:p w14:paraId="36010DCD"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rPr>
        <w:t xml:space="preserve">                credentials[key.strip()] = value.strip()  # Stocke les informations dans un dictionnaire.</w:t>
      </w:r>
    </w:p>
    <w:p w14:paraId="617B459E"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rPr>
        <w:t xml:space="preserve">    except OSError:</w:t>
      </w:r>
    </w:p>
    <w:p w14:paraId="512A9790"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rPr>
        <w:t xml:space="preserve">        print(f"Erreur : impossible de trouver ou lire le fichier {file_path}")</w:t>
      </w:r>
    </w:p>
    <w:p w14:paraId="6A054EFE"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rPr>
        <w:t xml:space="preserve">    return credentials  # Retourne le dictionnaire contenant les informations.</w:t>
      </w:r>
    </w:p>
    <w:p w14:paraId="68B464C0"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p>
    <w:p w14:paraId="6B8A0AF7"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rPr>
        <w:t># Fonction pour se connecter au WiFi</w:t>
      </w:r>
    </w:p>
    <w:p w14:paraId="29D3912E"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r w:rsidRPr="00644F3D">
        <w:rPr>
          <w:sz w:val="16"/>
          <w:szCs w:val="16"/>
          <w:lang w:val="en-GB"/>
        </w:rPr>
        <w:t>def connect_wifi(ssid, password, display, max_attempts=10):</w:t>
      </w:r>
    </w:p>
    <w:p w14:paraId="34755778"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lang w:val="en-GB"/>
        </w:rPr>
        <w:t xml:space="preserve">    </w:t>
      </w:r>
      <w:r w:rsidRPr="00644F3D">
        <w:rPr>
          <w:sz w:val="16"/>
          <w:szCs w:val="16"/>
        </w:rPr>
        <w:t>"""Tente de se connecter au réseau WiFi avec un maximum de tentatives, avec animation."""</w:t>
      </w:r>
    </w:p>
    <w:p w14:paraId="14A9748F"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rPr>
        <w:t xml:space="preserve">    wlan = network.WLAN(network.STA_IF)  # Initialise l'interface WiFi en mode station (client)</w:t>
      </w:r>
    </w:p>
    <w:p w14:paraId="43E93CE2"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rPr>
        <w:t xml:space="preserve">    wlan.active(True)  # Active l'interface WiFi</w:t>
      </w:r>
    </w:p>
    <w:p w14:paraId="65D18703"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rPr>
        <w:t xml:space="preserve">    attempts = 0  # Initialise le compteur de tentatives</w:t>
      </w:r>
    </w:p>
    <w:p w14:paraId="323560EC"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p>
    <w:p w14:paraId="44D4079D"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r w:rsidRPr="00644F3D">
        <w:rPr>
          <w:sz w:val="16"/>
          <w:szCs w:val="16"/>
        </w:rPr>
        <w:t xml:space="preserve">    </w:t>
      </w:r>
      <w:r w:rsidRPr="00644F3D">
        <w:rPr>
          <w:sz w:val="16"/>
          <w:szCs w:val="16"/>
          <w:lang w:val="en-GB"/>
        </w:rPr>
        <w:t>while not wlan.isconnected() and attempts &lt; max_attempts:</w:t>
      </w:r>
    </w:p>
    <w:p w14:paraId="1534EFA0"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lang w:val="en-GB"/>
        </w:rPr>
        <w:t xml:space="preserve">        </w:t>
      </w:r>
      <w:r w:rsidRPr="00644F3D">
        <w:rPr>
          <w:sz w:val="16"/>
          <w:szCs w:val="16"/>
        </w:rPr>
        <w:t>print(f"Connexion à {ssid}... Tentative {attempts + 1}/{max_attempts}")</w:t>
      </w:r>
    </w:p>
    <w:p w14:paraId="2AD97B95"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p>
    <w:p w14:paraId="7466CE47"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rPr>
        <w:t xml:space="preserve">        # Ajout de l'animation de chargement pendant la tentative de connexion</w:t>
      </w:r>
    </w:p>
    <w:p w14:paraId="2704811E"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r w:rsidRPr="00644F3D">
        <w:rPr>
          <w:sz w:val="16"/>
          <w:szCs w:val="16"/>
        </w:rPr>
        <w:t xml:space="preserve">        </w:t>
      </w:r>
      <w:r w:rsidRPr="00644F3D">
        <w:rPr>
          <w:sz w:val="16"/>
          <w:szCs w:val="16"/>
          <w:lang w:val="en-GB"/>
        </w:rPr>
        <w:t>loading_animation_step(display, attempts)</w:t>
      </w:r>
    </w:p>
    <w:p w14:paraId="72DA112B"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p>
    <w:p w14:paraId="32D1A472"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lang w:val="en-GB"/>
        </w:rPr>
        <w:t xml:space="preserve">        </w:t>
      </w:r>
      <w:r w:rsidRPr="00644F3D">
        <w:rPr>
          <w:sz w:val="16"/>
          <w:szCs w:val="16"/>
        </w:rPr>
        <w:t>wlan.connect(ssid, password)  # Lance la connexion au réseau WiFi avec les informations fournies</w:t>
      </w:r>
    </w:p>
    <w:p w14:paraId="2F9E6CC7"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rPr>
        <w:t xml:space="preserve">        time.sleep(3)  # Attend 3 secondes entre les tentatives</w:t>
      </w:r>
    </w:p>
    <w:p w14:paraId="6BBFCD15"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r w:rsidRPr="00644F3D">
        <w:rPr>
          <w:sz w:val="16"/>
          <w:szCs w:val="16"/>
        </w:rPr>
        <w:t xml:space="preserve">        </w:t>
      </w:r>
      <w:r w:rsidRPr="00644F3D">
        <w:rPr>
          <w:sz w:val="16"/>
          <w:szCs w:val="16"/>
          <w:lang w:val="en-GB"/>
        </w:rPr>
        <w:t>attempts += 1</w:t>
      </w:r>
    </w:p>
    <w:p w14:paraId="382B80B6"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p>
    <w:p w14:paraId="77F5971D"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r w:rsidRPr="00644F3D">
        <w:rPr>
          <w:sz w:val="16"/>
          <w:szCs w:val="16"/>
          <w:lang w:val="en-GB"/>
        </w:rPr>
        <w:t xml:space="preserve">    if wlan.isconnected():</w:t>
      </w:r>
    </w:p>
    <w:p w14:paraId="23B31AF0"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r w:rsidRPr="00644F3D">
        <w:rPr>
          <w:sz w:val="16"/>
          <w:szCs w:val="16"/>
          <w:lang w:val="en-GB"/>
        </w:rPr>
        <w:t xml:space="preserve">        print(f"WiFi connecté avec l'IP : {wlan.ifconfig()[0]}")</w:t>
      </w:r>
    </w:p>
    <w:p w14:paraId="291D3624"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lang w:val="en-GB"/>
        </w:rPr>
        <w:t xml:space="preserve">        </w:t>
      </w:r>
      <w:r w:rsidRPr="00644F3D">
        <w:rPr>
          <w:sz w:val="16"/>
          <w:szCs w:val="16"/>
        </w:rPr>
        <w:t>return wlan  # Retourne l'objet wlan si la connexion est établie</w:t>
      </w:r>
    </w:p>
    <w:p w14:paraId="60B2CB75"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rPr>
        <w:t xml:space="preserve">    else:</w:t>
      </w:r>
    </w:p>
    <w:p w14:paraId="4634332D"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rPr>
        <w:t xml:space="preserve">        print("Échec de la connexion WiFi après plusieurs tentatives.")</w:t>
      </w:r>
    </w:p>
    <w:p w14:paraId="5B9C1FDC"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rPr>
        <w:t xml:space="preserve">        return None  # Retourne None si la connexion échoue</w:t>
      </w:r>
    </w:p>
    <w:p w14:paraId="0F7F24F3"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p>
    <w:p w14:paraId="1BB93294"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rPr>
        <w:t># Fonction pour synchroniser l'heure avec un serveur NTP</w:t>
      </w:r>
    </w:p>
    <w:p w14:paraId="2AD6295D"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rPr>
        <w:t>def sync_time():</w:t>
      </w:r>
    </w:p>
    <w:p w14:paraId="74FDA734"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rPr>
        <w:t xml:space="preserve">    """Synchronise l'heure locale avec un serveur NTP."""</w:t>
      </w:r>
    </w:p>
    <w:p w14:paraId="42046E9A"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rPr>
        <w:t xml:space="preserve">    ntp_servers = ['time.windows.com', 'ntp1.google.com', 'pool.ntp.org']  # Liste des serveurs NTP à contacter</w:t>
      </w:r>
    </w:p>
    <w:p w14:paraId="3F13D566"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rPr>
        <w:lastRenderedPageBreak/>
        <w:t xml:space="preserve">    for server in ntp_servers:  # Parcourt chaque serveur NTP</w:t>
      </w:r>
    </w:p>
    <w:p w14:paraId="76EE8085"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rPr>
        <w:t xml:space="preserve">        try:</w:t>
      </w:r>
    </w:p>
    <w:p w14:paraId="36C55FAF"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rPr>
        <w:t xml:space="preserve">            ntptime.host = server  # Définit le serveur NTP à contacter</w:t>
      </w:r>
    </w:p>
    <w:p w14:paraId="4CF48FAB"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rPr>
        <w:t xml:space="preserve">            ntptime.settime()  # Tente de synchroniser l'heure</w:t>
      </w:r>
    </w:p>
    <w:p w14:paraId="5D387DD1"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rPr>
        <w:t xml:space="preserve">            print(f"Heure synchronisée via NTP avec {server}")  # Affiche un message si la synchronisation réussit</w:t>
      </w:r>
    </w:p>
    <w:p w14:paraId="5B3FADF0"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rPr>
        <w:t xml:space="preserve">            return True  # Retourne True si la synchronisation est réussie</w:t>
      </w:r>
    </w:p>
    <w:p w14:paraId="3500C96C"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rPr>
        <w:t xml:space="preserve">        except OSError as e:</w:t>
      </w:r>
    </w:p>
    <w:p w14:paraId="7A3C0A06"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rPr>
        <w:t xml:space="preserve">            print(f"Erreur de synchronisation NTP avec {server}: {e}")  # Affiche une erreur si la synchronisation échoue</w:t>
      </w:r>
    </w:p>
    <w:p w14:paraId="6C59878E"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rPr>
        <w:t xml:space="preserve">    print("Échec de la synchronisation NTP.")  # Affiche un message si aucun serveur NTP n'a pu être contacté</w:t>
      </w:r>
    </w:p>
    <w:p w14:paraId="41B24AB2"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rPr>
        <w:t xml:space="preserve">    return False  # Retourne False si la synchronisation échoue</w:t>
      </w:r>
    </w:p>
    <w:p w14:paraId="6FE86F18"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p>
    <w:p w14:paraId="42FAE328"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r w:rsidRPr="00644F3D">
        <w:rPr>
          <w:sz w:val="16"/>
          <w:szCs w:val="16"/>
          <w:lang w:val="en-GB"/>
        </w:rPr>
        <w:t>def load_agencies(file_path):</w:t>
      </w:r>
    </w:p>
    <w:p w14:paraId="2DE93DB0"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lang w:val="en-GB"/>
        </w:rPr>
        <w:t xml:space="preserve">    </w:t>
      </w:r>
      <w:r w:rsidRPr="00644F3D">
        <w:rPr>
          <w:sz w:val="16"/>
          <w:szCs w:val="16"/>
        </w:rPr>
        <w:t>"""Charge les agences et leurs noms depuis le fichier agences.env."""</w:t>
      </w:r>
    </w:p>
    <w:p w14:paraId="67F05FB4"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r w:rsidRPr="00644F3D">
        <w:rPr>
          <w:sz w:val="16"/>
          <w:szCs w:val="16"/>
        </w:rPr>
        <w:t xml:space="preserve">    </w:t>
      </w:r>
      <w:r w:rsidRPr="00644F3D">
        <w:rPr>
          <w:sz w:val="16"/>
          <w:szCs w:val="16"/>
          <w:lang w:val="en-GB"/>
        </w:rPr>
        <w:t>agencies = []</w:t>
      </w:r>
    </w:p>
    <w:p w14:paraId="0B946345"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r w:rsidRPr="00644F3D">
        <w:rPr>
          <w:sz w:val="16"/>
          <w:szCs w:val="16"/>
          <w:lang w:val="en-GB"/>
        </w:rPr>
        <w:t xml:space="preserve">    file_loaded = False</w:t>
      </w:r>
    </w:p>
    <w:p w14:paraId="56B1109A"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r w:rsidRPr="00644F3D">
        <w:rPr>
          <w:sz w:val="16"/>
          <w:szCs w:val="16"/>
          <w:lang w:val="en-GB"/>
        </w:rPr>
        <w:t xml:space="preserve">    try:</w:t>
      </w:r>
    </w:p>
    <w:p w14:paraId="61D6C92C"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r w:rsidRPr="00644F3D">
        <w:rPr>
          <w:sz w:val="16"/>
          <w:szCs w:val="16"/>
          <w:lang w:val="en-GB"/>
        </w:rPr>
        <w:t xml:space="preserve">        with open(file_path, "r") as f:</w:t>
      </w:r>
    </w:p>
    <w:p w14:paraId="07F0860A"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r w:rsidRPr="00644F3D">
        <w:rPr>
          <w:sz w:val="16"/>
          <w:szCs w:val="16"/>
          <w:lang w:val="en-GB"/>
        </w:rPr>
        <w:t xml:space="preserve">            for line in f:</w:t>
      </w:r>
    </w:p>
    <w:p w14:paraId="3152D412"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r w:rsidRPr="00644F3D">
        <w:rPr>
          <w:sz w:val="16"/>
          <w:szCs w:val="16"/>
          <w:lang w:val="en-GB"/>
        </w:rPr>
        <w:t xml:space="preserve">                if line.strip():  # Ignorer les lignes vides</w:t>
      </w:r>
    </w:p>
    <w:p w14:paraId="519E9758"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r w:rsidRPr="00644F3D">
        <w:rPr>
          <w:sz w:val="16"/>
          <w:szCs w:val="16"/>
          <w:lang w:val="en-GB"/>
        </w:rPr>
        <w:t xml:space="preserve">                    id, name = line.strip().split("=")</w:t>
      </w:r>
    </w:p>
    <w:p w14:paraId="4C20FEE2"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lang w:val="en-GB"/>
        </w:rPr>
        <w:t xml:space="preserve">                    </w:t>
      </w:r>
      <w:r w:rsidRPr="00644F3D">
        <w:rPr>
          <w:sz w:val="16"/>
          <w:szCs w:val="16"/>
        </w:rPr>
        <w:t>agencies.append([id.strip(), name.strip().strip('"'), 0])  # Ajoute l'agence avec un temps d'attente initial de 0</w:t>
      </w:r>
    </w:p>
    <w:p w14:paraId="28DEFDDE"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rPr>
        <w:t xml:space="preserve">        file_loaded = True</w:t>
      </w:r>
    </w:p>
    <w:p w14:paraId="0DBDF85B"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rPr>
        <w:t xml:space="preserve">        print("Agences chargées depuis agences.env:", agencies)</w:t>
      </w:r>
    </w:p>
    <w:p w14:paraId="4BED7235"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rPr>
        <w:t xml:space="preserve">    except OSError:</w:t>
      </w:r>
    </w:p>
    <w:p w14:paraId="6F43291A"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rPr>
        <w:t xml:space="preserve">        print(f"Erreur : impossible de trouver ou lire le fichier {file_path}")</w:t>
      </w:r>
    </w:p>
    <w:p w14:paraId="7E8CC014"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rPr>
        <w:t xml:space="preserve">    return agencies, file_loaded  # Retourne la liste des agences et le statut de chargement</w:t>
      </w:r>
    </w:p>
    <w:p w14:paraId="78B1C65C"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p>
    <w:p w14:paraId="5713A471"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r w:rsidRPr="00644F3D">
        <w:rPr>
          <w:sz w:val="16"/>
          <w:szCs w:val="16"/>
          <w:lang w:val="en-GB"/>
        </w:rPr>
        <w:t>def initialize_agency_wait_times(api_key, agencies):</w:t>
      </w:r>
    </w:p>
    <w:p w14:paraId="279867FB"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lang w:val="en-GB"/>
        </w:rPr>
        <w:t xml:space="preserve">    </w:t>
      </w:r>
      <w:r w:rsidRPr="00644F3D">
        <w:rPr>
          <w:sz w:val="16"/>
          <w:szCs w:val="16"/>
        </w:rPr>
        <w:t>"""Initialise les temps d'attente pour les deux premières agences dans la liste."""</w:t>
      </w:r>
    </w:p>
    <w:p w14:paraId="1CD9D55D"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rPr>
        <w:t xml:space="preserve">    if agencies:</w:t>
      </w:r>
    </w:p>
    <w:p w14:paraId="6BDB07B5"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rPr>
        <w:t xml:space="preserve">        # Mettre à jour le temps d'attente pour l'agence à l'index 0</w:t>
      </w:r>
    </w:p>
    <w:p w14:paraId="4CC38A10"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r w:rsidRPr="00644F3D">
        <w:rPr>
          <w:sz w:val="16"/>
          <w:szCs w:val="16"/>
        </w:rPr>
        <w:t xml:space="preserve">        </w:t>
      </w:r>
      <w:r w:rsidRPr="00644F3D">
        <w:rPr>
          <w:sz w:val="16"/>
          <w:szCs w:val="16"/>
          <w:lang w:val="en-GB"/>
        </w:rPr>
        <w:t>if not update_single_agency(api_key, agencies[0]):</w:t>
      </w:r>
    </w:p>
    <w:p w14:paraId="04946374"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lang w:val="en-GB"/>
        </w:rPr>
        <w:t xml:space="preserve">            </w:t>
      </w:r>
      <w:r w:rsidRPr="00644F3D">
        <w:rPr>
          <w:sz w:val="16"/>
          <w:szCs w:val="16"/>
        </w:rPr>
        <w:t>print(f"Erreur de mise à jour du temps d'attente pour l'agence {agencies[0][1]}")</w:t>
      </w:r>
    </w:p>
    <w:p w14:paraId="4BB8123C"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rPr>
        <w:t xml:space="preserve">        # Mettre à jour le temps d'attente pour l'agence à l'index 1 si elle existe</w:t>
      </w:r>
    </w:p>
    <w:p w14:paraId="6FA0715E"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r w:rsidRPr="00644F3D">
        <w:rPr>
          <w:sz w:val="16"/>
          <w:szCs w:val="16"/>
        </w:rPr>
        <w:t xml:space="preserve">        </w:t>
      </w:r>
      <w:r w:rsidRPr="00644F3D">
        <w:rPr>
          <w:sz w:val="16"/>
          <w:szCs w:val="16"/>
          <w:lang w:val="en-GB"/>
        </w:rPr>
        <w:t>if len(agencies) &gt; 1 and not update_single_agency(api_key, agencies[1]):</w:t>
      </w:r>
    </w:p>
    <w:p w14:paraId="792A20BA"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lang w:val="en-GB"/>
        </w:rPr>
        <w:t xml:space="preserve">            </w:t>
      </w:r>
      <w:r w:rsidRPr="00644F3D">
        <w:rPr>
          <w:sz w:val="16"/>
          <w:szCs w:val="16"/>
        </w:rPr>
        <w:t>print(f"Erreur de mise à jour du temps d'attente pour l'agence {agencies[1][1]}")</w:t>
      </w:r>
    </w:p>
    <w:p w14:paraId="603669E4"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p>
    <w:p w14:paraId="22894671"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p>
    <w:p w14:paraId="07602523"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rPr>
        <w:t># Fonction pour mettre à jour une seule agence avant l'affichage</w:t>
      </w:r>
    </w:p>
    <w:p w14:paraId="0E7D5927"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r w:rsidRPr="00644F3D">
        <w:rPr>
          <w:sz w:val="16"/>
          <w:szCs w:val="16"/>
          <w:lang w:val="en-GB"/>
        </w:rPr>
        <w:t>def update_single_agency(api_key, agency):</w:t>
      </w:r>
    </w:p>
    <w:p w14:paraId="79D1F1CD"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lang w:val="en-GB"/>
        </w:rPr>
        <w:t xml:space="preserve">    </w:t>
      </w:r>
      <w:r w:rsidRPr="00644F3D">
        <w:rPr>
          <w:sz w:val="16"/>
          <w:szCs w:val="16"/>
        </w:rPr>
        <w:t>"""Met à jour les données d'une agence spécifique en appelant l'API."""</w:t>
      </w:r>
    </w:p>
    <w:p w14:paraId="06362E00"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rPr>
        <w:t xml:space="preserve">    agence_id, name, old_waiting_time = agency  # Récupère les informations actuelles de l'agence</w:t>
      </w:r>
    </w:p>
    <w:p w14:paraId="678F7876"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rPr>
        <w:t xml:space="preserve">    url = f"https://api.opt.nc/temps-attente-agences/temps-attente/agence/{agence_id}"  # Construit l'URL de l'API pour l'agence spécifique</w:t>
      </w:r>
    </w:p>
    <w:p w14:paraId="060D2521"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rPr>
        <w:t xml:space="preserve">    headers = {"x-apikey": api_key}  # Ajoute l'API Key aux en-têtes HTTP</w:t>
      </w:r>
    </w:p>
    <w:p w14:paraId="415629CC"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rPr>
        <w:t xml:space="preserve">    try:</w:t>
      </w:r>
    </w:p>
    <w:p w14:paraId="218E438A"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rPr>
        <w:t xml:space="preserve">        response = requests.get(url, headers=headers)  # Effectue une requête GET pour récupérer les nouvelles données de l'agence</w:t>
      </w:r>
    </w:p>
    <w:p w14:paraId="69C1C319"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rPr>
        <w:t xml:space="preserve">        gc.collect()  # Libère la mémoire immédiatement après la requête</w:t>
      </w:r>
    </w:p>
    <w:p w14:paraId="4966783D"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rPr>
        <w:t xml:space="preserve">        print(f"Appel API pour agence {name} (ID: {agence_id}), statut: {response.status_code}")  # Affiche le statut de la réponse API</w:t>
      </w:r>
    </w:p>
    <w:p w14:paraId="7B1F940C"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rPr>
        <w:t xml:space="preserve">        if response.status_code == 200:  # Si la requête réussit</w:t>
      </w:r>
    </w:p>
    <w:p w14:paraId="057F930A"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rPr>
        <w:t xml:space="preserve">            data = response.json()  # Convertit la réponse en format JSON</w:t>
      </w:r>
    </w:p>
    <w:p w14:paraId="0A3891B8"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rPr>
        <w:t xml:space="preserve">            print(f"Réponse API agence {name}: {data}")  # Affiche les nouvelles données de l'agence</w:t>
      </w:r>
    </w:p>
    <w:p w14:paraId="373B0454"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rPr>
        <w:t xml:space="preserve">            new_waiting_time = data['realMaxWaitingTimeMs']  # Récupère le temps d'attente mis à jour</w:t>
      </w:r>
    </w:p>
    <w:p w14:paraId="6E21E51A"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rPr>
        <w:t xml:space="preserve">            agency[2] = new_waiting_time  # Met à jour le temps d'attente dans la liste des agences</w:t>
      </w:r>
    </w:p>
    <w:p w14:paraId="255F0770"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rPr>
        <w:t xml:space="preserve">            print(f"Temps d'attente mis à jour pour {name} (ID: {agence_id}) : {new_waiting_time // 60000} minutes (ancien {old_waiting_time // 60000} minutes)")</w:t>
      </w:r>
    </w:p>
    <w:p w14:paraId="49AD2A3B"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rPr>
        <w:t xml:space="preserve">            return True  # Retourne True si la mise à jour a réussi</w:t>
      </w:r>
    </w:p>
    <w:p w14:paraId="1339EB69"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rPr>
        <w:t xml:space="preserve">        else:</w:t>
      </w:r>
    </w:p>
    <w:p w14:paraId="3008C3AF"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rPr>
        <w:t xml:space="preserve">            print(f"Erreur API pour {name} (ID: {agence_id}) : {response.status_code}")  # Affiche un message d'erreur en cas d'échec</w:t>
      </w:r>
    </w:p>
    <w:p w14:paraId="5B47CE50"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rPr>
        <w:t xml:space="preserve">    except Exception as e:</w:t>
      </w:r>
    </w:p>
    <w:p w14:paraId="6CC2C6AD"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rPr>
        <w:t xml:space="preserve">        print(f"Erreur lors de la mise à jour de l'agence {name} (ID: {agence_id}) : {e}")  # Affiche une erreur en cas d'exception</w:t>
      </w:r>
    </w:p>
    <w:p w14:paraId="074CBF1B"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rPr>
        <w:t xml:space="preserve">    return False  # Retourne False si la mise à jour a échoué</w:t>
      </w:r>
    </w:p>
    <w:p w14:paraId="264C23C9"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p>
    <w:p w14:paraId="5205999B"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p>
    <w:p w14:paraId="3BE2A301"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rPr>
        <w:t># Fonction pour gérer la pression des boutons</w:t>
      </w:r>
    </w:p>
    <w:p w14:paraId="00943316"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r w:rsidRPr="00644F3D">
        <w:rPr>
          <w:sz w:val="16"/>
          <w:szCs w:val="16"/>
          <w:lang w:val="en-GB"/>
        </w:rPr>
        <w:t>def handle_button_press(cu, display):</w:t>
      </w:r>
    </w:p>
    <w:p w14:paraId="50787EAD"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lang w:val="en-GB"/>
        </w:rPr>
        <w:t xml:space="preserve">    </w:t>
      </w:r>
      <w:r w:rsidRPr="00644F3D">
        <w:rPr>
          <w:sz w:val="16"/>
          <w:szCs w:val="16"/>
        </w:rPr>
        <w:t>"""Gère les pressions des boutons A et D sur tous les écrans et ajuste le volume."""</w:t>
      </w:r>
    </w:p>
    <w:p w14:paraId="39A088B8"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rPr>
        <w:t xml:space="preserve">    if cu.is_pressed(CosmicUnicorn.SWITCH_A):  # Si le bouton A est pressé</w:t>
      </w:r>
    </w:p>
    <w:p w14:paraId="5EA9BFED"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rPr>
        <w:t xml:space="preserve">        display.toggle_sound()  # Active ou désactive le son</w:t>
      </w:r>
    </w:p>
    <w:p w14:paraId="3134D312"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rPr>
        <w:t xml:space="preserve">    if cu.is_pressed(CosmicUnicorn.SWITCH_D):  # Si le bouton D est pressé pour redémarrer</w:t>
      </w:r>
    </w:p>
    <w:p w14:paraId="52922990"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rPr>
        <w:t xml:space="preserve">        print("Bouton D pressé - Redémarrage...")</w:t>
      </w:r>
    </w:p>
    <w:p w14:paraId="4C5152DA"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rPr>
        <w:t xml:space="preserve">        time.sleep(1)  # Attendre 1 seconde avant le redémarrage</w:t>
      </w:r>
    </w:p>
    <w:p w14:paraId="66E4515B"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rPr>
        <w:t xml:space="preserve">        machine.reset()  # Redémarre la carte</w:t>
      </w:r>
    </w:p>
    <w:p w14:paraId="6011F9EE"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rPr>
        <w:t xml:space="preserve">    display.adjust_volume()  # Ajuste le volume avec les boutons de volume</w:t>
      </w:r>
    </w:p>
    <w:p w14:paraId="2CAE128D"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p>
    <w:p w14:paraId="2D0A8510"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p>
    <w:p w14:paraId="079F887D"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r w:rsidRPr="00644F3D">
        <w:rPr>
          <w:sz w:val="16"/>
          <w:szCs w:val="16"/>
          <w:lang w:val="en-GB"/>
        </w:rPr>
        <w:t>def main_loop(display, start_time, synced, api_key, wlan, tableau_agences):</w:t>
      </w:r>
    </w:p>
    <w:p w14:paraId="0E43D671"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lang w:val="en-GB"/>
        </w:rPr>
        <w:t xml:space="preserve">    </w:t>
      </w:r>
      <w:r w:rsidRPr="00644F3D">
        <w:rPr>
          <w:sz w:val="16"/>
          <w:szCs w:val="16"/>
        </w:rPr>
        <w:t>display.clear()  # Efface l'écran avant d'afficher le message d'attente</w:t>
      </w:r>
    </w:p>
    <w:p w14:paraId="5B8654E9"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r w:rsidRPr="00644F3D">
        <w:rPr>
          <w:sz w:val="16"/>
          <w:szCs w:val="16"/>
        </w:rPr>
        <w:t xml:space="preserve">    </w:t>
      </w:r>
      <w:r w:rsidRPr="00644F3D">
        <w:rPr>
          <w:sz w:val="16"/>
          <w:szCs w:val="16"/>
          <w:lang w:val="en-GB"/>
        </w:rPr>
        <w:t>display.display_message_frame_2("WAIT")</w:t>
      </w:r>
    </w:p>
    <w:p w14:paraId="4B7460C3"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lang w:val="en-GB"/>
        </w:rPr>
        <w:t xml:space="preserve">    </w:t>
      </w:r>
      <w:r w:rsidRPr="00644F3D">
        <w:rPr>
          <w:sz w:val="16"/>
          <w:szCs w:val="16"/>
        </w:rPr>
        <w:t>print("Début de la boucle principale - affichage initial WAIT")</w:t>
      </w:r>
    </w:p>
    <w:p w14:paraId="4AB0E4D1"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rPr>
        <w:t xml:space="preserve">    time.sleep(2)</w:t>
      </w:r>
    </w:p>
    <w:p w14:paraId="7F4706CE"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p>
    <w:p w14:paraId="62DD07B7"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rPr>
        <w:t xml:space="preserve">    # Initialiser la mise à jour des temps d'attente pour les deux premières agences</w:t>
      </w:r>
    </w:p>
    <w:p w14:paraId="547DF37C"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r w:rsidRPr="00644F3D">
        <w:rPr>
          <w:sz w:val="16"/>
          <w:szCs w:val="16"/>
        </w:rPr>
        <w:t xml:space="preserve">    </w:t>
      </w:r>
      <w:r w:rsidRPr="00644F3D">
        <w:rPr>
          <w:sz w:val="16"/>
          <w:szCs w:val="16"/>
          <w:lang w:val="en-GB"/>
        </w:rPr>
        <w:t>if not update_single_agency(api_key, tableau_agences[0]):</w:t>
      </w:r>
    </w:p>
    <w:p w14:paraId="7EF2CD7C"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lang w:val="en-GB"/>
        </w:rPr>
        <w:t xml:space="preserve">        </w:t>
      </w:r>
      <w:r w:rsidRPr="00644F3D">
        <w:rPr>
          <w:sz w:val="16"/>
          <w:szCs w:val="16"/>
        </w:rPr>
        <w:t>print("Erreur de mise à jour pour l'agence", tableau_agences[0][1])</w:t>
      </w:r>
    </w:p>
    <w:p w14:paraId="43C20E66"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r w:rsidRPr="00644F3D">
        <w:rPr>
          <w:sz w:val="16"/>
          <w:szCs w:val="16"/>
        </w:rPr>
        <w:t xml:space="preserve">    </w:t>
      </w:r>
      <w:r w:rsidRPr="00644F3D">
        <w:rPr>
          <w:sz w:val="16"/>
          <w:szCs w:val="16"/>
          <w:lang w:val="en-GB"/>
        </w:rPr>
        <w:t>if len(tableau_agences) &gt; 1 and not update_single_agency(api_key, tableau_agences[1]):</w:t>
      </w:r>
    </w:p>
    <w:p w14:paraId="06AF3EBE"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lang w:val="en-GB"/>
        </w:rPr>
        <w:t xml:space="preserve">        </w:t>
      </w:r>
      <w:r w:rsidRPr="00644F3D">
        <w:rPr>
          <w:sz w:val="16"/>
          <w:szCs w:val="16"/>
        </w:rPr>
        <w:t>print("Erreur de mise à jour pour l'agence", tableau_agences[1][1])</w:t>
      </w:r>
    </w:p>
    <w:p w14:paraId="0C06B0C8"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p>
    <w:p w14:paraId="77B88D25"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r w:rsidRPr="00644F3D">
        <w:rPr>
          <w:sz w:val="16"/>
          <w:szCs w:val="16"/>
        </w:rPr>
        <w:t xml:space="preserve">    </w:t>
      </w:r>
      <w:r w:rsidRPr="00644F3D">
        <w:rPr>
          <w:sz w:val="16"/>
          <w:szCs w:val="16"/>
          <w:lang w:val="en-GB"/>
        </w:rPr>
        <w:t>current_index = 0</w:t>
      </w:r>
    </w:p>
    <w:p w14:paraId="7E0BAFE3"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p>
    <w:p w14:paraId="21678397"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r w:rsidRPr="00644F3D">
        <w:rPr>
          <w:sz w:val="16"/>
          <w:szCs w:val="16"/>
          <w:lang w:val="en-GB"/>
        </w:rPr>
        <w:t xml:space="preserve">    while True:</w:t>
      </w:r>
    </w:p>
    <w:p w14:paraId="1B2FEF88"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r w:rsidRPr="00644F3D">
        <w:rPr>
          <w:sz w:val="16"/>
          <w:szCs w:val="16"/>
          <w:lang w:val="en-GB"/>
        </w:rPr>
        <w:t xml:space="preserve">        try:</w:t>
      </w:r>
    </w:p>
    <w:p w14:paraId="1904E650"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lang w:val="en-GB"/>
        </w:rPr>
        <w:t xml:space="preserve">            </w:t>
      </w:r>
      <w:r w:rsidRPr="00644F3D">
        <w:rPr>
          <w:sz w:val="16"/>
          <w:szCs w:val="16"/>
        </w:rPr>
        <w:t>print(f"Affichage agence - itération pour l'agence index {current_index}")</w:t>
      </w:r>
    </w:p>
    <w:p w14:paraId="6C043D7D"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r w:rsidRPr="00644F3D">
        <w:rPr>
          <w:sz w:val="16"/>
          <w:szCs w:val="16"/>
        </w:rPr>
        <w:t xml:space="preserve">            </w:t>
      </w:r>
      <w:r w:rsidRPr="00644F3D">
        <w:rPr>
          <w:sz w:val="16"/>
          <w:szCs w:val="16"/>
          <w:lang w:val="en-GB"/>
        </w:rPr>
        <w:t>wifi_status = display.check_wifi_status(wlan)</w:t>
      </w:r>
    </w:p>
    <w:p w14:paraId="79B7C79D"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r w:rsidRPr="00644F3D">
        <w:rPr>
          <w:sz w:val="16"/>
          <w:szCs w:val="16"/>
          <w:lang w:val="en-GB"/>
        </w:rPr>
        <w:t xml:space="preserve">            display.update_led_wifi_status(wifi_status)</w:t>
      </w:r>
    </w:p>
    <w:p w14:paraId="1A71BEC2"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p>
    <w:p w14:paraId="18AFE189"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r w:rsidRPr="00644F3D">
        <w:rPr>
          <w:sz w:val="16"/>
          <w:szCs w:val="16"/>
          <w:lang w:val="en-GB"/>
        </w:rPr>
        <w:t xml:space="preserve">            agence_id, name, waiting_time = tableau_agences[current_index]</w:t>
      </w:r>
    </w:p>
    <w:p w14:paraId="2E6BFC11"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p>
    <w:p w14:paraId="7FB1F3F6"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r w:rsidRPr="00644F3D">
        <w:rPr>
          <w:sz w:val="16"/>
          <w:szCs w:val="16"/>
          <w:lang w:val="en-GB"/>
        </w:rPr>
        <w:t xml:space="preserve">            if update_single_agency(api_key, tableau_agences[current_index]):</w:t>
      </w:r>
    </w:p>
    <w:p w14:paraId="68E911C3"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lang w:val="en-GB"/>
        </w:rPr>
        <w:t xml:space="preserve">                </w:t>
      </w:r>
      <w:r w:rsidRPr="00644F3D">
        <w:rPr>
          <w:sz w:val="16"/>
          <w:szCs w:val="16"/>
        </w:rPr>
        <w:t>print(f"Agence mise à jour : {name}, Temps d'attente mis à jour.")</w:t>
      </w:r>
    </w:p>
    <w:p w14:paraId="505B472C"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rPr>
        <w:t xml:space="preserve">            else:</w:t>
      </w:r>
    </w:p>
    <w:p w14:paraId="58C63AF3"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rPr>
        <w:t xml:space="preserve">                print(f"Affichage des anciennes données pour : {name}")</w:t>
      </w:r>
    </w:p>
    <w:p w14:paraId="47D05F8F"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p>
    <w:p w14:paraId="1FEEBE47"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r w:rsidRPr="00644F3D">
        <w:rPr>
          <w:sz w:val="16"/>
          <w:szCs w:val="16"/>
        </w:rPr>
        <w:t xml:space="preserve">            </w:t>
      </w:r>
      <w:r w:rsidRPr="00644F3D">
        <w:rPr>
          <w:sz w:val="16"/>
          <w:szCs w:val="16"/>
          <w:lang w:val="en-GB"/>
        </w:rPr>
        <w:t>mood = 'happy' if waiting_time &lt; 300000 else 'neutral' if waiting_time &lt; 600000 else 'sad'</w:t>
      </w:r>
    </w:p>
    <w:p w14:paraId="25066EA7"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r w:rsidRPr="00644F3D">
        <w:rPr>
          <w:sz w:val="16"/>
          <w:szCs w:val="16"/>
          <w:lang w:val="en-GB"/>
        </w:rPr>
        <w:t xml:space="preserve">            display.clear()</w:t>
      </w:r>
    </w:p>
    <w:p w14:paraId="02CFD3BD"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r w:rsidRPr="00644F3D">
        <w:rPr>
          <w:sz w:val="16"/>
          <w:szCs w:val="16"/>
          <w:lang w:val="en-GB"/>
        </w:rPr>
        <w:t xml:space="preserve">            display.draw_frame(0, 6, 'YELLOW')</w:t>
      </w:r>
    </w:p>
    <w:p w14:paraId="79FAAFAE"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r w:rsidRPr="00644F3D">
        <w:rPr>
          <w:sz w:val="16"/>
          <w:szCs w:val="16"/>
          <w:lang w:val="en-GB"/>
        </w:rPr>
        <w:t xml:space="preserve">            display.draw_text_opt()</w:t>
      </w:r>
    </w:p>
    <w:p w14:paraId="2132A4FF"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r w:rsidRPr="00644F3D">
        <w:rPr>
          <w:sz w:val="16"/>
          <w:szCs w:val="16"/>
          <w:lang w:val="en-GB"/>
        </w:rPr>
        <w:t xml:space="preserve">            display.draw_smiley(mood)</w:t>
      </w:r>
    </w:p>
    <w:p w14:paraId="2EF07BB7"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r w:rsidRPr="00644F3D">
        <w:rPr>
          <w:sz w:val="16"/>
          <w:szCs w:val="16"/>
          <w:lang w:val="en-GB"/>
        </w:rPr>
        <w:t xml:space="preserve">            display.set_transition_variable(name)</w:t>
      </w:r>
    </w:p>
    <w:p w14:paraId="5AC6F458"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p>
    <w:p w14:paraId="1D98BE25"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lang w:val="en-GB"/>
        </w:rPr>
        <w:t xml:space="preserve">            </w:t>
      </w:r>
      <w:r w:rsidRPr="00644F3D">
        <w:rPr>
          <w:sz w:val="16"/>
          <w:szCs w:val="16"/>
        </w:rPr>
        <w:t>print(f"Agence affichée : {name}, ID : {agence_id}, Temps d'attente : {waiting_time // 60000} minutes")</w:t>
      </w:r>
    </w:p>
    <w:p w14:paraId="07C353AF"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p>
    <w:p w14:paraId="6B6E0390"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r w:rsidRPr="00644F3D">
        <w:rPr>
          <w:sz w:val="16"/>
          <w:szCs w:val="16"/>
        </w:rPr>
        <w:t xml:space="preserve">            </w:t>
      </w:r>
      <w:r w:rsidRPr="00644F3D">
        <w:rPr>
          <w:sz w:val="16"/>
          <w:szCs w:val="16"/>
          <w:lang w:val="en-GB"/>
        </w:rPr>
        <w:t>iteration_count = 0</w:t>
      </w:r>
    </w:p>
    <w:p w14:paraId="768BA4D8"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r w:rsidRPr="00644F3D">
        <w:rPr>
          <w:sz w:val="16"/>
          <w:szCs w:val="16"/>
          <w:lang w:val="en-GB"/>
        </w:rPr>
        <w:t xml:space="preserve">            while iteration_count &lt; 100:</w:t>
      </w:r>
    </w:p>
    <w:p w14:paraId="663FE448"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r w:rsidRPr="00644F3D">
        <w:rPr>
          <w:sz w:val="16"/>
          <w:szCs w:val="16"/>
          <w:lang w:val="en-GB"/>
        </w:rPr>
        <w:t xml:space="preserve">                if display.cu.is_pressed(CosmicUnicorn.SWITCH_C):</w:t>
      </w:r>
    </w:p>
    <w:p w14:paraId="3C259B10"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lang w:val="en-GB"/>
        </w:rPr>
        <w:t xml:space="preserve">                    </w:t>
      </w:r>
      <w:r w:rsidRPr="00644F3D">
        <w:rPr>
          <w:sz w:val="16"/>
          <w:szCs w:val="16"/>
        </w:rPr>
        <w:t>print("Bouton C pressé - Retour à l'écran d'accueil.")</w:t>
      </w:r>
    </w:p>
    <w:p w14:paraId="09BA86CA"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r w:rsidRPr="00644F3D">
        <w:rPr>
          <w:sz w:val="16"/>
          <w:szCs w:val="16"/>
        </w:rPr>
        <w:t xml:space="preserve">                    </w:t>
      </w:r>
      <w:r w:rsidRPr="00644F3D">
        <w:rPr>
          <w:sz w:val="16"/>
          <w:szCs w:val="16"/>
          <w:lang w:val="en-GB"/>
        </w:rPr>
        <w:t>display.play_bip(500)</w:t>
      </w:r>
    </w:p>
    <w:p w14:paraId="53D19BEB"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r w:rsidRPr="00644F3D">
        <w:rPr>
          <w:sz w:val="16"/>
          <w:szCs w:val="16"/>
          <w:lang w:val="en-GB"/>
        </w:rPr>
        <w:t xml:space="preserve">                    time.sleep(0.5)</w:t>
      </w:r>
    </w:p>
    <w:p w14:paraId="2B576A7A"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r w:rsidRPr="00644F3D">
        <w:rPr>
          <w:sz w:val="16"/>
          <w:szCs w:val="16"/>
          <w:lang w:val="en-GB"/>
        </w:rPr>
        <w:t xml:space="preserve">                    return</w:t>
      </w:r>
    </w:p>
    <w:p w14:paraId="539C9792"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p>
    <w:p w14:paraId="396FA04B"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r w:rsidRPr="00644F3D">
        <w:rPr>
          <w:sz w:val="16"/>
          <w:szCs w:val="16"/>
          <w:lang w:val="en-GB"/>
        </w:rPr>
        <w:t xml:space="preserve">                if display.cu.is_pressed(CosmicUnicorn.SWITCH_B):</w:t>
      </w:r>
    </w:p>
    <w:p w14:paraId="0A653870"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r w:rsidRPr="00644F3D">
        <w:rPr>
          <w:sz w:val="16"/>
          <w:szCs w:val="16"/>
          <w:lang w:val="en-GB"/>
        </w:rPr>
        <w:t xml:space="preserve">                    display.toggle_loop_pause()</w:t>
      </w:r>
    </w:p>
    <w:p w14:paraId="6832D656"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r w:rsidRPr="00644F3D">
        <w:rPr>
          <w:sz w:val="16"/>
          <w:szCs w:val="16"/>
          <w:lang w:val="en-GB"/>
        </w:rPr>
        <w:t xml:space="preserve">                    time.sleep(0.5)</w:t>
      </w:r>
    </w:p>
    <w:p w14:paraId="01557D2F"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p>
    <w:p w14:paraId="47B022AE"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r w:rsidRPr="00644F3D">
        <w:rPr>
          <w:sz w:val="16"/>
          <w:szCs w:val="16"/>
          <w:lang w:val="en-GB"/>
        </w:rPr>
        <w:t xml:space="preserve">                if display.loop_paused:</w:t>
      </w:r>
    </w:p>
    <w:p w14:paraId="4B2F464D"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r w:rsidRPr="00644F3D">
        <w:rPr>
          <w:sz w:val="16"/>
          <w:szCs w:val="16"/>
          <w:lang w:val="en-GB"/>
        </w:rPr>
        <w:t xml:space="preserve">                    display.scroll_text(display.transition_var)</w:t>
      </w:r>
    </w:p>
    <w:p w14:paraId="6FA8DC26"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r w:rsidRPr="00644F3D">
        <w:rPr>
          <w:sz w:val="16"/>
          <w:szCs w:val="16"/>
          <w:lang w:val="en-GB"/>
        </w:rPr>
        <w:t xml:space="preserve">                    display.display_clock(start_time, synced)</w:t>
      </w:r>
    </w:p>
    <w:p w14:paraId="3C129863"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r w:rsidRPr="00644F3D">
        <w:rPr>
          <w:sz w:val="16"/>
          <w:szCs w:val="16"/>
          <w:lang w:val="en-GB"/>
        </w:rPr>
        <w:t xml:space="preserve">                    display.adjust_brightness()</w:t>
      </w:r>
    </w:p>
    <w:p w14:paraId="306CEE19"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r w:rsidRPr="00644F3D">
        <w:rPr>
          <w:sz w:val="16"/>
          <w:szCs w:val="16"/>
          <w:lang w:val="en-GB"/>
        </w:rPr>
        <w:t xml:space="preserve">                    display.adjust_volume()</w:t>
      </w:r>
    </w:p>
    <w:p w14:paraId="5DF710A5"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r w:rsidRPr="00644F3D">
        <w:rPr>
          <w:sz w:val="16"/>
          <w:szCs w:val="16"/>
          <w:lang w:val="en-GB"/>
        </w:rPr>
        <w:t xml:space="preserve">                    handle_button_press(display.cu, display)</w:t>
      </w:r>
    </w:p>
    <w:p w14:paraId="6A46626E"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r w:rsidRPr="00644F3D">
        <w:rPr>
          <w:sz w:val="16"/>
          <w:szCs w:val="16"/>
          <w:lang w:val="en-GB"/>
        </w:rPr>
        <w:t xml:space="preserve">                    time.sleep(0.1)</w:t>
      </w:r>
    </w:p>
    <w:p w14:paraId="293B03A8"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r w:rsidRPr="00644F3D">
        <w:rPr>
          <w:sz w:val="16"/>
          <w:szCs w:val="16"/>
          <w:lang w:val="en-GB"/>
        </w:rPr>
        <w:t xml:space="preserve">                    continue</w:t>
      </w:r>
    </w:p>
    <w:p w14:paraId="58081ADF"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p>
    <w:p w14:paraId="49FBCADB"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r w:rsidRPr="00644F3D">
        <w:rPr>
          <w:sz w:val="16"/>
          <w:szCs w:val="16"/>
          <w:lang w:val="en-GB"/>
        </w:rPr>
        <w:t xml:space="preserve">                display.scroll_text(display.transition_var)</w:t>
      </w:r>
    </w:p>
    <w:p w14:paraId="5BA21856"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r w:rsidRPr="00644F3D">
        <w:rPr>
          <w:sz w:val="16"/>
          <w:szCs w:val="16"/>
          <w:lang w:val="en-GB"/>
        </w:rPr>
        <w:t xml:space="preserve">                display.display_clock(start_time, synced)</w:t>
      </w:r>
    </w:p>
    <w:p w14:paraId="748C80D8"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r w:rsidRPr="00644F3D">
        <w:rPr>
          <w:sz w:val="16"/>
          <w:szCs w:val="16"/>
          <w:lang w:val="en-GB"/>
        </w:rPr>
        <w:t xml:space="preserve">                display.adjust_brightness()</w:t>
      </w:r>
    </w:p>
    <w:p w14:paraId="4D37C3FF"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r w:rsidRPr="00644F3D">
        <w:rPr>
          <w:sz w:val="16"/>
          <w:szCs w:val="16"/>
          <w:lang w:val="en-GB"/>
        </w:rPr>
        <w:t xml:space="preserve">                display.adjust_volume()</w:t>
      </w:r>
    </w:p>
    <w:p w14:paraId="6F66EC45"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r w:rsidRPr="00644F3D">
        <w:rPr>
          <w:sz w:val="16"/>
          <w:szCs w:val="16"/>
          <w:lang w:val="en-GB"/>
        </w:rPr>
        <w:t xml:space="preserve">                handle_button_press(display.cu, display)</w:t>
      </w:r>
    </w:p>
    <w:p w14:paraId="5A82FCB7"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r w:rsidRPr="00644F3D">
        <w:rPr>
          <w:sz w:val="16"/>
          <w:szCs w:val="16"/>
          <w:lang w:val="en-GB"/>
        </w:rPr>
        <w:t xml:space="preserve">                time.sleep(0.1)</w:t>
      </w:r>
    </w:p>
    <w:p w14:paraId="6E25D6D0"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r w:rsidRPr="00644F3D">
        <w:rPr>
          <w:sz w:val="16"/>
          <w:szCs w:val="16"/>
          <w:lang w:val="en-GB"/>
        </w:rPr>
        <w:t xml:space="preserve">                iteration_count += 1</w:t>
      </w:r>
    </w:p>
    <w:p w14:paraId="3CAEDDB4"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p>
    <w:p w14:paraId="1B7C0AD9"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r w:rsidRPr="00644F3D">
        <w:rPr>
          <w:sz w:val="16"/>
          <w:szCs w:val="16"/>
          <w:lang w:val="en-GB"/>
        </w:rPr>
        <w:t xml:space="preserve">            next_index = (current_index + 1) % len(tableau_agences)</w:t>
      </w:r>
    </w:p>
    <w:p w14:paraId="00B8F31D"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r w:rsidRPr="00644F3D">
        <w:rPr>
          <w:sz w:val="16"/>
          <w:szCs w:val="16"/>
          <w:lang w:val="en-GB"/>
        </w:rPr>
        <w:t xml:space="preserve">            if not update_single_agency(api_key, tableau_agences[next_index]):</w:t>
      </w:r>
    </w:p>
    <w:p w14:paraId="52534F90"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lang w:val="en-GB"/>
        </w:rPr>
        <w:t xml:space="preserve">                </w:t>
      </w:r>
      <w:r w:rsidRPr="00644F3D">
        <w:rPr>
          <w:sz w:val="16"/>
          <w:szCs w:val="16"/>
        </w:rPr>
        <w:t>print("Erreur de mise à jour pour l'agence", tableau_agences[next_index][1])</w:t>
      </w:r>
    </w:p>
    <w:p w14:paraId="612031B6"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p>
    <w:p w14:paraId="2B1FF5B9"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r w:rsidRPr="00644F3D">
        <w:rPr>
          <w:sz w:val="16"/>
          <w:szCs w:val="16"/>
        </w:rPr>
        <w:t xml:space="preserve">            </w:t>
      </w:r>
      <w:r w:rsidRPr="00644F3D">
        <w:rPr>
          <w:sz w:val="16"/>
          <w:szCs w:val="16"/>
          <w:lang w:val="en-GB"/>
        </w:rPr>
        <w:t>if not display.loop_paused:</w:t>
      </w:r>
    </w:p>
    <w:p w14:paraId="0422958C"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r w:rsidRPr="00644F3D">
        <w:rPr>
          <w:sz w:val="16"/>
          <w:szCs w:val="16"/>
          <w:lang w:val="en-GB"/>
        </w:rPr>
        <w:t xml:space="preserve">                current_index = next_index</w:t>
      </w:r>
    </w:p>
    <w:p w14:paraId="3DCFDF72"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p>
    <w:p w14:paraId="6ABBEC1B"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r w:rsidRPr="00644F3D">
        <w:rPr>
          <w:sz w:val="16"/>
          <w:szCs w:val="16"/>
          <w:lang w:val="en-GB"/>
        </w:rPr>
        <w:t xml:space="preserve">        except Exception as e:</w:t>
      </w:r>
    </w:p>
    <w:p w14:paraId="465DC3E4"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lang w:val="en-GB"/>
        </w:rPr>
        <w:t xml:space="preserve">            </w:t>
      </w:r>
      <w:r w:rsidRPr="00644F3D">
        <w:rPr>
          <w:sz w:val="16"/>
          <w:szCs w:val="16"/>
        </w:rPr>
        <w:t>print(f"Erreur dans la boucle d'affichage des agences : {e}")</w:t>
      </w:r>
    </w:p>
    <w:p w14:paraId="1630D3E1"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r w:rsidRPr="00644F3D">
        <w:rPr>
          <w:sz w:val="16"/>
          <w:szCs w:val="16"/>
        </w:rPr>
        <w:lastRenderedPageBreak/>
        <w:t xml:space="preserve">            </w:t>
      </w:r>
      <w:r w:rsidRPr="00644F3D">
        <w:rPr>
          <w:sz w:val="16"/>
          <w:szCs w:val="16"/>
          <w:lang w:val="en-GB"/>
        </w:rPr>
        <w:t>time.sleep(2)</w:t>
      </w:r>
    </w:p>
    <w:p w14:paraId="6A3D0E3E"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r w:rsidRPr="00644F3D">
        <w:rPr>
          <w:sz w:val="16"/>
          <w:szCs w:val="16"/>
          <w:lang w:val="en-GB"/>
        </w:rPr>
        <w:t xml:space="preserve">        display.update_led_sound_status(False)</w:t>
      </w:r>
    </w:p>
    <w:p w14:paraId="43584082"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p>
    <w:p w14:paraId="2BAF88DB"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rPr>
        <w:t># Fonction main pour afficher la page d'accueil avec le message "UNC OPT".</w:t>
      </w:r>
    </w:p>
    <w:p w14:paraId="0821F3EE"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rPr>
        <w:t>def main():</w:t>
      </w:r>
    </w:p>
    <w:p w14:paraId="1997B80C"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rPr>
        <w:t xml:space="preserve">    """Fonction principale avec affichage initial et basculement vers l'écran d'accueil."""</w:t>
      </w:r>
    </w:p>
    <w:p w14:paraId="6C7C5BE1"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rPr>
        <w:t xml:space="preserve">    display = CosmicUnicornDisplay()  # Initialise l'affichage</w:t>
      </w:r>
    </w:p>
    <w:p w14:paraId="79DDB76D"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rPr>
        <w:t xml:space="preserve">    cu = display.cu  # Gestion des boutons</w:t>
      </w:r>
    </w:p>
    <w:p w14:paraId="49D2D7FE"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p>
    <w:p w14:paraId="38B50DCE"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rPr>
        <w:t xml:space="preserve">    # Affichage de l'écran "WAIT" au démarrage</w:t>
      </w:r>
    </w:p>
    <w:p w14:paraId="14DF6C35"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r w:rsidRPr="00644F3D">
        <w:rPr>
          <w:sz w:val="16"/>
          <w:szCs w:val="16"/>
        </w:rPr>
        <w:t xml:space="preserve">    </w:t>
      </w:r>
      <w:r w:rsidRPr="00644F3D">
        <w:rPr>
          <w:sz w:val="16"/>
          <w:szCs w:val="16"/>
          <w:lang w:val="en-GB"/>
        </w:rPr>
        <w:t>step = 0</w:t>
      </w:r>
    </w:p>
    <w:p w14:paraId="5A46F4F6"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r w:rsidRPr="00644F3D">
        <w:rPr>
          <w:sz w:val="16"/>
          <w:szCs w:val="16"/>
          <w:lang w:val="en-GB"/>
        </w:rPr>
        <w:t xml:space="preserve">    show_loading_screen(display, step)</w:t>
      </w:r>
    </w:p>
    <w:p w14:paraId="6F3054AF"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r w:rsidRPr="00644F3D">
        <w:rPr>
          <w:sz w:val="16"/>
          <w:szCs w:val="16"/>
          <w:lang w:val="en-GB"/>
        </w:rPr>
        <w:t xml:space="preserve">    print("Affichage initial 'WAIT'")</w:t>
      </w:r>
    </w:p>
    <w:p w14:paraId="2C2DBD2E"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r w:rsidRPr="00644F3D">
        <w:rPr>
          <w:sz w:val="16"/>
          <w:szCs w:val="16"/>
          <w:lang w:val="en-GB"/>
        </w:rPr>
        <w:t xml:space="preserve">    step += 1</w:t>
      </w:r>
    </w:p>
    <w:p w14:paraId="71BF4E12"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p>
    <w:p w14:paraId="532309DD"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lang w:val="en-GB"/>
        </w:rPr>
        <w:t xml:space="preserve">    </w:t>
      </w:r>
      <w:r w:rsidRPr="00644F3D">
        <w:rPr>
          <w:sz w:val="16"/>
          <w:szCs w:val="16"/>
        </w:rPr>
        <w:t># Charger les informations WiFi et API</w:t>
      </w:r>
    </w:p>
    <w:p w14:paraId="023E50E9"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r w:rsidRPr="00644F3D">
        <w:rPr>
          <w:sz w:val="16"/>
          <w:szCs w:val="16"/>
        </w:rPr>
        <w:t xml:space="preserve">    </w:t>
      </w:r>
      <w:r w:rsidRPr="00644F3D">
        <w:rPr>
          <w:sz w:val="16"/>
          <w:szCs w:val="16"/>
          <w:lang w:val="en-GB"/>
        </w:rPr>
        <w:t>credentials = load_credentials("information.env")</w:t>
      </w:r>
    </w:p>
    <w:p w14:paraId="2BB2A428"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lang w:val="en-GB"/>
        </w:rPr>
        <w:t xml:space="preserve">    </w:t>
      </w:r>
      <w:r w:rsidRPr="00644F3D">
        <w:rPr>
          <w:sz w:val="16"/>
          <w:szCs w:val="16"/>
        </w:rPr>
        <w:t>if not credentials:</w:t>
      </w:r>
    </w:p>
    <w:p w14:paraId="7F505E22"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rPr>
        <w:t xml:space="preserve">        print("Erreur : Informations de connexion non trouvées.")</w:t>
      </w:r>
    </w:p>
    <w:p w14:paraId="493839C2"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r w:rsidRPr="00644F3D">
        <w:rPr>
          <w:sz w:val="16"/>
          <w:szCs w:val="16"/>
        </w:rPr>
        <w:t xml:space="preserve">        </w:t>
      </w:r>
      <w:r w:rsidRPr="00644F3D">
        <w:rPr>
          <w:sz w:val="16"/>
          <w:szCs w:val="16"/>
          <w:lang w:val="en-GB"/>
        </w:rPr>
        <w:t>stop_script(display)</w:t>
      </w:r>
    </w:p>
    <w:p w14:paraId="0D0CA79D"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r w:rsidRPr="00644F3D">
        <w:rPr>
          <w:sz w:val="16"/>
          <w:szCs w:val="16"/>
          <w:lang w:val="en-GB"/>
        </w:rPr>
        <w:t xml:space="preserve">        return</w:t>
      </w:r>
    </w:p>
    <w:p w14:paraId="3986E73C"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p>
    <w:p w14:paraId="0761C14A"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r w:rsidRPr="00644F3D">
        <w:rPr>
          <w:sz w:val="16"/>
          <w:szCs w:val="16"/>
          <w:lang w:val="en-GB"/>
        </w:rPr>
        <w:t xml:space="preserve">    wlan = connect_wifi(credentials['SSID'], credentials['WIFI_PASSWORD'], display)</w:t>
      </w:r>
    </w:p>
    <w:p w14:paraId="4C40FB37"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lang w:val="en-GB"/>
        </w:rPr>
        <w:t xml:space="preserve">    </w:t>
      </w:r>
      <w:r w:rsidRPr="00644F3D">
        <w:rPr>
          <w:sz w:val="16"/>
          <w:szCs w:val="16"/>
        </w:rPr>
        <w:t>if wlan is None:</w:t>
      </w:r>
    </w:p>
    <w:p w14:paraId="73F243D2"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rPr>
        <w:t xml:space="preserve">        print("Erreur de connexion WiFi. Arrêt du script.")</w:t>
      </w:r>
    </w:p>
    <w:p w14:paraId="3020BD23"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r w:rsidRPr="00644F3D">
        <w:rPr>
          <w:sz w:val="16"/>
          <w:szCs w:val="16"/>
        </w:rPr>
        <w:t xml:space="preserve">        </w:t>
      </w:r>
      <w:r w:rsidRPr="00644F3D">
        <w:rPr>
          <w:sz w:val="16"/>
          <w:szCs w:val="16"/>
          <w:lang w:val="en-GB"/>
        </w:rPr>
        <w:t>stop_script(display, wifi_issue=True)</w:t>
      </w:r>
    </w:p>
    <w:p w14:paraId="7304A647"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r w:rsidRPr="00644F3D">
        <w:rPr>
          <w:sz w:val="16"/>
          <w:szCs w:val="16"/>
          <w:lang w:val="en-GB"/>
        </w:rPr>
        <w:t xml:space="preserve">        return</w:t>
      </w:r>
    </w:p>
    <w:p w14:paraId="146BE556"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p>
    <w:p w14:paraId="0A49CB51"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r w:rsidRPr="00644F3D">
        <w:rPr>
          <w:sz w:val="16"/>
          <w:szCs w:val="16"/>
          <w:lang w:val="en-GB"/>
        </w:rPr>
        <w:t xml:space="preserve">    show_loading_screen(display, step)</w:t>
      </w:r>
    </w:p>
    <w:p w14:paraId="4C09A94F"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r w:rsidRPr="00644F3D">
        <w:rPr>
          <w:sz w:val="16"/>
          <w:szCs w:val="16"/>
          <w:lang w:val="en-GB"/>
        </w:rPr>
        <w:t xml:space="preserve">    step += 1</w:t>
      </w:r>
    </w:p>
    <w:p w14:paraId="29B10F19"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r w:rsidRPr="00644F3D">
        <w:rPr>
          <w:sz w:val="16"/>
          <w:szCs w:val="16"/>
          <w:lang w:val="en-GB"/>
        </w:rPr>
        <w:t xml:space="preserve">    tableau_agences, file_agences_status = load_agencies("agences.env")</w:t>
      </w:r>
    </w:p>
    <w:p w14:paraId="089CEBEE"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r w:rsidRPr="00644F3D">
        <w:rPr>
          <w:sz w:val="16"/>
          <w:szCs w:val="16"/>
          <w:lang w:val="en-GB"/>
        </w:rPr>
        <w:t xml:space="preserve">    if not file_agences_status:</w:t>
      </w:r>
    </w:p>
    <w:p w14:paraId="0713C5A2"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lang w:val="en-GB"/>
        </w:rPr>
        <w:t xml:space="preserve">        </w:t>
      </w:r>
      <w:r w:rsidRPr="00644F3D">
        <w:rPr>
          <w:sz w:val="16"/>
          <w:szCs w:val="16"/>
        </w:rPr>
        <w:t>print("Erreur : Impossible de charger les agences.")</w:t>
      </w:r>
    </w:p>
    <w:p w14:paraId="1C9185DC"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r w:rsidRPr="00644F3D">
        <w:rPr>
          <w:sz w:val="16"/>
          <w:szCs w:val="16"/>
        </w:rPr>
        <w:t xml:space="preserve">        </w:t>
      </w:r>
      <w:r w:rsidRPr="00644F3D">
        <w:rPr>
          <w:sz w:val="16"/>
          <w:szCs w:val="16"/>
          <w:lang w:val="en-GB"/>
        </w:rPr>
        <w:t>stop_script(display)</w:t>
      </w:r>
    </w:p>
    <w:p w14:paraId="15C910A2"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r w:rsidRPr="00644F3D">
        <w:rPr>
          <w:sz w:val="16"/>
          <w:szCs w:val="16"/>
          <w:lang w:val="en-GB"/>
        </w:rPr>
        <w:t xml:space="preserve">        return</w:t>
      </w:r>
    </w:p>
    <w:p w14:paraId="5D8FC3CF"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p>
    <w:p w14:paraId="6F57B570"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r w:rsidRPr="00644F3D">
        <w:rPr>
          <w:sz w:val="16"/>
          <w:szCs w:val="16"/>
          <w:lang w:val="en-GB"/>
        </w:rPr>
        <w:t xml:space="preserve">    show_loading_screen(display, step)</w:t>
      </w:r>
    </w:p>
    <w:p w14:paraId="12D87058"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r w:rsidRPr="00644F3D">
        <w:rPr>
          <w:sz w:val="16"/>
          <w:szCs w:val="16"/>
          <w:lang w:val="en-GB"/>
        </w:rPr>
        <w:t xml:space="preserve">    step += 1</w:t>
      </w:r>
    </w:p>
    <w:p w14:paraId="145A8DC1"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p>
    <w:p w14:paraId="70FCD7E9"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r w:rsidRPr="00644F3D">
        <w:rPr>
          <w:sz w:val="16"/>
          <w:szCs w:val="16"/>
          <w:lang w:val="en-GB"/>
        </w:rPr>
        <w:t xml:space="preserve">    if wlan:</w:t>
      </w:r>
    </w:p>
    <w:p w14:paraId="2EF40BB1"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r w:rsidRPr="00644F3D">
        <w:rPr>
          <w:sz w:val="16"/>
          <w:szCs w:val="16"/>
          <w:lang w:val="en-GB"/>
        </w:rPr>
        <w:t xml:space="preserve">        synced = sync_time()</w:t>
      </w:r>
    </w:p>
    <w:p w14:paraId="63715D7D"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r w:rsidRPr="00644F3D">
        <w:rPr>
          <w:sz w:val="16"/>
          <w:szCs w:val="16"/>
          <w:lang w:val="en-GB"/>
        </w:rPr>
        <w:t xml:space="preserve">        start_time = time.time()</w:t>
      </w:r>
    </w:p>
    <w:p w14:paraId="0F1C7C99"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r w:rsidRPr="00644F3D">
        <w:rPr>
          <w:sz w:val="16"/>
          <w:szCs w:val="16"/>
          <w:lang w:val="en-GB"/>
        </w:rPr>
        <w:t xml:space="preserve">        wifi_status = True</w:t>
      </w:r>
    </w:p>
    <w:p w14:paraId="52E4BA8B"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r w:rsidRPr="00644F3D">
        <w:rPr>
          <w:sz w:val="16"/>
          <w:szCs w:val="16"/>
          <w:lang w:val="en-GB"/>
        </w:rPr>
        <w:t xml:space="preserve">    else:</w:t>
      </w:r>
    </w:p>
    <w:p w14:paraId="2BD552D8"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r w:rsidRPr="00644F3D">
        <w:rPr>
          <w:sz w:val="16"/>
          <w:szCs w:val="16"/>
          <w:lang w:val="en-GB"/>
        </w:rPr>
        <w:t xml:space="preserve">        stop_script(display, wifi_issue=True)</w:t>
      </w:r>
    </w:p>
    <w:p w14:paraId="31D7F4F9"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r w:rsidRPr="00644F3D">
        <w:rPr>
          <w:sz w:val="16"/>
          <w:szCs w:val="16"/>
          <w:lang w:val="en-GB"/>
        </w:rPr>
        <w:t xml:space="preserve">        return</w:t>
      </w:r>
    </w:p>
    <w:p w14:paraId="44DDB964"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p>
    <w:p w14:paraId="091E0F5E"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r w:rsidRPr="00644F3D">
        <w:rPr>
          <w:sz w:val="16"/>
          <w:szCs w:val="16"/>
          <w:lang w:val="en-GB"/>
        </w:rPr>
        <w:t xml:space="preserve">    show_loading_screen(display, step)</w:t>
      </w:r>
    </w:p>
    <w:p w14:paraId="61403B0D"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r w:rsidRPr="00644F3D">
        <w:rPr>
          <w:sz w:val="16"/>
          <w:szCs w:val="16"/>
          <w:lang w:val="en-GB"/>
        </w:rPr>
        <w:t xml:space="preserve">    step += 1</w:t>
      </w:r>
    </w:p>
    <w:p w14:paraId="78263A82"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p>
    <w:p w14:paraId="6D9F96CB"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r w:rsidRPr="00644F3D">
        <w:rPr>
          <w:sz w:val="16"/>
          <w:szCs w:val="16"/>
          <w:lang w:val="en-GB"/>
        </w:rPr>
        <w:t xml:space="preserve">    api_key_status = credentials.get('API_KEY') is not None</w:t>
      </w:r>
    </w:p>
    <w:p w14:paraId="1E68D678"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r w:rsidRPr="00644F3D">
        <w:rPr>
          <w:sz w:val="16"/>
          <w:szCs w:val="16"/>
          <w:lang w:val="en-GB"/>
        </w:rPr>
        <w:t xml:space="preserve">    initialize_agency_wait_times(credentials['API_KEY'], tableau_agences)</w:t>
      </w:r>
    </w:p>
    <w:p w14:paraId="36F882A6"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p>
    <w:p w14:paraId="76B8F7F6"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r w:rsidRPr="00644F3D">
        <w:rPr>
          <w:sz w:val="16"/>
          <w:szCs w:val="16"/>
          <w:lang w:val="en-GB"/>
        </w:rPr>
        <w:t xml:space="preserve">    show_loading_screen(display, step)</w:t>
      </w:r>
    </w:p>
    <w:p w14:paraId="310D9A85"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lang w:val="en-GB"/>
        </w:rPr>
        <w:t xml:space="preserve">    </w:t>
      </w:r>
      <w:r w:rsidRPr="00644F3D">
        <w:rPr>
          <w:sz w:val="16"/>
          <w:szCs w:val="16"/>
        </w:rPr>
        <w:t>print("Chargement terminé.")</w:t>
      </w:r>
    </w:p>
    <w:p w14:paraId="71EDA76C"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rPr>
        <w:t xml:space="preserve">    step += 1</w:t>
      </w:r>
    </w:p>
    <w:p w14:paraId="453CC289"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p>
    <w:p w14:paraId="46FFD59D"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rPr>
        <w:t xml:space="preserve">    # Modes d'affichage et configuration</w:t>
      </w:r>
    </w:p>
    <w:p w14:paraId="5FB2CBB0"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r w:rsidRPr="00644F3D">
        <w:rPr>
          <w:sz w:val="16"/>
          <w:szCs w:val="16"/>
        </w:rPr>
        <w:t xml:space="preserve">    </w:t>
      </w:r>
      <w:r w:rsidRPr="00644F3D">
        <w:rPr>
          <w:sz w:val="16"/>
          <w:szCs w:val="16"/>
          <w:lang w:val="en-GB"/>
        </w:rPr>
        <w:t>display_modes = [</w:t>
      </w:r>
    </w:p>
    <w:p w14:paraId="693D0F1A"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r w:rsidRPr="00644F3D">
        <w:rPr>
          <w:sz w:val="16"/>
          <w:szCs w:val="16"/>
          <w:lang w:val="en-GB"/>
        </w:rPr>
        <w:t xml:space="preserve">        display_welcome_screen,</w:t>
      </w:r>
    </w:p>
    <w:p w14:paraId="6679556C"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r w:rsidRPr="00644F3D">
        <w:rPr>
          <w:sz w:val="16"/>
          <w:szCs w:val="16"/>
          <w:lang w:val="en-GB"/>
        </w:rPr>
        <w:t xml:space="preserve">        lambda d: display_info_screen(d, wifi_status, api_key_status, file_agences_status),</w:t>
      </w:r>
    </w:p>
    <w:p w14:paraId="57CF0F89"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r w:rsidRPr="00644F3D">
        <w:rPr>
          <w:sz w:val="16"/>
          <w:szCs w:val="16"/>
          <w:lang w:val="en-GB"/>
        </w:rPr>
        <w:t xml:space="preserve">        lambda d: display_legend_screen(d, display_time=15),</w:t>
      </w:r>
    </w:p>
    <w:p w14:paraId="3D93EBE9"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r w:rsidRPr="00644F3D">
        <w:rPr>
          <w:sz w:val="16"/>
          <w:szCs w:val="16"/>
          <w:lang w:val="en-GB"/>
        </w:rPr>
        <w:t xml:space="preserve">        lambda d: main_loop(d, start_time, synced, credentials['API_KEY'], wlan, tableau_agences),</w:t>
      </w:r>
    </w:p>
    <w:p w14:paraId="6ECE2E1F"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lang w:val="en-GB"/>
        </w:rPr>
        <w:t xml:space="preserve">        </w:t>
      </w:r>
      <w:r w:rsidRPr="00644F3D">
        <w:rPr>
          <w:sz w:val="16"/>
          <w:szCs w:val="16"/>
        </w:rPr>
        <w:t>display_qr_code_screen</w:t>
      </w:r>
    </w:p>
    <w:p w14:paraId="76CC4B5A"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rPr>
        <w:t xml:space="preserve">    ]</w:t>
      </w:r>
    </w:p>
    <w:p w14:paraId="1673B1B6"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rPr>
        <w:t xml:space="preserve">    current_mode = 0</w:t>
      </w:r>
    </w:p>
    <w:p w14:paraId="6F7549E3"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p>
    <w:p w14:paraId="01A08134"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rPr>
        <w:t xml:space="preserve">    # Forcer le passage initial au premier écran après le chargement</w:t>
      </w:r>
    </w:p>
    <w:p w14:paraId="0589658F"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r w:rsidRPr="00644F3D">
        <w:rPr>
          <w:sz w:val="16"/>
          <w:szCs w:val="16"/>
        </w:rPr>
        <w:t xml:space="preserve">    </w:t>
      </w:r>
      <w:r w:rsidRPr="00644F3D">
        <w:rPr>
          <w:sz w:val="16"/>
          <w:szCs w:val="16"/>
          <w:lang w:val="en-GB"/>
        </w:rPr>
        <w:t>display.display_mode = current_mode</w:t>
      </w:r>
    </w:p>
    <w:p w14:paraId="0309E53D"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r w:rsidRPr="00644F3D">
        <w:rPr>
          <w:sz w:val="16"/>
          <w:szCs w:val="16"/>
          <w:lang w:val="en-GB"/>
        </w:rPr>
        <w:t xml:space="preserve">    display_modes[current_mode](display)</w:t>
      </w:r>
    </w:p>
    <w:p w14:paraId="2DABFC4F"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p>
    <w:p w14:paraId="39FB1E2C"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r w:rsidRPr="00644F3D">
        <w:rPr>
          <w:sz w:val="16"/>
          <w:szCs w:val="16"/>
          <w:lang w:val="en-GB"/>
        </w:rPr>
        <w:t xml:space="preserve">    while True:</w:t>
      </w:r>
    </w:p>
    <w:p w14:paraId="71C1513A"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r w:rsidRPr="00644F3D">
        <w:rPr>
          <w:sz w:val="16"/>
          <w:szCs w:val="16"/>
          <w:lang w:val="en-GB"/>
        </w:rPr>
        <w:t xml:space="preserve">        handle_button_press(cu, display)</w:t>
      </w:r>
    </w:p>
    <w:p w14:paraId="205616B5"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p>
    <w:p w14:paraId="21B1E251"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r w:rsidRPr="00644F3D">
        <w:rPr>
          <w:sz w:val="16"/>
          <w:szCs w:val="16"/>
          <w:lang w:val="en-GB"/>
        </w:rPr>
        <w:t xml:space="preserve">        if cu.is_pressed(CosmicUnicorn.SWITCH_C):</w:t>
      </w:r>
    </w:p>
    <w:p w14:paraId="4043F89F"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lang w:val="en-GB"/>
        </w:rPr>
        <w:t xml:space="preserve">            </w:t>
      </w:r>
      <w:r w:rsidRPr="00644F3D">
        <w:rPr>
          <w:sz w:val="16"/>
          <w:szCs w:val="16"/>
        </w:rPr>
        <w:t>current_mode = (current_mode + 1) % len(display_modes)</w:t>
      </w:r>
    </w:p>
    <w:p w14:paraId="0AA5B246"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r w:rsidRPr="00644F3D">
        <w:rPr>
          <w:sz w:val="16"/>
          <w:szCs w:val="16"/>
        </w:rPr>
        <w:lastRenderedPageBreak/>
        <w:t xml:space="preserve">            </w:t>
      </w:r>
      <w:r w:rsidRPr="00644F3D">
        <w:rPr>
          <w:sz w:val="16"/>
          <w:szCs w:val="16"/>
          <w:lang w:val="en-GB"/>
        </w:rPr>
        <w:t>display.display_mode = current_mode</w:t>
      </w:r>
    </w:p>
    <w:p w14:paraId="11B4D7FD"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r w:rsidRPr="00644F3D">
        <w:rPr>
          <w:sz w:val="16"/>
          <w:szCs w:val="16"/>
          <w:lang w:val="en-GB"/>
        </w:rPr>
        <w:t xml:space="preserve">            display.play_bip(500)</w:t>
      </w:r>
    </w:p>
    <w:p w14:paraId="61CEACFF"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lang w:val="en-GB"/>
        </w:rPr>
        <w:t xml:space="preserve">            </w:t>
      </w:r>
      <w:r w:rsidRPr="00644F3D">
        <w:rPr>
          <w:sz w:val="16"/>
          <w:szCs w:val="16"/>
        </w:rPr>
        <w:t>print("Passage au mode suivant.")</w:t>
      </w:r>
    </w:p>
    <w:p w14:paraId="50CF934B"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r w:rsidRPr="00644F3D">
        <w:rPr>
          <w:sz w:val="16"/>
          <w:szCs w:val="16"/>
        </w:rPr>
        <w:t xml:space="preserve">            </w:t>
      </w:r>
      <w:r w:rsidRPr="00644F3D">
        <w:rPr>
          <w:sz w:val="16"/>
          <w:szCs w:val="16"/>
          <w:lang w:val="en-GB"/>
        </w:rPr>
        <w:t>time.sleep(0.5)</w:t>
      </w:r>
    </w:p>
    <w:p w14:paraId="46528A39"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r w:rsidRPr="00644F3D">
        <w:rPr>
          <w:sz w:val="16"/>
          <w:szCs w:val="16"/>
          <w:lang w:val="en-GB"/>
        </w:rPr>
        <w:t xml:space="preserve">            display_modes[current_mode](display)</w:t>
      </w:r>
    </w:p>
    <w:p w14:paraId="678D8EB6"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lang w:val="en-GB"/>
        </w:rPr>
      </w:pPr>
    </w:p>
    <w:p w14:paraId="3CA8CC6F"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lang w:val="en-GB"/>
        </w:rPr>
        <w:t xml:space="preserve">        </w:t>
      </w:r>
      <w:r w:rsidRPr="00644F3D">
        <w:rPr>
          <w:sz w:val="16"/>
          <w:szCs w:val="16"/>
        </w:rPr>
        <w:t>time.sleep(0.1)</w:t>
      </w:r>
    </w:p>
    <w:p w14:paraId="32B7A2E1"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p>
    <w:p w14:paraId="49F06270"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p>
    <w:p w14:paraId="25FD2E38"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rPr>
        <w:t># Démarrer le programme avec la fonction main()</w:t>
      </w:r>
    </w:p>
    <w:p w14:paraId="7CE2D16A"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r w:rsidRPr="00644F3D">
        <w:rPr>
          <w:sz w:val="16"/>
          <w:szCs w:val="16"/>
        </w:rPr>
        <w:t>main()</w:t>
      </w:r>
    </w:p>
    <w:p w14:paraId="2488BCC1"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p>
    <w:p w14:paraId="2CBE0BA9"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p>
    <w:p w14:paraId="2D53DA04" w14:textId="77777777" w:rsidR="00644F3D" w:rsidRPr="00644F3D" w:rsidRDefault="00644F3D" w:rsidP="00644F3D">
      <w:pPr>
        <w:pBdr>
          <w:top w:val="single" w:sz="4" w:space="1" w:color="auto"/>
          <w:left w:val="single" w:sz="4" w:space="1" w:color="auto"/>
          <w:bottom w:val="single" w:sz="4" w:space="1" w:color="auto"/>
          <w:right w:val="single" w:sz="4" w:space="1" w:color="auto"/>
        </w:pBdr>
        <w:spacing w:before="0" w:after="0" w:line="240" w:lineRule="auto"/>
        <w:rPr>
          <w:sz w:val="16"/>
          <w:szCs w:val="16"/>
        </w:rPr>
      </w:pPr>
    </w:p>
    <w:p w14:paraId="6AE9AD06" w14:textId="49CE39C9" w:rsidR="005232D1" w:rsidRDefault="00841FBB" w:rsidP="00B573CD">
      <w:pPr>
        <w:pStyle w:val="AnnexesTitre2unilim"/>
      </w:pPr>
      <w:bookmarkStart w:id="89" w:name="_Toc184148585"/>
      <w:bookmarkStart w:id="90" w:name="_Toc185449792"/>
      <w:r>
        <w:lastRenderedPageBreak/>
        <w:t>Documents techniques Pimoroni</w:t>
      </w:r>
      <w:bookmarkEnd w:id="89"/>
      <w:bookmarkEnd w:id="90"/>
    </w:p>
    <w:p w14:paraId="219FB857" w14:textId="18FEEB44" w:rsidR="005232D1" w:rsidRDefault="005232D1" w:rsidP="00EE22B8"/>
    <w:p w14:paraId="0D819F92" w14:textId="77777777" w:rsidR="00841FBB" w:rsidRDefault="00841FBB" w:rsidP="00EE22B8"/>
    <w:p w14:paraId="4591BA3F" w14:textId="77777777" w:rsidR="00841FBB" w:rsidRDefault="00841FBB" w:rsidP="00EE22B8"/>
    <w:p w14:paraId="076FB082" w14:textId="77777777" w:rsidR="00F97B1A" w:rsidRDefault="00F97B1A" w:rsidP="00EE22B8"/>
    <w:p w14:paraId="62D328F7" w14:textId="77777777" w:rsidR="00F97B1A" w:rsidRDefault="00F97B1A" w:rsidP="00EE22B8"/>
    <w:p w14:paraId="59D77F58" w14:textId="77777777" w:rsidR="00F97B1A" w:rsidRDefault="00F97B1A" w:rsidP="00EE22B8"/>
    <w:p w14:paraId="3B3D3739" w14:textId="77777777" w:rsidR="00F97B1A" w:rsidRPr="00EE22B8" w:rsidRDefault="00636EF6" w:rsidP="00EE22B8">
      <w:pPr>
        <w:rPr>
          <w:b/>
          <w:bCs/>
          <w:i/>
          <w:iCs/>
          <w:color w:val="FF0000"/>
        </w:rPr>
      </w:pPr>
      <w:r w:rsidRPr="00EE22B8">
        <w:rPr>
          <w:b/>
          <w:bCs/>
          <w:i/>
          <w:iCs/>
          <w:color w:val="FF0000"/>
        </w:rPr>
        <w:t>Attention, ne supprimez pas le saut de section suivant (pied de page différent)</w:t>
      </w:r>
    </w:p>
    <w:p w14:paraId="367C60E5" w14:textId="77777777" w:rsidR="00236B3B" w:rsidRDefault="00236B3B" w:rsidP="00EE22B8"/>
    <w:p w14:paraId="5C9E0D34" w14:textId="77777777" w:rsidR="00FE08C1" w:rsidRDefault="00FE08C1" w:rsidP="00AC2A90">
      <w:pPr>
        <w:sectPr w:rsidR="00FE08C1" w:rsidSect="007F5761">
          <w:headerReference w:type="first" r:id="rId45"/>
          <w:pgSz w:w="11906" w:h="16838"/>
          <w:pgMar w:top="1560" w:right="1417" w:bottom="1134" w:left="1417" w:header="709" w:footer="586" w:gutter="0"/>
          <w:cols w:space="708"/>
          <w:formProt w:val="0"/>
          <w:titlePg/>
          <w:docGrid w:linePitch="360"/>
        </w:sectPr>
      </w:pPr>
    </w:p>
    <w:bookmarkStart w:id="91" w:name="_Hlk177395760" w:displacedByCustomXml="next"/>
    <w:sdt>
      <w:sdtPr>
        <w:alias w:val="Titre"/>
        <w:tag w:val="Titre"/>
        <w:id w:val="-1600722487"/>
        <w:placeholder>
          <w:docPart w:val="0562D94F389D499AAF36FD19336C3CD6"/>
        </w:placeholder>
        <w:showingPlcHdr/>
      </w:sdtPr>
      <w:sdtContent>
        <w:p w14:paraId="366D5FD4" w14:textId="77777777" w:rsidR="00EE22B8" w:rsidRDefault="00EE22B8" w:rsidP="00EE22B8">
          <w:pPr>
            <w:pStyle w:val="PageResumesTitleunilim"/>
            <w:rPr>
              <w:b w:val="0"/>
              <w:color w:val="auto"/>
            </w:rPr>
          </w:pPr>
          <w:r w:rsidRPr="002B64FD">
            <w:rPr>
              <w:rStyle w:val="Textedelespacerserv"/>
              <w:rFonts w:eastAsiaTheme="minorHAnsi"/>
            </w:rPr>
            <w:t xml:space="preserve">[Cliquez ici pour entrer le titre </w:t>
          </w:r>
          <w:r>
            <w:rPr>
              <w:rStyle w:val="Textedelespacerserv"/>
              <w:rFonts w:eastAsiaTheme="minorHAnsi"/>
            </w:rPr>
            <w:t xml:space="preserve">de votre mémoire </w:t>
          </w:r>
          <w:r w:rsidRPr="002B64FD">
            <w:rPr>
              <w:rStyle w:val="Textedelespacerserv"/>
              <w:rFonts w:eastAsiaTheme="minorHAnsi"/>
            </w:rPr>
            <w:t xml:space="preserve">en </w:t>
          </w:r>
          <w:r>
            <w:rPr>
              <w:rStyle w:val="Textedelespacerserv"/>
              <w:rFonts w:eastAsiaTheme="minorHAnsi"/>
            </w:rPr>
            <w:t>français</w:t>
          </w:r>
          <w:r w:rsidRPr="002B64FD">
            <w:rPr>
              <w:rStyle w:val="Textedelespacerserv"/>
              <w:rFonts w:eastAsiaTheme="minorHAnsi"/>
            </w:rPr>
            <w:t>]</w:t>
          </w:r>
        </w:p>
      </w:sdtContent>
    </w:sdt>
    <w:bookmarkEnd w:id="91" w:displacedByCustomXml="prev"/>
    <w:sdt>
      <w:sdtPr>
        <w:alias w:val="Resume"/>
        <w:tag w:val="Resume1"/>
        <w:id w:val="786155254"/>
        <w:placeholder>
          <w:docPart w:val="AD729B49536C4D3D9AC98B998EEAFE49"/>
        </w:placeholder>
        <w:showingPlcHdr/>
      </w:sdtPr>
      <w:sdtContent>
        <w:p w14:paraId="1D021CFD" w14:textId="77777777" w:rsidR="003008B4" w:rsidRDefault="003008B4" w:rsidP="003008B4">
          <w:pPr>
            <w:pStyle w:val="PageResumesResumeunilim"/>
          </w:pPr>
          <w:r>
            <w:rPr>
              <w:rStyle w:val="Textedelespacerserv"/>
              <w:rFonts w:eastAsiaTheme="majorEastAsia"/>
            </w:rPr>
            <w:t>[</w:t>
          </w:r>
          <w:r w:rsidR="00EE6613" w:rsidRPr="00EE6613">
            <w:rPr>
              <w:rStyle w:val="Textedelespacerserv"/>
              <w:rFonts w:eastAsiaTheme="majorEastAsia"/>
            </w:rPr>
            <w:t>Cliquez ici pour entrer le texte de votre résumé en français. Attention, les résumés en français et en anglais ainsi que les mots-clés dans les deux langues doivent tenir sur une seule et même page. Soyez synthétique !</w:t>
          </w:r>
          <w:r>
            <w:rPr>
              <w:rStyle w:val="Textedelespacerserv"/>
              <w:rFonts w:eastAsiaTheme="majorEastAsia"/>
            </w:rPr>
            <w:t>]</w:t>
          </w:r>
        </w:p>
      </w:sdtContent>
    </w:sdt>
    <w:p w14:paraId="751EC8A2" w14:textId="77777777" w:rsidR="00976400" w:rsidRDefault="005232D1" w:rsidP="005232D1">
      <w:pPr>
        <w:pStyle w:val="PageResumesMotsClesunilim"/>
      </w:pPr>
      <w:r>
        <w:t>Mots-clés :</w:t>
      </w:r>
      <w:r w:rsidR="00601F78">
        <w:t xml:space="preserve"> </w:t>
      </w:r>
      <w:sdt>
        <w:sdtPr>
          <w:alias w:val="Liste de mots-clés"/>
          <w:tag w:val="Keywords1"/>
          <w:id w:val="-692378024"/>
          <w:placeholder>
            <w:docPart w:val="7CF40A9B575045B6A1908991AA30F0C2"/>
          </w:placeholder>
          <w:showingPlcHdr/>
          <w:text/>
        </w:sdtPr>
        <w:sdtEndPr>
          <w:rPr>
            <w:b/>
          </w:rPr>
        </w:sdtEndPr>
        <w:sdtContent>
          <w:r w:rsidR="00976400">
            <w:rPr>
              <w:rStyle w:val="Textedelespacerserv"/>
              <w:rFonts w:eastAsiaTheme="majorEastAsia"/>
            </w:rPr>
            <w:t>[mot1, mot2…]</w:t>
          </w:r>
        </w:sdtContent>
      </w:sdt>
    </w:p>
    <w:sdt>
      <w:sdtPr>
        <w:alias w:val="Title"/>
        <w:tag w:val="Title"/>
        <w:id w:val="-449253073"/>
        <w:placeholder>
          <w:docPart w:val="D02A97A425AC489DAAA74DD470C56688"/>
        </w:placeholder>
        <w:showingPlcHdr/>
      </w:sdtPr>
      <w:sdtContent>
        <w:p w14:paraId="3903EDEE" w14:textId="77777777" w:rsidR="005232D1" w:rsidRPr="00976400" w:rsidRDefault="00976400" w:rsidP="00976400">
          <w:pPr>
            <w:pStyle w:val="PageResumesTitleunilim"/>
          </w:pPr>
          <w:r>
            <w:rPr>
              <w:rStyle w:val="Textedelespacerserv"/>
              <w:rFonts w:eastAsiaTheme="minorHAnsi"/>
            </w:rPr>
            <w:t>[C</w:t>
          </w:r>
          <w:r w:rsidRPr="003C55DD">
            <w:rPr>
              <w:rStyle w:val="Textedelespacerserv"/>
              <w:rFonts w:eastAsiaTheme="minorHAnsi"/>
            </w:rPr>
            <w:t xml:space="preserve">liquez ici pour entrer </w:t>
          </w:r>
          <w:r>
            <w:rPr>
              <w:rStyle w:val="Textedelespacerserv"/>
              <w:rFonts w:eastAsiaTheme="minorHAnsi"/>
            </w:rPr>
            <w:t>le titre en anglais]</w:t>
          </w:r>
        </w:p>
      </w:sdtContent>
    </w:sdt>
    <w:sdt>
      <w:sdtPr>
        <w:alias w:val="Abstract"/>
        <w:tag w:val="Abstract"/>
        <w:id w:val="-1987850396"/>
        <w:placeholder>
          <w:docPart w:val="8E0D62F2DB1342029A4AC101361F2222"/>
        </w:placeholder>
        <w:showingPlcHdr/>
      </w:sdtPr>
      <w:sdtContent>
        <w:p w14:paraId="66CB9FB2" w14:textId="77777777" w:rsidR="005232D1" w:rsidRPr="00BF24CD" w:rsidRDefault="0018728C" w:rsidP="00A31A3F">
          <w:pPr>
            <w:pStyle w:val="PageResumesResumeunilim"/>
          </w:pPr>
          <w:r>
            <w:rPr>
              <w:rStyle w:val="Textedelespacerserv"/>
              <w:rFonts w:eastAsiaTheme="majorEastAsia"/>
            </w:rPr>
            <w:t>[</w:t>
          </w:r>
          <w:r w:rsidR="00EE6613" w:rsidRPr="00EE6613">
            <w:rPr>
              <w:rStyle w:val="Textedelespacerserv"/>
              <w:rFonts w:eastAsiaTheme="majorEastAsia"/>
            </w:rPr>
            <w:t>N’oubliez pas d’utiliser cette zone pour inscrire votre résumé en anglais (on parle alors d’un abstract). N’hésitez pas à vous faire aider si vous n’êtes pas très à l’aise avec la langue de Shakespeare</w:t>
          </w:r>
          <w:r w:rsidRPr="0018728C">
            <w:rPr>
              <w:rStyle w:val="Textedelespacerserv"/>
              <w:rFonts w:eastAsiaTheme="majorEastAsia"/>
            </w:rPr>
            <w:t>.</w:t>
          </w:r>
          <w:r>
            <w:rPr>
              <w:rStyle w:val="Textedelespacerserv"/>
              <w:rFonts w:eastAsiaTheme="majorEastAsia"/>
            </w:rPr>
            <w:t>]</w:t>
          </w:r>
        </w:p>
      </w:sdtContent>
    </w:sdt>
    <w:p w14:paraId="2CBA6082" w14:textId="77777777" w:rsidR="00B36B84" w:rsidRDefault="005232D1" w:rsidP="00A31A3F">
      <w:pPr>
        <w:pStyle w:val="PageResumesMotsClesunilim"/>
      </w:pPr>
      <w:r w:rsidRPr="00BF24CD">
        <w:t xml:space="preserve">Keywords : </w:t>
      </w:r>
      <w:sdt>
        <w:sdtPr>
          <w:alias w:val="Liste de mots-clés"/>
          <w:tag w:val="Keywords2"/>
          <w:id w:val="-660308137"/>
          <w:placeholder>
            <w:docPart w:val="CA7C5ADC26174F6AAC8FA72DBD0FF3F6"/>
          </w:placeholder>
          <w:showingPlcHdr/>
        </w:sdtPr>
        <w:sdtContent>
          <w:r w:rsidR="00F7109E">
            <w:rPr>
              <w:rStyle w:val="Textedelespacerserv"/>
            </w:rPr>
            <w:t>[k</w:t>
          </w:r>
          <w:r w:rsidR="00025623" w:rsidRPr="00025623">
            <w:rPr>
              <w:rStyle w:val="Textedelespacerserv"/>
            </w:rPr>
            <w:t>eyword1, keyword2…</w:t>
          </w:r>
          <w:r w:rsidR="00F7109E">
            <w:rPr>
              <w:rStyle w:val="Textedelespacerserv"/>
            </w:rPr>
            <w:t>]</w:t>
          </w:r>
        </w:sdtContent>
      </w:sdt>
    </w:p>
    <w:sectPr w:rsidR="00B36B84" w:rsidSect="00D33F50">
      <w:footerReference w:type="default" r:id="rId46"/>
      <w:pgSz w:w="11906" w:h="16838"/>
      <w:pgMar w:top="1417" w:right="1417" w:bottom="1417" w:left="1417"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2251029" w14:textId="77777777" w:rsidR="00CE475E" w:rsidRDefault="00CE475E" w:rsidP="005232D1">
      <w:pPr>
        <w:spacing w:line="240" w:lineRule="auto"/>
      </w:pPr>
      <w:r>
        <w:separator/>
      </w:r>
    </w:p>
    <w:p w14:paraId="72E9E50F" w14:textId="77777777" w:rsidR="00CE475E" w:rsidRDefault="00CE475E"/>
  </w:endnote>
  <w:endnote w:type="continuationSeparator" w:id="0">
    <w:p w14:paraId="7543EDE6" w14:textId="77777777" w:rsidR="00CE475E" w:rsidRDefault="00CE475E" w:rsidP="005232D1">
      <w:pPr>
        <w:spacing w:line="240" w:lineRule="auto"/>
      </w:pPr>
      <w:r>
        <w:continuationSeparator/>
      </w:r>
    </w:p>
    <w:p w14:paraId="4A0A81B2" w14:textId="77777777" w:rsidR="00CE475E" w:rsidRDefault="00CE475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20B05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91FE9E0" w14:textId="3C2A92D3" w:rsidR="00034381" w:rsidRDefault="00B73BDF" w:rsidP="00686F29">
    <w:pPr>
      <w:pStyle w:val="Pieddepage"/>
      <w:tabs>
        <w:tab w:val="clear" w:pos="4536"/>
      </w:tabs>
    </w:pPr>
    <w:r>
      <w:rPr>
        <w:szCs w:val="16"/>
      </w:rPr>
      <w:t>José Goué &amp; Raphaël Bordais</w:t>
    </w:r>
    <w:r w:rsidR="00034381" w:rsidRPr="00070B23">
      <w:rPr>
        <w:szCs w:val="16"/>
      </w:rPr>
      <w:t xml:space="preserve">| </w:t>
    </w:r>
    <w:r w:rsidR="00034381">
      <w:rPr>
        <w:szCs w:val="16"/>
      </w:rPr>
      <w:t xml:space="preserve">Mémoire </w:t>
    </w:r>
    <w:r w:rsidR="00F74F27">
      <w:rPr>
        <w:szCs w:val="16"/>
      </w:rPr>
      <w:t>projet tutoré</w:t>
    </w:r>
    <w:r w:rsidR="00034381">
      <w:rPr>
        <w:szCs w:val="16"/>
      </w:rPr>
      <w:t xml:space="preserve"> </w:t>
    </w:r>
    <w:r w:rsidR="00034381" w:rsidRPr="00070B23">
      <w:rPr>
        <w:szCs w:val="16"/>
      </w:rPr>
      <w:t>|</w:t>
    </w:r>
    <w:r w:rsidR="00034381">
      <w:rPr>
        <w:szCs w:val="16"/>
      </w:rPr>
      <w:t xml:space="preserve"> Université de </w:t>
    </w:r>
    <w:r w:rsidR="00F9353A">
      <w:rPr>
        <w:szCs w:val="16"/>
      </w:rPr>
      <w:t>Nouvell</w:t>
    </w:r>
    <w:r w:rsidR="00F74F27">
      <w:rPr>
        <w:szCs w:val="16"/>
      </w:rPr>
      <w:t>e-</w:t>
    </w:r>
    <w:r w:rsidR="00F9353A">
      <w:rPr>
        <w:szCs w:val="16"/>
      </w:rPr>
      <w:t>Calédonie</w:t>
    </w:r>
    <w:r w:rsidR="00034381" w:rsidRPr="00070B23">
      <w:rPr>
        <w:szCs w:val="16"/>
      </w:rPr>
      <w:t xml:space="preserve"> |</w:t>
    </w:r>
    <w:r w:rsidR="00034381">
      <w:rPr>
        <w:szCs w:val="16"/>
      </w:rPr>
      <w:t xml:space="preserve"> </w:t>
    </w:r>
    <w:r w:rsidR="00034381">
      <w:rPr>
        <w:szCs w:val="16"/>
      </w:rPr>
      <w:fldChar w:fldCharType="begin"/>
    </w:r>
    <w:r w:rsidR="00034381">
      <w:rPr>
        <w:szCs w:val="16"/>
      </w:rPr>
      <w:instrText xml:space="preserve"> STYLEREF  AnneeUniversitaire_unilim  \* MERGEFORMAT </w:instrText>
    </w:r>
    <w:r w:rsidR="00034381">
      <w:rPr>
        <w:szCs w:val="16"/>
      </w:rPr>
      <w:fldChar w:fldCharType="separate"/>
    </w:r>
    <w:r w:rsidR="00A86A1D">
      <w:rPr>
        <w:noProof/>
        <w:szCs w:val="16"/>
      </w:rPr>
      <w:t>2024/2025</w:t>
    </w:r>
    <w:r w:rsidR="00034381">
      <w:rPr>
        <w:szCs w:val="16"/>
      </w:rPr>
      <w:fldChar w:fldCharType="end"/>
    </w:r>
    <w:r w:rsidR="00034381">
      <w:rPr>
        <w:szCs w:val="16"/>
      </w:rPr>
      <w:tab/>
    </w:r>
    <w:r w:rsidR="00034381" w:rsidRPr="00B056C9">
      <w:rPr>
        <w:sz w:val="20"/>
        <w:szCs w:val="20"/>
      </w:rPr>
      <w:fldChar w:fldCharType="begin"/>
    </w:r>
    <w:r w:rsidR="00034381" w:rsidRPr="00B056C9">
      <w:rPr>
        <w:sz w:val="20"/>
        <w:szCs w:val="20"/>
      </w:rPr>
      <w:instrText xml:space="preserve"> PAGE   \* MERGEFORMAT </w:instrText>
    </w:r>
    <w:r w:rsidR="00034381" w:rsidRPr="00B056C9">
      <w:rPr>
        <w:sz w:val="20"/>
        <w:szCs w:val="20"/>
      </w:rPr>
      <w:fldChar w:fldCharType="separate"/>
    </w:r>
    <w:r w:rsidR="00000F3E">
      <w:rPr>
        <w:noProof/>
        <w:sz w:val="20"/>
        <w:szCs w:val="20"/>
      </w:rPr>
      <w:t>9</w:t>
    </w:r>
    <w:r w:rsidR="00034381" w:rsidRPr="00B056C9">
      <w:rPr>
        <w:sz w:val="20"/>
        <w:szCs w:val="2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D7D3AAF" w14:textId="2D9AF2A3" w:rsidR="00034381" w:rsidRDefault="00034381" w:rsidP="00D33F50">
    <w:pPr>
      <w:pStyle w:val="Pieddepage"/>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A472923" w14:textId="77777777" w:rsidR="00CE475E" w:rsidRDefault="00CE475E" w:rsidP="005232D1">
      <w:pPr>
        <w:spacing w:line="240" w:lineRule="auto"/>
      </w:pPr>
      <w:r>
        <w:separator/>
      </w:r>
    </w:p>
  </w:footnote>
  <w:footnote w:type="continuationSeparator" w:id="0">
    <w:p w14:paraId="72942051" w14:textId="77777777" w:rsidR="00CE475E" w:rsidRDefault="00CE475E" w:rsidP="005232D1">
      <w:pPr>
        <w:spacing w:line="240" w:lineRule="auto"/>
      </w:pPr>
      <w:r>
        <w:continuationSeparator/>
      </w:r>
    </w:p>
    <w:p w14:paraId="37A8ABBA" w14:textId="77777777" w:rsidR="00CE475E" w:rsidRDefault="00CE475E"/>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9D9BA5F" w14:textId="555ED143" w:rsidR="007F5761" w:rsidRDefault="007F5761">
    <w:pPr>
      <w:pStyle w:val="En-tte"/>
    </w:pPr>
    <w:r>
      <w:rPr>
        <w:noProof/>
      </w:rPr>
      <w:drawing>
        <wp:anchor distT="0" distB="0" distL="114300" distR="114300" simplePos="0" relativeHeight="251685888" behindDoc="0" locked="0" layoutInCell="1" allowOverlap="1" wp14:anchorId="16F611E6" wp14:editId="0C7C7767">
          <wp:simplePos x="0" y="0"/>
          <wp:positionH relativeFrom="margin">
            <wp:posOffset>2675255</wp:posOffset>
          </wp:positionH>
          <wp:positionV relativeFrom="paragraph">
            <wp:posOffset>-353060</wp:posOffset>
          </wp:positionV>
          <wp:extent cx="409575" cy="350520"/>
          <wp:effectExtent l="0" t="0" r="0" b="0"/>
          <wp:wrapNone/>
          <wp:docPr id="177860701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184385" name="Image 771184385"/>
                  <pic:cNvPicPr/>
                </pic:nvPicPr>
                <pic:blipFill>
                  <a:blip r:embed="rId1">
                    <a:extLst>
                      <a:ext uri="{28A0092B-C50C-407E-A947-70E740481C1C}">
                        <a14:useLocalDpi xmlns:a14="http://schemas.microsoft.com/office/drawing/2010/main" val="0"/>
                      </a:ext>
                    </a:extLst>
                  </a:blip>
                  <a:stretch>
                    <a:fillRect/>
                  </a:stretch>
                </pic:blipFill>
                <pic:spPr>
                  <a:xfrm>
                    <a:off x="0" y="0"/>
                    <a:ext cx="409575" cy="35052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4864" behindDoc="0" locked="0" layoutInCell="1" allowOverlap="1" wp14:anchorId="67B2111E" wp14:editId="6F2C2B0D">
          <wp:simplePos x="0" y="0"/>
          <wp:positionH relativeFrom="margin">
            <wp:posOffset>5217795</wp:posOffset>
          </wp:positionH>
          <wp:positionV relativeFrom="paragraph">
            <wp:posOffset>-387350</wp:posOffset>
          </wp:positionV>
          <wp:extent cx="542925" cy="405765"/>
          <wp:effectExtent l="0" t="0" r="0" b="0"/>
          <wp:wrapNone/>
          <wp:docPr id="466039500" name="Image 3" descr="Une image contenant texte, Police, logo,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634773" name="Image 3" descr="Une image contenant texte, Police, logo, Graphique&#10;&#10;Description générée automatiquement"/>
                  <pic:cNvPicPr/>
                </pic:nvPicPr>
                <pic:blipFill rotWithShape="1">
                  <a:blip r:embed="rId2">
                    <a:extLst>
                      <a:ext uri="{28A0092B-C50C-407E-A947-70E740481C1C}">
                        <a14:useLocalDpi xmlns:a14="http://schemas.microsoft.com/office/drawing/2010/main" val="0"/>
                      </a:ext>
                    </a:extLst>
                  </a:blip>
                  <a:srcRect t="11713" b="13513"/>
                  <a:stretch/>
                </pic:blipFill>
                <pic:spPr bwMode="auto">
                  <a:xfrm>
                    <a:off x="0" y="0"/>
                    <a:ext cx="542925" cy="4057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3840" behindDoc="0" locked="0" layoutInCell="1" allowOverlap="1" wp14:anchorId="26BCB872" wp14:editId="09971C34">
          <wp:simplePos x="0" y="0"/>
          <wp:positionH relativeFrom="margin">
            <wp:posOffset>0</wp:posOffset>
          </wp:positionH>
          <wp:positionV relativeFrom="paragraph">
            <wp:posOffset>-372110</wp:posOffset>
          </wp:positionV>
          <wp:extent cx="647700" cy="351061"/>
          <wp:effectExtent l="0" t="0" r="0" b="0"/>
          <wp:wrapNone/>
          <wp:docPr id="1159321720" name="Image 2" descr="Une image contenant texte, Police, logo,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010429" name="Image 2" descr="Une image contenant texte, Police, logo, Graphique&#10;&#10;Description générée automatiquement"/>
                  <pic:cNvPicPr/>
                </pic:nvPicPr>
                <pic:blipFill rotWithShape="1">
                  <a:blip r:embed="rId3">
                    <a:extLst>
                      <a:ext uri="{28A0092B-C50C-407E-A947-70E740481C1C}">
                        <a14:useLocalDpi xmlns:a14="http://schemas.microsoft.com/office/drawing/2010/main" val="0"/>
                      </a:ext>
                    </a:extLst>
                  </a:blip>
                  <a:srcRect l="13101" r="13076"/>
                  <a:stretch/>
                </pic:blipFill>
                <pic:spPr bwMode="auto">
                  <a:xfrm>
                    <a:off x="0" y="0"/>
                    <a:ext cx="647700" cy="35106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05F37DE" w14:textId="2E6CF8FF" w:rsidR="00F9353A" w:rsidRDefault="00F74F27">
    <w:pPr>
      <w:pStyle w:val="En-tte"/>
    </w:pPr>
    <w:r>
      <w:rPr>
        <w:noProof/>
      </w:rPr>
      <w:drawing>
        <wp:anchor distT="0" distB="0" distL="114300" distR="114300" simplePos="0" relativeHeight="251677696" behindDoc="0" locked="0" layoutInCell="1" allowOverlap="1" wp14:anchorId="0F899D5E" wp14:editId="73C64626">
          <wp:simplePos x="0" y="0"/>
          <wp:positionH relativeFrom="margin">
            <wp:align>center</wp:align>
          </wp:positionH>
          <wp:positionV relativeFrom="paragraph">
            <wp:posOffset>-259080</wp:posOffset>
          </wp:positionV>
          <wp:extent cx="981075" cy="839734"/>
          <wp:effectExtent l="0" t="0" r="0" b="0"/>
          <wp:wrapNone/>
          <wp:docPr id="1083597822"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184385" name="Image 771184385"/>
                  <pic:cNvPicPr/>
                </pic:nvPicPr>
                <pic:blipFill>
                  <a:blip r:embed="rId1">
                    <a:extLst>
                      <a:ext uri="{28A0092B-C50C-407E-A947-70E740481C1C}">
                        <a14:useLocalDpi xmlns:a14="http://schemas.microsoft.com/office/drawing/2010/main" val="0"/>
                      </a:ext>
                    </a:extLst>
                  </a:blip>
                  <a:stretch>
                    <a:fillRect/>
                  </a:stretch>
                </pic:blipFill>
                <pic:spPr>
                  <a:xfrm>
                    <a:off x="0" y="0"/>
                    <a:ext cx="981075" cy="839734"/>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6672" behindDoc="0" locked="0" layoutInCell="1" allowOverlap="1" wp14:anchorId="461427F1" wp14:editId="4E4779F6">
          <wp:simplePos x="0" y="0"/>
          <wp:positionH relativeFrom="margin">
            <wp:posOffset>4846320</wp:posOffset>
          </wp:positionH>
          <wp:positionV relativeFrom="paragraph">
            <wp:posOffset>26035</wp:posOffset>
          </wp:positionV>
          <wp:extent cx="1235611" cy="923925"/>
          <wp:effectExtent l="0" t="0" r="3175" b="0"/>
          <wp:wrapNone/>
          <wp:docPr id="1544697543" name="Image 3" descr="Une image contenant texte, Police, logo,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634773" name="Image 3" descr="Une image contenant texte, Police, logo, Graphique&#10;&#10;Description générée automatiquement"/>
                  <pic:cNvPicPr/>
                </pic:nvPicPr>
                <pic:blipFill rotWithShape="1">
                  <a:blip r:embed="rId2">
                    <a:extLst>
                      <a:ext uri="{28A0092B-C50C-407E-A947-70E740481C1C}">
                        <a14:useLocalDpi xmlns:a14="http://schemas.microsoft.com/office/drawing/2010/main" val="0"/>
                      </a:ext>
                    </a:extLst>
                  </a:blip>
                  <a:srcRect t="11713" b="13513"/>
                  <a:stretch/>
                </pic:blipFill>
                <pic:spPr bwMode="auto">
                  <a:xfrm>
                    <a:off x="0" y="0"/>
                    <a:ext cx="1235611" cy="9239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5648" behindDoc="0" locked="0" layoutInCell="1" allowOverlap="1" wp14:anchorId="5F6B736C" wp14:editId="67997D49">
          <wp:simplePos x="0" y="0"/>
          <wp:positionH relativeFrom="margin">
            <wp:posOffset>-323850</wp:posOffset>
          </wp:positionH>
          <wp:positionV relativeFrom="paragraph">
            <wp:posOffset>187960</wp:posOffset>
          </wp:positionV>
          <wp:extent cx="1609725" cy="872490"/>
          <wp:effectExtent l="0" t="0" r="9525" b="3810"/>
          <wp:wrapNone/>
          <wp:docPr id="1715308103" name="Image 2" descr="Une image contenant texte, Police, logo,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010429" name="Image 2" descr="Une image contenant texte, Police, logo, Graphique&#10;&#10;Description générée automatiquement"/>
                  <pic:cNvPicPr/>
                </pic:nvPicPr>
                <pic:blipFill rotWithShape="1">
                  <a:blip r:embed="rId3">
                    <a:extLst>
                      <a:ext uri="{28A0092B-C50C-407E-A947-70E740481C1C}">
                        <a14:useLocalDpi xmlns:a14="http://schemas.microsoft.com/office/drawing/2010/main" val="0"/>
                      </a:ext>
                    </a:extLst>
                  </a:blip>
                  <a:srcRect l="13101" r="13076"/>
                  <a:stretch/>
                </pic:blipFill>
                <pic:spPr bwMode="auto">
                  <a:xfrm>
                    <a:off x="0" y="0"/>
                    <a:ext cx="1609725" cy="8724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2541326" w14:textId="0ACB6159" w:rsidR="007F5761" w:rsidRDefault="007F5761">
    <w:pPr>
      <w:pStyle w:val="En-tte"/>
    </w:pPr>
    <w:r>
      <w:rPr>
        <w:noProof/>
      </w:rPr>
      <w:drawing>
        <wp:anchor distT="0" distB="0" distL="114300" distR="114300" simplePos="0" relativeHeight="251681792" behindDoc="0" locked="0" layoutInCell="1" allowOverlap="1" wp14:anchorId="2E6F73FF" wp14:editId="649D14C3">
          <wp:simplePos x="0" y="0"/>
          <wp:positionH relativeFrom="margin">
            <wp:align>center</wp:align>
          </wp:positionH>
          <wp:positionV relativeFrom="paragraph">
            <wp:posOffset>-345440</wp:posOffset>
          </wp:positionV>
          <wp:extent cx="409575" cy="350568"/>
          <wp:effectExtent l="0" t="0" r="0" b="0"/>
          <wp:wrapNone/>
          <wp:docPr id="1164977167"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184385" name="Image 771184385"/>
                  <pic:cNvPicPr/>
                </pic:nvPicPr>
                <pic:blipFill>
                  <a:blip r:embed="rId1">
                    <a:extLst>
                      <a:ext uri="{28A0092B-C50C-407E-A947-70E740481C1C}">
                        <a14:useLocalDpi xmlns:a14="http://schemas.microsoft.com/office/drawing/2010/main" val="0"/>
                      </a:ext>
                    </a:extLst>
                  </a:blip>
                  <a:stretch>
                    <a:fillRect/>
                  </a:stretch>
                </pic:blipFill>
                <pic:spPr>
                  <a:xfrm>
                    <a:off x="0" y="0"/>
                    <a:ext cx="409575" cy="350568"/>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9744" behindDoc="0" locked="0" layoutInCell="1" allowOverlap="1" wp14:anchorId="6F7C5E11" wp14:editId="649C53F4">
          <wp:simplePos x="0" y="0"/>
          <wp:positionH relativeFrom="margin">
            <wp:align>left</wp:align>
          </wp:positionH>
          <wp:positionV relativeFrom="paragraph">
            <wp:posOffset>-364490</wp:posOffset>
          </wp:positionV>
          <wp:extent cx="647700" cy="351061"/>
          <wp:effectExtent l="0" t="0" r="0" b="0"/>
          <wp:wrapNone/>
          <wp:docPr id="1151613858" name="Image 2" descr="Une image contenant texte, Police, logo,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010429" name="Image 2" descr="Une image contenant texte, Police, logo, Graphique&#10;&#10;Description générée automatiquement"/>
                  <pic:cNvPicPr/>
                </pic:nvPicPr>
                <pic:blipFill rotWithShape="1">
                  <a:blip r:embed="rId2">
                    <a:extLst>
                      <a:ext uri="{28A0092B-C50C-407E-A947-70E740481C1C}">
                        <a14:useLocalDpi xmlns:a14="http://schemas.microsoft.com/office/drawing/2010/main" val="0"/>
                      </a:ext>
                    </a:extLst>
                  </a:blip>
                  <a:srcRect l="13101" r="13076"/>
                  <a:stretch/>
                </pic:blipFill>
                <pic:spPr bwMode="auto">
                  <a:xfrm>
                    <a:off x="0" y="0"/>
                    <a:ext cx="647700" cy="35106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0768" behindDoc="0" locked="0" layoutInCell="1" allowOverlap="1" wp14:anchorId="17BF9FAC" wp14:editId="4A0CF0BD">
          <wp:simplePos x="0" y="0"/>
          <wp:positionH relativeFrom="margin">
            <wp:align>right</wp:align>
          </wp:positionH>
          <wp:positionV relativeFrom="paragraph">
            <wp:posOffset>-379730</wp:posOffset>
          </wp:positionV>
          <wp:extent cx="542925" cy="405971"/>
          <wp:effectExtent l="0" t="0" r="0" b="0"/>
          <wp:wrapNone/>
          <wp:docPr id="953812627" name="Image 3" descr="Une image contenant texte, Police, logo,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634773" name="Image 3" descr="Une image contenant texte, Police, logo, Graphique&#10;&#10;Description générée automatiquement"/>
                  <pic:cNvPicPr/>
                </pic:nvPicPr>
                <pic:blipFill rotWithShape="1">
                  <a:blip r:embed="rId3">
                    <a:extLst>
                      <a:ext uri="{28A0092B-C50C-407E-A947-70E740481C1C}">
                        <a14:useLocalDpi xmlns:a14="http://schemas.microsoft.com/office/drawing/2010/main" val="0"/>
                      </a:ext>
                    </a:extLst>
                  </a:blip>
                  <a:srcRect t="11713" b="13513"/>
                  <a:stretch/>
                </pic:blipFill>
                <pic:spPr bwMode="auto">
                  <a:xfrm>
                    <a:off x="0" y="0"/>
                    <a:ext cx="542925" cy="40597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7C"/>
    <w:multiLevelType w:val="singleLevel"/>
    <w:tmpl w:val="24E2572C"/>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4AD2CF64"/>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9612BA52"/>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F752B5CA"/>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08FAC9B6"/>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CAA24B04"/>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86FE5626"/>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4AD43D2A"/>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E83613E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42F2B894"/>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6663245"/>
    <w:multiLevelType w:val="multilevel"/>
    <w:tmpl w:val="040C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0A785AA4"/>
    <w:multiLevelType w:val="multilevel"/>
    <w:tmpl w:val="167A8E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52E4BED"/>
    <w:multiLevelType w:val="multilevel"/>
    <w:tmpl w:val="1AF8ED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590671C"/>
    <w:multiLevelType w:val="multilevel"/>
    <w:tmpl w:val="D450B2D4"/>
    <w:numStyleLink w:val="StyleListeTitresunilim"/>
  </w:abstractNum>
  <w:abstractNum w:abstractNumId="14" w15:restartNumberingAfterBreak="0">
    <w:nsid w:val="17DA3EE6"/>
    <w:multiLevelType w:val="multilevel"/>
    <w:tmpl w:val="D450B2D4"/>
    <w:numStyleLink w:val="StyleListeTitresunilim"/>
  </w:abstractNum>
  <w:abstractNum w:abstractNumId="15" w15:restartNumberingAfterBreak="0">
    <w:nsid w:val="1DFF6B1B"/>
    <w:multiLevelType w:val="multilevel"/>
    <w:tmpl w:val="F1247E40"/>
    <w:numStyleLink w:val="StyleListeAnnexes"/>
  </w:abstractNum>
  <w:abstractNum w:abstractNumId="16" w15:restartNumberingAfterBreak="0">
    <w:nsid w:val="1FFF396A"/>
    <w:multiLevelType w:val="multilevel"/>
    <w:tmpl w:val="CF06B9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16A0C86"/>
    <w:multiLevelType w:val="multilevel"/>
    <w:tmpl w:val="2C504F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3094407"/>
    <w:multiLevelType w:val="multilevel"/>
    <w:tmpl w:val="2B86F9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3D54940"/>
    <w:multiLevelType w:val="multilevel"/>
    <w:tmpl w:val="9B045F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4BC0B7A"/>
    <w:multiLevelType w:val="multilevel"/>
    <w:tmpl w:val="034CE7B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5A61699"/>
    <w:multiLevelType w:val="multilevel"/>
    <w:tmpl w:val="362209E0"/>
    <w:numStyleLink w:val="StyleListeNumunilim"/>
  </w:abstractNum>
  <w:abstractNum w:abstractNumId="22" w15:restartNumberingAfterBreak="0">
    <w:nsid w:val="2B3311E2"/>
    <w:multiLevelType w:val="multilevel"/>
    <w:tmpl w:val="FD761CA6"/>
    <w:lvl w:ilvl="0">
      <w:start w:val="1"/>
      <w:numFmt w:val="decimal"/>
      <w:lvlText w:val="%1."/>
      <w:lvlJc w:val="left"/>
      <w:pPr>
        <w:tabs>
          <w:tab w:val="num" w:pos="851"/>
        </w:tabs>
        <w:ind w:left="567" w:hanging="567"/>
      </w:pPr>
      <w:rPr>
        <w:rFonts w:hint="default"/>
        <w:color w:val="808080" w:themeColor="background1" w:themeShade="80"/>
      </w:rPr>
    </w:lvl>
    <w:lvl w:ilvl="1">
      <w:start w:val="2"/>
      <w:numFmt w:val="decimal"/>
      <w:isLgl/>
      <w:lvlText w:val="%1%2"/>
      <w:lvlJc w:val="left"/>
      <w:pPr>
        <w:ind w:left="567" w:hanging="567"/>
      </w:pPr>
      <w:rPr>
        <w:rFonts w:hint="default"/>
      </w:rPr>
    </w:lvl>
    <w:lvl w:ilvl="2">
      <w:start w:val="1"/>
      <w:numFmt w:val="none"/>
      <w:lvlText w:val=""/>
      <w:lvlJc w:val="left"/>
      <w:pPr>
        <w:ind w:left="567" w:hanging="567"/>
      </w:pPr>
      <w:rPr>
        <w:rFonts w:hint="default"/>
      </w:rPr>
    </w:lvl>
    <w:lvl w:ilvl="3">
      <w:start w:val="1"/>
      <w:numFmt w:val="none"/>
      <w:lvlText w:val=""/>
      <w:lvlJc w:val="left"/>
      <w:pPr>
        <w:ind w:left="567" w:hanging="567"/>
      </w:pPr>
      <w:rPr>
        <w:rFonts w:hint="default"/>
      </w:rPr>
    </w:lvl>
    <w:lvl w:ilvl="4">
      <w:start w:val="1"/>
      <w:numFmt w:val="none"/>
      <w:lvlText w:val=""/>
      <w:lvlJc w:val="left"/>
      <w:pPr>
        <w:ind w:left="567" w:hanging="567"/>
      </w:pPr>
      <w:rPr>
        <w:rFonts w:hint="default"/>
      </w:rPr>
    </w:lvl>
    <w:lvl w:ilvl="5">
      <w:start w:val="1"/>
      <w:numFmt w:val="none"/>
      <w:lvlText w:val=""/>
      <w:lvlJc w:val="left"/>
      <w:pPr>
        <w:ind w:left="567" w:hanging="567"/>
      </w:pPr>
      <w:rPr>
        <w:rFonts w:hint="default"/>
      </w:rPr>
    </w:lvl>
    <w:lvl w:ilvl="6">
      <w:start w:val="1"/>
      <w:numFmt w:val="none"/>
      <w:lvlText w:val=""/>
      <w:lvlJc w:val="left"/>
      <w:pPr>
        <w:ind w:left="567" w:hanging="567"/>
      </w:pPr>
      <w:rPr>
        <w:rFonts w:hint="default"/>
      </w:rPr>
    </w:lvl>
    <w:lvl w:ilvl="7">
      <w:start w:val="1"/>
      <w:numFmt w:val="none"/>
      <w:lvlText w:val=""/>
      <w:lvlJc w:val="left"/>
      <w:pPr>
        <w:ind w:left="567" w:hanging="567"/>
      </w:pPr>
      <w:rPr>
        <w:rFonts w:hint="default"/>
      </w:rPr>
    </w:lvl>
    <w:lvl w:ilvl="8">
      <w:start w:val="1"/>
      <w:numFmt w:val="none"/>
      <w:lvlText w:val=""/>
      <w:lvlJc w:val="left"/>
      <w:pPr>
        <w:ind w:left="567" w:hanging="567"/>
      </w:pPr>
      <w:rPr>
        <w:rFonts w:hint="default"/>
      </w:rPr>
    </w:lvl>
  </w:abstractNum>
  <w:abstractNum w:abstractNumId="23" w15:restartNumberingAfterBreak="0">
    <w:nsid w:val="2C6F5E7E"/>
    <w:multiLevelType w:val="multilevel"/>
    <w:tmpl w:val="D450B2D4"/>
    <w:styleLink w:val="StyleListeTitresunilim"/>
    <w:lvl w:ilvl="0">
      <w:start w:val="1"/>
      <w:numFmt w:val="decimal"/>
      <w:pStyle w:val="Titre1"/>
      <w:suff w:val="space"/>
      <w:lvlText w:val="%1."/>
      <w:lvlJc w:val="left"/>
      <w:pPr>
        <w:ind w:left="0" w:firstLine="0"/>
      </w:pPr>
      <w:rPr>
        <w:rFonts w:hint="default"/>
      </w:rPr>
    </w:lvl>
    <w:lvl w:ilvl="1">
      <w:start w:val="1"/>
      <w:numFmt w:val="decimal"/>
      <w:pStyle w:val="Titre2"/>
      <w:suff w:val="space"/>
      <w:lvlText w:val="%1.%2."/>
      <w:lvlJc w:val="left"/>
      <w:pPr>
        <w:ind w:left="0" w:firstLine="0"/>
      </w:pPr>
      <w:rPr>
        <w:rFonts w:hint="default"/>
      </w:rPr>
    </w:lvl>
    <w:lvl w:ilvl="2">
      <w:start w:val="1"/>
      <w:numFmt w:val="decimal"/>
      <w:pStyle w:val="Titre3"/>
      <w:suff w:val="space"/>
      <w:lvlText w:val="%1.%2.%3."/>
      <w:lvlJc w:val="left"/>
      <w:pPr>
        <w:ind w:left="0" w:firstLine="0"/>
      </w:pPr>
      <w:rPr>
        <w:rFonts w:hint="default"/>
      </w:rPr>
    </w:lvl>
    <w:lvl w:ilvl="3">
      <w:start w:val="1"/>
      <w:numFmt w:val="decimal"/>
      <w:pStyle w:val="Titre4"/>
      <w:suff w:val="space"/>
      <w:lvlText w:val="%1.%2.%3.%4."/>
      <w:lvlJc w:val="left"/>
      <w:pPr>
        <w:ind w:left="0" w:firstLine="0"/>
      </w:pPr>
      <w:rPr>
        <w:rFonts w:hint="default"/>
      </w:rPr>
    </w:lvl>
    <w:lvl w:ilvl="4">
      <w:start w:val="1"/>
      <w:numFmt w:val="decimal"/>
      <w:pStyle w:val="Titre5"/>
      <w:suff w:val="space"/>
      <w:lvlText w:val="%1.%2.%3.%4.%5."/>
      <w:lvlJc w:val="left"/>
      <w:pPr>
        <w:ind w:left="0" w:firstLine="0"/>
      </w:pPr>
      <w:rPr>
        <w:rFonts w:hint="default"/>
        <w:color w:val="auto"/>
      </w:rPr>
    </w:lvl>
    <w:lvl w:ilvl="5">
      <w:start w:val="1"/>
      <w:numFmt w:val="none"/>
      <w:pStyle w:val="Titre6"/>
      <w:suff w:val="space"/>
      <w:lvlText w:val=""/>
      <w:lvlJc w:val="left"/>
      <w:pPr>
        <w:ind w:left="0" w:firstLine="0"/>
      </w:pPr>
      <w:rPr>
        <w:rFonts w:hint="default"/>
      </w:rPr>
    </w:lvl>
    <w:lvl w:ilvl="6">
      <w:start w:val="1"/>
      <w:numFmt w:val="none"/>
      <w:pStyle w:val="Titre7"/>
      <w:suff w:val="space"/>
      <w:lvlText w:val=""/>
      <w:lvlJc w:val="left"/>
      <w:pPr>
        <w:ind w:left="0" w:firstLine="0"/>
      </w:pPr>
      <w:rPr>
        <w:rFonts w:hint="default"/>
      </w:rPr>
    </w:lvl>
    <w:lvl w:ilvl="7">
      <w:start w:val="1"/>
      <w:numFmt w:val="none"/>
      <w:pStyle w:val="Titre8"/>
      <w:suff w:val="space"/>
      <w:lvlText w:val=""/>
      <w:lvlJc w:val="left"/>
      <w:pPr>
        <w:ind w:left="0" w:firstLine="0"/>
      </w:pPr>
      <w:rPr>
        <w:rFonts w:hint="default"/>
      </w:rPr>
    </w:lvl>
    <w:lvl w:ilvl="8">
      <w:start w:val="1"/>
      <w:numFmt w:val="none"/>
      <w:pStyle w:val="Titre9"/>
      <w:suff w:val="space"/>
      <w:lvlText w:val=""/>
      <w:lvlJc w:val="left"/>
      <w:pPr>
        <w:ind w:left="0" w:firstLine="0"/>
      </w:pPr>
      <w:rPr>
        <w:rFonts w:hint="default"/>
      </w:rPr>
    </w:lvl>
  </w:abstractNum>
  <w:abstractNum w:abstractNumId="24" w15:restartNumberingAfterBreak="0">
    <w:nsid w:val="2D8D2FD5"/>
    <w:multiLevelType w:val="multilevel"/>
    <w:tmpl w:val="362209E0"/>
    <w:styleLink w:val="StyleListeNumunilim"/>
    <w:lvl w:ilvl="0">
      <w:start w:val="1"/>
      <w:numFmt w:val="decimal"/>
      <w:pStyle w:val="ListeNum1unilim"/>
      <w:suff w:val="space"/>
      <w:lvlText w:val="%1."/>
      <w:lvlJc w:val="left"/>
      <w:pPr>
        <w:ind w:left="567" w:firstLine="0"/>
      </w:pPr>
      <w:rPr>
        <w:rFonts w:hint="default"/>
      </w:rPr>
    </w:lvl>
    <w:lvl w:ilvl="1">
      <w:start w:val="1"/>
      <w:numFmt w:val="lowerLetter"/>
      <w:pStyle w:val="ListeNum2unilim"/>
      <w:suff w:val="space"/>
      <w:lvlText w:val="%2."/>
      <w:lvlJc w:val="left"/>
      <w:pPr>
        <w:ind w:left="851" w:firstLine="0"/>
      </w:pPr>
      <w:rPr>
        <w:rFonts w:hint="default"/>
      </w:rPr>
    </w:lvl>
    <w:lvl w:ilvl="2">
      <w:start w:val="1"/>
      <w:numFmt w:val="lowerRoman"/>
      <w:pStyle w:val="ListeNum3unilim"/>
      <w:suff w:val="space"/>
      <w:lvlText w:val="%3."/>
      <w:lvlJc w:val="left"/>
      <w:pPr>
        <w:ind w:left="1134" w:firstLine="0"/>
      </w:pPr>
      <w:rPr>
        <w:rFonts w:hint="default"/>
      </w:rPr>
    </w:lvl>
    <w:lvl w:ilvl="3">
      <w:start w:val="1"/>
      <w:numFmt w:val="decimal"/>
      <w:pStyle w:val="ListeNum4unilim"/>
      <w:suff w:val="space"/>
      <w:lvlText w:val="%4)"/>
      <w:lvlJc w:val="left"/>
      <w:pPr>
        <w:ind w:left="1418" w:firstLine="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5" w15:restartNumberingAfterBreak="0">
    <w:nsid w:val="310A770B"/>
    <w:multiLevelType w:val="multilevel"/>
    <w:tmpl w:val="FD761CA6"/>
    <w:lvl w:ilvl="0">
      <w:start w:val="1"/>
      <w:numFmt w:val="decimal"/>
      <w:lvlText w:val="%1."/>
      <w:lvlJc w:val="left"/>
      <w:pPr>
        <w:tabs>
          <w:tab w:val="num" w:pos="851"/>
        </w:tabs>
        <w:ind w:left="567" w:hanging="567"/>
      </w:pPr>
      <w:rPr>
        <w:rFonts w:hint="default"/>
        <w:color w:val="808080" w:themeColor="background1" w:themeShade="80"/>
      </w:rPr>
    </w:lvl>
    <w:lvl w:ilvl="1">
      <w:start w:val="2"/>
      <w:numFmt w:val="decimal"/>
      <w:isLgl/>
      <w:lvlText w:val="%1%2"/>
      <w:lvlJc w:val="left"/>
      <w:pPr>
        <w:ind w:left="567" w:hanging="567"/>
      </w:pPr>
      <w:rPr>
        <w:rFonts w:hint="default"/>
      </w:rPr>
    </w:lvl>
    <w:lvl w:ilvl="2">
      <w:start w:val="1"/>
      <w:numFmt w:val="none"/>
      <w:lvlText w:val=""/>
      <w:lvlJc w:val="left"/>
      <w:pPr>
        <w:ind w:left="567" w:hanging="567"/>
      </w:pPr>
      <w:rPr>
        <w:rFonts w:hint="default"/>
      </w:rPr>
    </w:lvl>
    <w:lvl w:ilvl="3">
      <w:start w:val="1"/>
      <w:numFmt w:val="none"/>
      <w:lvlText w:val=""/>
      <w:lvlJc w:val="left"/>
      <w:pPr>
        <w:ind w:left="567" w:hanging="567"/>
      </w:pPr>
      <w:rPr>
        <w:rFonts w:hint="default"/>
      </w:rPr>
    </w:lvl>
    <w:lvl w:ilvl="4">
      <w:start w:val="1"/>
      <w:numFmt w:val="none"/>
      <w:lvlText w:val=""/>
      <w:lvlJc w:val="left"/>
      <w:pPr>
        <w:ind w:left="567" w:hanging="567"/>
      </w:pPr>
      <w:rPr>
        <w:rFonts w:hint="default"/>
      </w:rPr>
    </w:lvl>
    <w:lvl w:ilvl="5">
      <w:start w:val="1"/>
      <w:numFmt w:val="none"/>
      <w:lvlText w:val=""/>
      <w:lvlJc w:val="left"/>
      <w:pPr>
        <w:ind w:left="567" w:hanging="567"/>
      </w:pPr>
      <w:rPr>
        <w:rFonts w:hint="default"/>
      </w:rPr>
    </w:lvl>
    <w:lvl w:ilvl="6">
      <w:start w:val="1"/>
      <w:numFmt w:val="none"/>
      <w:lvlText w:val=""/>
      <w:lvlJc w:val="left"/>
      <w:pPr>
        <w:ind w:left="567" w:hanging="567"/>
      </w:pPr>
      <w:rPr>
        <w:rFonts w:hint="default"/>
      </w:rPr>
    </w:lvl>
    <w:lvl w:ilvl="7">
      <w:start w:val="1"/>
      <w:numFmt w:val="none"/>
      <w:lvlText w:val=""/>
      <w:lvlJc w:val="left"/>
      <w:pPr>
        <w:ind w:left="567" w:hanging="567"/>
      </w:pPr>
      <w:rPr>
        <w:rFonts w:hint="default"/>
      </w:rPr>
    </w:lvl>
    <w:lvl w:ilvl="8">
      <w:start w:val="1"/>
      <w:numFmt w:val="none"/>
      <w:lvlText w:val=""/>
      <w:lvlJc w:val="left"/>
      <w:pPr>
        <w:ind w:left="567" w:hanging="567"/>
      </w:pPr>
      <w:rPr>
        <w:rFonts w:hint="default"/>
      </w:rPr>
    </w:lvl>
  </w:abstractNum>
  <w:abstractNum w:abstractNumId="26" w15:restartNumberingAfterBreak="0">
    <w:nsid w:val="32B05992"/>
    <w:multiLevelType w:val="multilevel"/>
    <w:tmpl w:val="FD761CA6"/>
    <w:lvl w:ilvl="0">
      <w:start w:val="1"/>
      <w:numFmt w:val="decimal"/>
      <w:lvlText w:val="%1."/>
      <w:lvlJc w:val="left"/>
      <w:pPr>
        <w:tabs>
          <w:tab w:val="num" w:pos="851"/>
        </w:tabs>
        <w:ind w:left="567" w:hanging="567"/>
      </w:pPr>
      <w:rPr>
        <w:rFonts w:hint="default"/>
        <w:color w:val="808080" w:themeColor="background1" w:themeShade="80"/>
      </w:rPr>
    </w:lvl>
    <w:lvl w:ilvl="1">
      <w:start w:val="2"/>
      <w:numFmt w:val="decimal"/>
      <w:isLgl/>
      <w:lvlText w:val="%1%2"/>
      <w:lvlJc w:val="left"/>
      <w:pPr>
        <w:ind w:left="567" w:hanging="567"/>
      </w:pPr>
      <w:rPr>
        <w:rFonts w:hint="default"/>
      </w:rPr>
    </w:lvl>
    <w:lvl w:ilvl="2">
      <w:start w:val="1"/>
      <w:numFmt w:val="none"/>
      <w:lvlText w:val=""/>
      <w:lvlJc w:val="left"/>
      <w:pPr>
        <w:ind w:left="567" w:hanging="567"/>
      </w:pPr>
      <w:rPr>
        <w:rFonts w:hint="default"/>
      </w:rPr>
    </w:lvl>
    <w:lvl w:ilvl="3">
      <w:start w:val="1"/>
      <w:numFmt w:val="none"/>
      <w:lvlText w:val=""/>
      <w:lvlJc w:val="left"/>
      <w:pPr>
        <w:ind w:left="567" w:hanging="567"/>
      </w:pPr>
      <w:rPr>
        <w:rFonts w:hint="default"/>
      </w:rPr>
    </w:lvl>
    <w:lvl w:ilvl="4">
      <w:start w:val="1"/>
      <w:numFmt w:val="none"/>
      <w:lvlText w:val=""/>
      <w:lvlJc w:val="left"/>
      <w:pPr>
        <w:ind w:left="567" w:hanging="567"/>
      </w:pPr>
      <w:rPr>
        <w:rFonts w:hint="default"/>
      </w:rPr>
    </w:lvl>
    <w:lvl w:ilvl="5">
      <w:start w:val="1"/>
      <w:numFmt w:val="none"/>
      <w:lvlText w:val=""/>
      <w:lvlJc w:val="left"/>
      <w:pPr>
        <w:ind w:left="567" w:hanging="567"/>
      </w:pPr>
      <w:rPr>
        <w:rFonts w:hint="default"/>
      </w:rPr>
    </w:lvl>
    <w:lvl w:ilvl="6">
      <w:start w:val="1"/>
      <w:numFmt w:val="none"/>
      <w:lvlText w:val=""/>
      <w:lvlJc w:val="left"/>
      <w:pPr>
        <w:ind w:left="567" w:hanging="567"/>
      </w:pPr>
      <w:rPr>
        <w:rFonts w:hint="default"/>
      </w:rPr>
    </w:lvl>
    <w:lvl w:ilvl="7">
      <w:start w:val="1"/>
      <w:numFmt w:val="none"/>
      <w:lvlText w:val=""/>
      <w:lvlJc w:val="left"/>
      <w:pPr>
        <w:ind w:left="567" w:hanging="567"/>
      </w:pPr>
      <w:rPr>
        <w:rFonts w:hint="default"/>
      </w:rPr>
    </w:lvl>
    <w:lvl w:ilvl="8">
      <w:start w:val="1"/>
      <w:numFmt w:val="none"/>
      <w:lvlText w:val=""/>
      <w:lvlJc w:val="left"/>
      <w:pPr>
        <w:ind w:left="567" w:hanging="567"/>
      </w:pPr>
      <w:rPr>
        <w:rFonts w:hint="default"/>
      </w:rPr>
    </w:lvl>
  </w:abstractNum>
  <w:abstractNum w:abstractNumId="27" w15:restartNumberingAfterBreak="0">
    <w:nsid w:val="3D2B6847"/>
    <w:multiLevelType w:val="multilevel"/>
    <w:tmpl w:val="FD761CA6"/>
    <w:lvl w:ilvl="0">
      <w:start w:val="1"/>
      <w:numFmt w:val="decimal"/>
      <w:lvlText w:val="%1."/>
      <w:lvlJc w:val="left"/>
      <w:pPr>
        <w:tabs>
          <w:tab w:val="num" w:pos="851"/>
        </w:tabs>
        <w:ind w:left="567" w:hanging="567"/>
      </w:pPr>
      <w:rPr>
        <w:rFonts w:hint="default"/>
        <w:color w:val="808080" w:themeColor="background1" w:themeShade="80"/>
      </w:rPr>
    </w:lvl>
    <w:lvl w:ilvl="1">
      <w:start w:val="2"/>
      <w:numFmt w:val="decimal"/>
      <w:isLgl/>
      <w:lvlText w:val="%1%2"/>
      <w:lvlJc w:val="left"/>
      <w:pPr>
        <w:ind w:left="567" w:hanging="567"/>
      </w:pPr>
      <w:rPr>
        <w:rFonts w:hint="default"/>
      </w:rPr>
    </w:lvl>
    <w:lvl w:ilvl="2">
      <w:start w:val="1"/>
      <w:numFmt w:val="none"/>
      <w:lvlText w:val=""/>
      <w:lvlJc w:val="left"/>
      <w:pPr>
        <w:ind w:left="567" w:hanging="567"/>
      </w:pPr>
      <w:rPr>
        <w:rFonts w:hint="default"/>
      </w:rPr>
    </w:lvl>
    <w:lvl w:ilvl="3">
      <w:start w:val="1"/>
      <w:numFmt w:val="none"/>
      <w:lvlText w:val=""/>
      <w:lvlJc w:val="left"/>
      <w:pPr>
        <w:ind w:left="567" w:hanging="567"/>
      </w:pPr>
      <w:rPr>
        <w:rFonts w:hint="default"/>
      </w:rPr>
    </w:lvl>
    <w:lvl w:ilvl="4">
      <w:start w:val="1"/>
      <w:numFmt w:val="none"/>
      <w:lvlText w:val=""/>
      <w:lvlJc w:val="left"/>
      <w:pPr>
        <w:ind w:left="567" w:hanging="567"/>
      </w:pPr>
      <w:rPr>
        <w:rFonts w:hint="default"/>
      </w:rPr>
    </w:lvl>
    <w:lvl w:ilvl="5">
      <w:start w:val="1"/>
      <w:numFmt w:val="none"/>
      <w:lvlText w:val=""/>
      <w:lvlJc w:val="left"/>
      <w:pPr>
        <w:ind w:left="567" w:hanging="567"/>
      </w:pPr>
      <w:rPr>
        <w:rFonts w:hint="default"/>
      </w:rPr>
    </w:lvl>
    <w:lvl w:ilvl="6">
      <w:start w:val="1"/>
      <w:numFmt w:val="none"/>
      <w:lvlText w:val=""/>
      <w:lvlJc w:val="left"/>
      <w:pPr>
        <w:ind w:left="567" w:hanging="567"/>
      </w:pPr>
      <w:rPr>
        <w:rFonts w:hint="default"/>
      </w:rPr>
    </w:lvl>
    <w:lvl w:ilvl="7">
      <w:start w:val="1"/>
      <w:numFmt w:val="none"/>
      <w:lvlText w:val=""/>
      <w:lvlJc w:val="left"/>
      <w:pPr>
        <w:ind w:left="567" w:hanging="567"/>
      </w:pPr>
      <w:rPr>
        <w:rFonts w:hint="default"/>
      </w:rPr>
    </w:lvl>
    <w:lvl w:ilvl="8">
      <w:start w:val="1"/>
      <w:numFmt w:val="none"/>
      <w:lvlText w:val=""/>
      <w:lvlJc w:val="left"/>
      <w:pPr>
        <w:ind w:left="567" w:hanging="567"/>
      </w:pPr>
      <w:rPr>
        <w:rFonts w:hint="default"/>
      </w:rPr>
    </w:lvl>
  </w:abstractNum>
  <w:abstractNum w:abstractNumId="28" w15:restartNumberingAfterBreak="0">
    <w:nsid w:val="3F892320"/>
    <w:multiLevelType w:val="multilevel"/>
    <w:tmpl w:val="FD761CA6"/>
    <w:lvl w:ilvl="0">
      <w:start w:val="1"/>
      <w:numFmt w:val="decimal"/>
      <w:lvlText w:val="%1."/>
      <w:lvlJc w:val="left"/>
      <w:pPr>
        <w:tabs>
          <w:tab w:val="num" w:pos="851"/>
        </w:tabs>
        <w:ind w:left="567" w:hanging="567"/>
      </w:pPr>
      <w:rPr>
        <w:rFonts w:hint="default"/>
        <w:color w:val="808080" w:themeColor="background1" w:themeShade="80"/>
      </w:rPr>
    </w:lvl>
    <w:lvl w:ilvl="1">
      <w:start w:val="2"/>
      <w:numFmt w:val="decimal"/>
      <w:isLgl/>
      <w:lvlText w:val="%1%2"/>
      <w:lvlJc w:val="left"/>
      <w:pPr>
        <w:ind w:left="567" w:hanging="567"/>
      </w:pPr>
      <w:rPr>
        <w:rFonts w:hint="default"/>
      </w:rPr>
    </w:lvl>
    <w:lvl w:ilvl="2">
      <w:start w:val="1"/>
      <w:numFmt w:val="none"/>
      <w:lvlText w:val=""/>
      <w:lvlJc w:val="left"/>
      <w:pPr>
        <w:ind w:left="567" w:hanging="567"/>
      </w:pPr>
      <w:rPr>
        <w:rFonts w:hint="default"/>
      </w:rPr>
    </w:lvl>
    <w:lvl w:ilvl="3">
      <w:start w:val="1"/>
      <w:numFmt w:val="none"/>
      <w:lvlText w:val=""/>
      <w:lvlJc w:val="left"/>
      <w:pPr>
        <w:ind w:left="567" w:hanging="567"/>
      </w:pPr>
      <w:rPr>
        <w:rFonts w:hint="default"/>
      </w:rPr>
    </w:lvl>
    <w:lvl w:ilvl="4">
      <w:start w:val="1"/>
      <w:numFmt w:val="none"/>
      <w:lvlText w:val=""/>
      <w:lvlJc w:val="left"/>
      <w:pPr>
        <w:ind w:left="567" w:hanging="567"/>
      </w:pPr>
      <w:rPr>
        <w:rFonts w:hint="default"/>
      </w:rPr>
    </w:lvl>
    <w:lvl w:ilvl="5">
      <w:start w:val="1"/>
      <w:numFmt w:val="none"/>
      <w:lvlText w:val=""/>
      <w:lvlJc w:val="left"/>
      <w:pPr>
        <w:ind w:left="567" w:hanging="567"/>
      </w:pPr>
      <w:rPr>
        <w:rFonts w:hint="default"/>
      </w:rPr>
    </w:lvl>
    <w:lvl w:ilvl="6">
      <w:start w:val="1"/>
      <w:numFmt w:val="none"/>
      <w:lvlText w:val=""/>
      <w:lvlJc w:val="left"/>
      <w:pPr>
        <w:ind w:left="567" w:hanging="567"/>
      </w:pPr>
      <w:rPr>
        <w:rFonts w:hint="default"/>
      </w:rPr>
    </w:lvl>
    <w:lvl w:ilvl="7">
      <w:start w:val="1"/>
      <w:numFmt w:val="none"/>
      <w:lvlText w:val=""/>
      <w:lvlJc w:val="left"/>
      <w:pPr>
        <w:ind w:left="567" w:hanging="567"/>
      </w:pPr>
      <w:rPr>
        <w:rFonts w:hint="default"/>
      </w:rPr>
    </w:lvl>
    <w:lvl w:ilvl="8">
      <w:start w:val="1"/>
      <w:numFmt w:val="none"/>
      <w:lvlText w:val=""/>
      <w:lvlJc w:val="left"/>
      <w:pPr>
        <w:ind w:left="567" w:hanging="567"/>
      </w:pPr>
      <w:rPr>
        <w:rFonts w:hint="default"/>
      </w:rPr>
    </w:lvl>
  </w:abstractNum>
  <w:abstractNum w:abstractNumId="29" w15:restartNumberingAfterBreak="0">
    <w:nsid w:val="49D52E99"/>
    <w:multiLevelType w:val="multilevel"/>
    <w:tmpl w:val="CE7AB6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E3C0D34"/>
    <w:multiLevelType w:val="multilevel"/>
    <w:tmpl w:val="F1247E40"/>
    <w:numStyleLink w:val="StyleListeAnnexes"/>
  </w:abstractNum>
  <w:abstractNum w:abstractNumId="31" w15:restartNumberingAfterBreak="0">
    <w:nsid w:val="4F39046D"/>
    <w:multiLevelType w:val="multilevel"/>
    <w:tmpl w:val="D450B2D4"/>
    <w:numStyleLink w:val="StyleListeTitresunilim"/>
  </w:abstractNum>
  <w:abstractNum w:abstractNumId="32" w15:restartNumberingAfterBreak="0">
    <w:nsid w:val="4FD6168D"/>
    <w:multiLevelType w:val="multilevel"/>
    <w:tmpl w:val="94B8E4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0C968AB"/>
    <w:multiLevelType w:val="hybridMultilevel"/>
    <w:tmpl w:val="DD36FA4A"/>
    <w:lvl w:ilvl="0" w:tplc="C9CAF894">
      <w:start w:val="1"/>
      <w:numFmt w:val="bullet"/>
      <w:lvlText w:val="-"/>
      <w:lvlJc w:val="left"/>
      <w:pPr>
        <w:ind w:left="720" w:hanging="360"/>
      </w:pPr>
      <w:rPr>
        <w:rFonts w:ascii="Arial" w:eastAsia="Times New Roman" w:hAnsi="Arial" w:cs="Arial" w:hint="default"/>
        <w:b/>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4" w15:restartNumberingAfterBreak="0">
    <w:nsid w:val="527A526B"/>
    <w:multiLevelType w:val="multilevel"/>
    <w:tmpl w:val="F79CD346"/>
    <w:lvl w:ilvl="0">
      <w:start w:val="1"/>
      <w:numFmt w:val="upperRoman"/>
      <w:suff w:val="space"/>
      <w:lvlText w:val="Partie %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color w:val="auto"/>
      </w:rPr>
    </w:lvl>
    <w:lvl w:ilvl="5">
      <w:start w:val="1"/>
      <w:numFmt w:val="none"/>
      <w:suff w:val="space"/>
      <w:lvlText w:val=""/>
      <w:lvlJc w:val="left"/>
      <w:pPr>
        <w:ind w:left="0" w:firstLine="0"/>
      </w:pPr>
      <w:rPr>
        <w:rFonts w:hint="default"/>
      </w:rPr>
    </w:lvl>
    <w:lvl w:ilvl="6">
      <w:start w:val="1"/>
      <w:numFmt w:val="none"/>
      <w:suff w:val="space"/>
      <w:lvlText w:val=""/>
      <w:lvlJc w:val="left"/>
      <w:pPr>
        <w:ind w:left="0" w:firstLine="0"/>
      </w:pPr>
      <w:rPr>
        <w:rFonts w:hint="default"/>
      </w:rPr>
    </w:lvl>
    <w:lvl w:ilvl="7">
      <w:start w:val="1"/>
      <w:numFmt w:val="none"/>
      <w:suff w:val="space"/>
      <w:lvlText w:val=""/>
      <w:lvlJc w:val="left"/>
      <w:pPr>
        <w:ind w:left="0" w:firstLine="0"/>
      </w:pPr>
      <w:rPr>
        <w:rFonts w:hint="default"/>
      </w:rPr>
    </w:lvl>
    <w:lvl w:ilvl="8">
      <w:start w:val="1"/>
      <w:numFmt w:val="none"/>
      <w:suff w:val="space"/>
      <w:lvlText w:val=""/>
      <w:lvlJc w:val="left"/>
      <w:pPr>
        <w:ind w:left="0" w:firstLine="0"/>
      </w:pPr>
      <w:rPr>
        <w:rFonts w:hint="default"/>
      </w:rPr>
    </w:lvl>
  </w:abstractNum>
  <w:abstractNum w:abstractNumId="35" w15:restartNumberingAfterBreak="0">
    <w:nsid w:val="5474379A"/>
    <w:multiLevelType w:val="multilevel"/>
    <w:tmpl w:val="DD36E4F8"/>
    <w:numStyleLink w:val="StyleListePuceunilim"/>
  </w:abstractNum>
  <w:abstractNum w:abstractNumId="36" w15:restartNumberingAfterBreak="0">
    <w:nsid w:val="5BC966E0"/>
    <w:multiLevelType w:val="multilevel"/>
    <w:tmpl w:val="F1247E40"/>
    <w:styleLink w:val="StyleListeAnnexes"/>
    <w:lvl w:ilvl="0">
      <w:start w:val="1"/>
      <w:numFmt w:val="none"/>
      <w:pStyle w:val="AnnexesTitre1unilim"/>
      <w:suff w:val="nothing"/>
      <w:lvlText w:val=""/>
      <w:lvlJc w:val="left"/>
      <w:pPr>
        <w:ind w:left="0" w:firstLine="0"/>
      </w:pPr>
      <w:rPr>
        <w:rFonts w:hint="default"/>
      </w:rPr>
    </w:lvl>
    <w:lvl w:ilvl="1">
      <w:start w:val="1"/>
      <w:numFmt w:val="decimal"/>
      <w:pStyle w:val="AnnexesTitre2unilim"/>
      <w:suff w:val="space"/>
      <w:lvlText w:val="Annexe %2."/>
      <w:lvlJc w:val="left"/>
      <w:pPr>
        <w:ind w:left="0" w:firstLine="0"/>
      </w:pPr>
      <w:rPr>
        <w:rFonts w:hint="default"/>
      </w:rPr>
    </w:lvl>
    <w:lvl w:ilvl="2">
      <w:start w:val="1"/>
      <w:numFmt w:val="decimal"/>
      <w:pStyle w:val="AnnexesTitre3unilim"/>
      <w:suff w:val="space"/>
      <w:lvlText w:val="Annexe %2.%3."/>
      <w:lvlJc w:val="left"/>
      <w:pPr>
        <w:ind w:left="0" w:firstLine="0"/>
      </w:pPr>
      <w:rPr>
        <w:rFonts w:hint="default"/>
      </w:rPr>
    </w:lvl>
    <w:lvl w:ilvl="3">
      <w:start w:val="1"/>
      <w:numFmt w:val="decimal"/>
      <w:suff w:val="space"/>
      <w:lvlText w:val="Annexe %2.%3.%4."/>
      <w:lvlJc w:val="left"/>
      <w:pPr>
        <w:ind w:left="0" w:firstLine="0"/>
      </w:pPr>
      <w:rPr>
        <w:rFonts w:hint="default"/>
      </w:rPr>
    </w:lvl>
    <w:lvl w:ilvl="4">
      <w:start w:val="1"/>
      <w:numFmt w:val="decimal"/>
      <w:suff w:val="space"/>
      <w:lvlText w:val="Annexe %2.%3.%4.%5"/>
      <w:lvlJc w:val="left"/>
      <w:pPr>
        <w:ind w:left="0" w:firstLine="0"/>
      </w:pPr>
      <w:rPr>
        <w:rFonts w:hint="default"/>
      </w:rPr>
    </w:lvl>
    <w:lvl w:ilvl="5">
      <w:start w:val="1"/>
      <w:numFmt w:val="decimal"/>
      <w:suff w:val="space"/>
      <w:lvlText w:val="Annexe %2.%3.%4.%5.%6"/>
      <w:lvlJc w:val="left"/>
      <w:pPr>
        <w:ind w:left="0" w:firstLine="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7" w15:restartNumberingAfterBreak="0">
    <w:nsid w:val="623C745B"/>
    <w:multiLevelType w:val="multilevel"/>
    <w:tmpl w:val="316C42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2577515"/>
    <w:multiLevelType w:val="multilevel"/>
    <w:tmpl w:val="D450B2D4"/>
    <w:numStyleLink w:val="StyleListeTitresunilim"/>
  </w:abstractNum>
  <w:abstractNum w:abstractNumId="39" w15:restartNumberingAfterBreak="0">
    <w:nsid w:val="627859E4"/>
    <w:multiLevelType w:val="multilevel"/>
    <w:tmpl w:val="9E36FE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2D71DA0"/>
    <w:multiLevelType w:val="multilevel"/>
    <w:tmpl w:val="F1247E40"/>
    <w:numStyleLink w:val="StyleListeAnnexes"/>
  </w:abstractNum>
  <w:abstractNum w:abstractNumId="41" w15:restartNumberingAfterBreak="0">
    <w:nsid w:val="63626D93"/>
    <w:multiLevelType w:val="multilevel"/>
    <w:tmpl w:val="DD36E4F8"/>
    <w:styleLink w:val="StyleListePuceunilim"/>
    <w:lvl w:ilvl="0">
      <w:start w:val="1"/>
      <w:numFmt w:val="bullet"/>
      <w:pStyle w:val="ListePuce1unilim"/>
      <w:suff w:val="space"/>
      <w:lvlText w:val=""/>
      <w:lvlJc w:val="left"/>
      <w:pPr>
        <w:ind w:left="567" w:firstLine="0"/>
      </w:pPr>
      <w:rPr>
        <w:rFonts w:ascii="Symbol" w:hAnsi="Symbol" w:hint="default"/>
        <w:color w:val="auto"/>
      </w:rPr>
    </w:lvl>
    <w:lvl w:ilvl="1">
      <w:start w:val="1"/>
      <w:numFmt w:val="bullet"/>
      <w:pStyle w:val="ListePuce2unilim"/>
      <w:suff w:val="space"/>
      <w:lvlText w:val=""/>
      <w:lvlJc w:val="left"/>
      <w:pPr>
        <w:ind w:left="851" w:firstLine="0"/>
      </w:pPr>
      <w:rPr>
        <w:rFonts w:ascii="Symbol" w:hAnsi="Symbol" w:hint="default"/>
        <w:color w:val="auto"/>
      </w:rPr>
    </w:lvl>
    <w:lvl w:ilvl="2">
      <w:start w:val="1"/>
      <w:numFmt w:val="bullet"/>
      <w:pStyle w:val="ListePuce3unilim"/>
      <w:suff w:val="space"/>
      <w:lvlText w:val=""/>
      <w:lvlJc w:val="left"/>
      <w:pPr>
        <w:ind w:left="1134" w:firstLine="0"/>
      </w:pPr>
      <w:rPr>
        <w:rFonts w:ascii="Symbol" w:hAnsi="Symbol" w:hint="default"/>
        <w:color w:val="auto"/>
      </w:rPr>
    </w:lvl>
    <w:lvl w:ilvl="3">
      <w:start w:val="1"/>
      <w:numFmt w:val="bullet"/>
      <w:pStyle w:val="ListePuce4unilim"/>
      <w:suff w:val="space"/>
      <w:lvlText w:val=""/>
      <w:lvlJc w:val="left"/>
      <w:pPr>
        <w:ind w:left="1418" w:firstLine="0"/>
      </w:pPr>
      <w:rPr>
        <w:rFonts w:ascii="Symbol" w:hAnsi="Symbol" w:hint="default"/>
        <w:color w:val="auto"/>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2" w15:restartNumberingAfterBreak="0">
    <w:nsid w:val="64C2350E"/>
    <w:multiLevelType w:val="multilevel"/>
    <w:tmpl w:val="D450B2D4"/>
    <w:numStyleLink w:val="StyleListeTitresunilim"/>
  </w:abstractNum>
  <w:abstractNum w:abstractNumId="43" w15:restartNumberingAfterBreak="0">
    <w:nsid w:val="65606097"/>
    <w:multiLevelType w:val="multilevel"/>
    <w:tmpl w:val="898074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B457AF6"/>
    <w:multiLevelType w:val="multilevel"/>
    <w:tmpl w:val="D450B2D4"/>
    <w:numStyleLink w:val="StyleListeTitresunilim"/>
  </w:abstractNum>
  <w:abstractNum w:abstractNumId="45" w15:restartNumberingAfterBreak="0">
    <w:nsid w:val="6F72313E"/>
    <w:multiLevelType w:val="multilevel"/>
    <w:tmpl w:val="8C225D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366726C"/>
    <w:multiLevelType w:val="multilevel"/>
    <w:tmpl w:val="D2D4B65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73CD4517"/>
    <w:multiLevelType w:val="multilevel"/>
    <w:tmpl w:val="8572ED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4A07CE0"/>
    <w:multiLevelType w:val="multilevel"/>
    <w:tmpl w:val="F1247E40"/>
    <w:numStyleLink w:val="StyleListeAnnexes"/>
  </w:abstractNum>
  <w:abstractNum w:abstractNumId="49" w15:restartNumberingAfterBreak="0">
    <w:nsid w:val="76306DB5"/>
    <w:multiLevelType w:val="multilevel"/>
    <w:tmpl w:val="10F292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7D880B71"/>
    <w:multiLevelType w:val="multilevel"/>
    <w:tmpl w:val="42CAC7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115710150">
    <w:abstractNumId w:val="24"/>
  </w:num>
  <w:num w:numId="2" w16cid:durableId="478154126">
    <w:abstractNumId w:val="41"/>
  </w:num>
  <w:num w:numId="3" w16cid:durableId="298808559">
    <w:abstractNumId w:val="23"/>
  </w:num>
  <w:num w:numId="4" w16cid:durableId="578757593">
    <w:abstractNumId w:val="36"/>
  </w:num>
  <w:num w:numId="5" w16cid:durableId="625742329">
    <w:abstractNumId w:val="35"/>
  </w:num>
  <w:num w:numId="6" w16cid:durableId="890312981">
    <w:abstractNumId w:val="21"/>
  </w:num>
  <w:num w:numId="7" w16cid:durableId="355086504">
    <w:abstractNumId w:val="38"/>
  </w:num>
  <w:num w:numId="8" w16cid:durableId="1247182437">
    <w:abstractNumId w:val="30"/>
  </w:num>
  <w:num w:numId="9" w16cid:durableId="1921062844">
    <w:abstractNumId w:val="8"/>
  </w:num>
  <w:num w:numId="10" w16cid:durableId="1502355659">
    <w:abstractNumId w:val="3"/>
  </w:num>
  <w:num w:numId="11" w16cid:durableId="1514537646">
    <w:abstractNumId w:val="2"/>
  </w:num>
  <w:num w:numId="12" w16cid:durableId="811992557">
    <w:abstractNumId w:val="1"/>
  </w:num>
  <w:num w:numId="13" w16cid:durableId="1787113711">
    <w:abstractNumId w:val="0"/>
  </w:num>
  <w:num w:numId="14" w16cid:durableId="474101679">
    <w:abstractNumId w:val="9"/>
  </w:num>
  <w:num w:numId="15" w16cid:durableId="1552497948">
    <w:abstractNumId w:val="7"/>
  </w:num>
  <w:num w:numId="16" w16cid:durableId="1369598641">
    <w:abstractNumId w:val="6"/>
  </w:num>
  <w:num w:numId="17" w16cid:durableId="1318995744">
    <w:abstractNumId w:val="5"/>
  </w:num>
  <w:num w:numId="18" w16cid:durableId="781611057">
    <w:abstractNumId w:val="4"/>
  </w:num>
  <w:num w:numId="19" w16cid:durableId="1164321619">
    <w:abstractNumId w:val="40"/>
  </w:num>
  <w:num w:numId="20" w16cid:durableId="1545093335">
    <w:abstractNumId w:val="14"/>
  </w:num>
  <w:num w:numId="21" w16cid:durableId="1744791776">
    <w:abstractNumId w:val="31"/>
  </w:num>
  <w:num w:numId="22" w16cid:durableId="320501824">
    <w:abstractNumId w:val="13"/>
  </w:num>
  <w:num w:numId="23" w16cid:durableId="1222517756">
    <w:abstractNumId w:val="42"/>
  </w:num>
  <w:num w:numId="24" w16cid:durableId="94398445">
    <w:abstractNumId w:val="44"/>
  </w:num>
  <w:num w:numId="25" w16cid:durableId="1004355522">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1362896416">
    <w:abstractNumId w:val="10"/>
  </w:num>
  <w:num w:numId="27" w16cid:durableId="36978400">
    <w:abstractNumId w:val="26"/>
  </w:num>
  <w:num w:numId="28" w16cid:durableId="783352059">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2067414170">
    <w:abstractNumId w:val="27"/>
  </w:num>
  <w:num w:numId="30" w16cid:durableId="2147160532">
    <w:abstractNumId w:val="22"/>
  </w:num>
  <w:num w:numId="31" w16cid:durableId="1743679120">
    <w:abstractNumId w:val="25"/>
  </w:num>
  <w:num w:numId="32" w16cid:durableId="1225217077">
    <w:abstractNumId w:val="28"/>
  </w:num>
  <w:num w:numId="33" w16cid:durableId="53360605">
    <w:abstractNumId w:val="15"/>
  </w:num>
  <w:num w:numId="34" w16cid:durableId="15353159">
    <w:abstractNumId w:val="48"/>
  </w:num>
  <w:num w:numId="35" w16cid:durableId="1642031296">
    <w:abstractNumId w:val="34"/>
  </w:num>
  <w:num w:numId="36" w16cid:durableId="2140877668">
    <w:abstractNumId w:val="32"/>
  </w:num>
  <w:num w:numId="37" w16cid:durableId="1614435326">
    <w:abstractNumId w:val="29"/>
  </w:num>
  <w:num w:numId="38" w16cid:durableId="2107070159">
    <w:abstractNumId w:val="45"/>
  </w:num>
  <w:num w:numId="39" w16cid:durableId="1360820050">
    <w:abstractNumId w:val="50"/>
  </w:num>
  <w:num w:numId="40" w16cid:durableId="1351418623">
    <w:abstractNumId w:val="37"/>
  </w:num>
  <w:num w:numId="41" w16cid:durableId="1838570562">
    <w:abstractNumId w:val="19"/>
  </w:num>
  <w:num w:numId="42" w16cid:durableId="2030451726">
    <w:abstractNumId w:val="17"/>
  </w:num>
  <w:num w:numId="43" w16cid:durableId="791093839">
    <w:abstractNumId w:val="12"/>
  </w:num>
  <w:num w:numId="44" w16cid:durableId="785348352">
    <w:abstractNumId w:val="43"/>
  </w:num>
  <w:num w:numId="45" w16cid:durableId="1708874887">
    <w:abstractNumId w:val="33"/>
  </w:num>
  <w:num w:numId="46" w16cid:durableId="1585916114">
    <w:abstractNumId w:val="20"/>
  </w:num>
  <w:num w:numId="47" w16cid:durableId="1569000593">
    <w:abstractNumId w:val="46"/>
  </w:num>
  <w:num w:numId="48" w16cid:durableId="581137943">
    <w:abstractNumId w:val="47"/>
  </w:num>
  <w:num w:numId="49" w16cid:durableId="2077312286">
    <w:abstractNumId w:val="16"/>
  </w:num>
  <w:num w:numId="50" w16cid:durableId="1886719112">
    <w:abstractNumId w:val="18"/>
  </w:num>
  <w:num w:numId="51" w16cid:durableId="1094323795">
    <w:abstractNumId w:val="49"/>
  </w:num>
  <w:num w:numId="52" w16cid:durableId="1939478909">
    <w:abstractNumId w:val="39"/>
  </w:num>
  <w:num w:numId="53" w16cid:durableId="1013214">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attachedTemplate r:id="rId1"/>
  <w:stylePaneFormatFilter w:val="1724" w:allStyles="0" w:customStyles="0" w:latentStyles="1" w:stylesInUse="0" w:headingStyles="1" w:numberingStyles="0" w:tableStyles="0" w:directFormattingOnRuns="1" w:directFormattingOnParagraphs="1" w:directFormattingOnNumbering="1" w:directFormattingOnTables="0" w:clearFormatting="1" w:top3HeadingStyles="0" w:visibleStyles="0" w:alternateStyleNames="0"/>
  <w:stylePaneSortMethod w:val="000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353A"/>
    <w:rsid w:val="00000B26"/>
    <w:rsid w:val="00000F3E"/>
    <w:rsid w:val="00003BBF"/>
    <w:rsid w:val="00011008"/>
    <w:rsid w:val="0001335A"/>
    <w:rsid w:val="000157FB"/>
    <w:rsid w:val="00025623"/>
    <w:rsid w:val="00033C01"/>
    <w:rsid w:val="00033D02"/>
    <w:rsid w:val="00034381"/>
    <w:rsid w:val="000349A4"/>
    <w:rsid w:val="00035611"/>
    <w:rsid w:val="00040612"/>
    <w:rsid w:val="00041F2B"/>
    <w:rsid w:val="000449B5"/>
    <w:rsid w:val="00047A9E"/>
    <w:rsid w:val="0005065C"/>
    <w:rsid w:val="000545E8"/>
    <w:rsid w:val="00057AF0"/>
    <w:rsid w:val="000618D3"/>
    <w:rsid w:val="00062AB4"/>
    <w:rsid w:val="00064FFF"/>
    <w:rsid w:val="0007261C"/>
    <w:rsid w:val="00073F23"/>
    <w:rsid w:val="000747DB"/>
    <w:rsid w:val="00080AB9"/>
    <w:rsid w:val="000824A6"/>
    <w:rsid w:val="00084193"/>
    <w:rsid w:val="00084393"/>
    <w:rsid w:val="000870DC"/>
    <w:rsid w:val="000923F7"/>
    <w:rsid w:val="0009297D"/>
    <w:rsid w:val="00094788"/>
    <w:rsid w:val="000A1353"/>
    <w:rsid w:val="000A1E64"/>
    <w:rsid w:val="000A1F60"/>
    <w:rsid w:val="000A5E76"/>
    <w:rsid w:val="000A61EA"/>
    <w:rsid w:val="000B36E6"/>
    <w:rsid w:val="000B451E"/>
    <w:rsid w:val="000C2F35"/>
    <w:rsid w:val="000C46E9"/>
    <w:rsid w:val="000C7A2D"/>
    <w:rsid w:val="000D2224"/>
    <w:rsid w:val="000D35D2"/>
    <w:rsid w:val="000D3EE2"/>
    <w:rsid w:val="000D7DD4"/>
    <w:rsid w:val="000E027E"/>
    <w:rsid w:val="000E38F5"/>
    <w:rsid w:val="000E45C0"/>
    <w:rsid w:val="000E4C80"/>
    <w:rsid w:val="000E6F55"/>
    <w:rsid w:val="000E6F69"/>
    <w:rsid w:val="000E7290"/>
    <w:rsid w:val="000F066E"/>
    <w:rsid w:val="000F11E2"/>
    <w:rsid w:val="000F3126"/>
    <w:rsid w:val="000F35E5"/>
    <w:rsid w:val="000F474F"/>
    <w:rsid w:val="000F4DF7"/>
    <w:rsid w:val="0010327D"/>
    <w:rsid w:val="00105A20"/>
    <w:rsid w:val="00115B19"/>
    <w:rsid w:val="0011701C"/>
    <w:rsid w:val="0011738F"/>
    <w:rsid w:val="0012404C"/>
    <w:rsid w:val="00125D36"/>
    <w:rsid w:val="00126588"/>
    <w:rsid w:val="00130509"/>
    <w:rsid w:val="00137D17"/>
    <w:rsid w:val="001406A5"/>
    <w:rsid w:val="0014285A"/>
    <w:rsid w:val="00144F28"/>
    <w:rsid w:val="00145C0E"/>
    <w:rsid w:val="00146034"/>
    <w:rsid w:val="00146474"/>
    <w:rsid w:val="00147CE4"/>
    <w:rsid w:val="00155DE2"/>
    <w:rsid w:val="0015600E"/>
    <w:rsid w:val="00156EFF"/>
    <w:rsid w:val="00167C11"/>
    <w:rsid w:val="00170895"/>
    <w:rsid w:val="001772CF"/>
    <w:rsid w:val="00182113"/>
    <w:rsid w:val="001823D5"/>
    <w:rsid w:val="001833EE"/>
    <w:rsid w:val="00184641"/>
    <w:rsid w:val="00185D3A"/>
    <w:rsid w:val="00186700"/>
    <w:rsid w:val="00186874"/>
    <w:rsid w:val="00187039"/>
    <w:rsid w:val="0018728C"/>
    <w:rsid w:val="001933B4"/>
    <w:rsid w:val="001950F8"/>
    <w:rsid w:val="00196C70"/>
    <w:rsid w:val="001A1886"/>
    <w:rsid w:val="001A315E"/>
    <w:rsid w:val="001A710D"/>
    <w:rsid w:val="001B022E"/>
    <w:rsid w:val="001B1B8E"/>
    <w:rsid w:val="001B2506"/>
    <w:rsid w:val="001B2786"/>
    <w:rsid w:val="001B7537"/>
    <w:rsid w:val="001C13DE"/>
    <w:rsid w:val="001C1475"/>
    <w:rsid w:val="001C3775"/>
    <w:rsid w:val="001C4BFB"/>
    <w:rsid w:val="001C5221"/>
    <w:rsid w:val="001C760A"/>
    <w:rsid w:val="001D1DAE"/>
    <w:rsid w:val="001D1E9A"/>
    <w:rsid w:val="001D2EB3"/>
    <w:rsid w:val="001D764B"/>
    <w:rsid w:val="001E2309"/>
    <w:rsid w:val="001E4CA5"/>
    <w:rsid w:val="001F2163"/>
    <w:rsid w:val="001F4166"/>
    <w:rsid w:val="001F7745"/>
    <w:rsid w:val="001F7795"/>
    <w:rsid w:val="002023F8"/>
    <w:rsid w:val="002032B0"/>
    <w:rsid w:val="00203C8D"/>
    <w:rsid w:val="00204F52"/>
    <w:rsid w:val="0020543E"/>
    <w:rsid w:val="0021086D"/>
    <w:rsid w:val="00214BCF"/>
    <w:rsid w:val="00223DE8"/>
    <w:rsid w:val="00225A34"/>
    <w:rsid w:val="00227EA6"/>
    <w:rsid w:val="00233F14"/>
    <w:rsid w:val="00236B3B"/>
    <w:rsid w:val="00243D26"/>
    <w:rsid w:val="002550D8"/>
    <w:rsid w:val="00255246"/>
    <w:rsid w:val="002553B8"/>
    <w:rsid w:val="00256418"/>
    <w:rsid w:val="00256EF8"/>
    <w:rsid w:val="00260D95"/>
    <w:rsid w:val="002640F5"/>
    <w:rsid w:val="0026477F"/>
    <w:rsid w:val="002666E2"/>
    <w:rsid w:val="00267BA0"/>
    <w:rsid w:val="0027069A"/>
    <w:rsid w:val="002746FF"/>
    <w:rsid w:val="00276B0C"/>
    <w:rsid w:val="00280D7D"/>
    <w:rsid w:val="002820B8"/>
    <w:rsid w:val="0028377A"/>
    <w:rsid w:val="00291B31"/>
    <w:rsid w:val="002920A2"/>
    <w:rsid w:val="00295854"/>
    <w:rsid w:val="00295958"/>
    <w:rsid w:val="002963C3"/>
    <w:rsid w:val="00297222"/>
    <w:rsid w:val="002A133F"/>
    <w:rsid w:val="002A1A1A"/>
    <w:rsid w:val="002A4A0D"/>
    <w:rsid w:val="002A5523"/>
    <w:rsid w:val="002A737C"/>
    <w:rsid w:val="002A79AC"/>
    <w:rsid w:val="002B13F1"/>
    <w:rsid w:val="002B16BF"/>
    <w:rsid w:val="002B1C16"/>
    <w:rsid w:val="002B5171"/>
    <w:rsid w:val="002B5561"/>
    <w:rsid w:val="002B5B30"/>
    <w:rsid w:val="002B60B0"/>
    <w:rsid w:val="002B64FD"/>
    <w:rsid w:val="002C1426"/>
    <w:rsid w:val="002C31F1"/>
    <w:rsid w:val="002C3A54"/>
    <w:rsid w:val="002C49AF"/>
    <w:rsid w:val="002C5193"/>
    <w:rsid w:val="002C7271"/>
    <w:rsid w:val="002D17EA"/>
    <w:rsid w:val="002D2301"/>
    <w:rsid w:val="002D5A8C"/>
    <w:rsid w:val="002D5B46"/>
    <w:rsid w:val="002E03D4"/>
    <w:rsid w:val="002E0E38"/>
    <w:rsid w:val="002E1651"/>
    <w:rsid w:val="002F21C9"/>
    <w:rsid w:val="002F2D11"/>
    <w:rsid w:val="003008B4"/>
    <w:rsid w:val="003008E6"/>
    <w:rsid w:val="00301C82"/>
    <w:rsid w:val="00301E26"/>
    <w:rsid w:val="0030598F"/>
    <w:rsid w:val="003060F8"/>
    <w:rsid w:val="003065E2"/>
    <w:rsid w:val="003112FA"/>
    <w:rsid w:val="00311D49"/>
    <w:rsid w:val="00316E77"/>
    <w:rsid w:val="00317242"/>
    <w:rsid w:val="003178F8"/>
    <w:rsid w:val="00317932"/>
    <w:rsid w:val="00320B87"/>
    <w:rsid w:val="0033126B"/>
    <w:rsid w:val="00331F60"/>
    <w:rsid w:val="003323F4"/>
    <w:rsid w:val="00334CA4"/>
    <w:rsid w:val="00336F78"/>
    <w:rsid w:val="00341E61"/>
    <w:rsid w:val="00344E4D"/>
    <w:rsid w:val="00345ED0"/>
    <w:rsid w:val="0035045F"/>
    <w:rsid w:val="00352B82"/>
    <w:rsid w:val="0035386A"/>
    <w:rsid w:val="0035603C"/>
    <w:rsid w:val="0035717F"/>
    <w:rsid w:val="0036092D"/>
    <w:rsid w:val="003611EC"/>
    <w:rsid w:val="00361FF6"/>
    <w:rsid w:val="0036303C"/>
    <w:rsid w:val="0037023C"/>
    <w:rsid w:val="00370B01"/>
    <w:rsid w:val="00373958"/>
    <w:rsid w:val="00381D36"/>
    <w:rsid w:val="00382812"/>
    <w:rsid w:val="003839B6"/>
    <w:rsid w:val="00383D04"/>
    <w:rsid w:val="003846E0"/>
    <w:rsid w:val="00385052"/>
    <w:rsid w:val="0039574D"/>
    <w:rsid w:val="003A12C7"/>
    <w:rsid w:val="003A1AC3"/>
    <w:rsid w:val="003A3F36"/>
    <w:rsid w:val="003A566A"/>
    <w:rsid w:val="003A682F"/>
    <w:rsid w:val="003B02CD"/>
    <w:rsid w:val="003B2456"/>
    <w:rsid w:val="003B2A8B"/>
    <w:rsid w:val="003B5EC9"/>
    <w:rsid w:val="003B629D"/>
    <w:rsid w:val="003C0343"/>
    <w:rsid w:val="003C10E5"/>
    <w:rsid w:val="003C137B"/>
    <w:rsid w:val="003C1E5C"/>
    <w:rsid w:val="003C3905"/>
    <w:rsid w:val="003C4E97"/>
    <w:rsid w:val="003C5518"/>
    <w:rsid w:val="003C593D"/>
    <w:rsid w:val="003C722D"/>
    <w:rsid w:val="003D1D86"/>
    <w:rsid w:val="003D680A"/>
    <w:rsid w:val="003E3FA1"/>
    <w:rsid w:val="003E4171"/>
    <w:rsid w:val="003E690F"/>
    <w:rsid w:val="003E741A"/>
    <w:rsid w:val="003F0587"/>
    <w:rsid w:val="003F2B58"/>
    <w:rsid w:val="004005F8"/>
    <w:rsid w:val="00402587"/>
    <w:rsid w:val="00404BE7"/>
    <w:rsid w:val="0040587C"/>
    <w:rsid w:val="00410DD7"/>
    <w:rsid w:val="00417AC9"/>
    <w:rsid w:val="004213FA"/>
    <w:rsid w:val="00422622"/>
    <w:rsid w:val="00431D57"/>
    <w:rsid w:val="00436620"/>
    <w:rsid w:val="00436F1F"/>
    <w:rsid w:val="00440DB5"/>
    <w:rsid w:val="00441A2C"/>
    <w:rsid w:val="00441B3F"/>
    <w:rsid w:val="00441C02"/>
    <w:rsid w:val="0044284B"/>
    <w:rsid w:val="00442976"/>
    <w:rsid w:val="0044622F"/>
    <w:rsid w:val="004509ED"/>
    <w:rsid w:val="00450D65"/>
    <w:rsid w:val="004512FA"/>
    <w:rsid w:val="004522C4"/>
    <w:rsid w:val="00453D14"/>
    <w:rsid w:val="004540C7"/>
    <w:rsid w:val="004548E6"/>
    <w:rsid w:val="00460E9F"/>
    <w:rsid w:val="004616BE"/>
    <w:rsid w:val="00465B56"/>
    <w:rsid w:val="00465CA4"/>
    <w:rsid w:val="00471BBB"/>
    <w:rsid w:val="004721CA"/>
    <w:rsid w:val="00474A7D"/>
    <w:rsid w:val="0047657E"/>
    <w:rsid w:val="00481E3D"/>
    <w:rsid w:val="00482FFD"/>
    <w:rsid w:val="00484DFC"/>
    <w:rsid w:val="00485634"/>
    <w:rsid w:val="00492537"/>
    <w:rsid w:val="00497353"/>
    <w:rsid w:val="00497F38"/>
    <w:rsid w:val="004A0D63"/>
    <w:rsid w:val="004A2C81"/>
    <w:rsid w:val="004A5458"/>
    <w:rsid w:val="004B0B2F"/>
    <w:rsid w:val="004B16F9"/>
    <w:rsid w:val="004B30D2"/>
    <w:rsid w:val="004B3BB2"/>
    <w:rsid w:val="004B4207"/>
    <w:rsid w:val="004B5163"/>
    <w:rsid w:val="004C134E"/>
    <w:rsid w:val="004C1D87"/>
    <w:rsid w:val="004D3A5B"/>
    <w:rsid w:val="004D3E42"/>
    <w:rsid w:val="004D4D9C"/>
    <w:rsid w:val="004D5869"/>
    <w:rsid w:val="004D77E7"/>
    <w:rsid w:val="004E40B6"/>
    <w:rsid w:val="004E7270"/>
    <w:rsid w:val="004F0071"/>
    <w:rsid w:val="004F5F1D"/>
    <w:rsid w:val="004F73BA"/>
    <w:rsid w:val="0050093A"/>
    <w:rsid w:val="00502FF3"/>
    <w:rsid w:val="00503BD7"/>
    <w:rsid w:val="00506DC1"/>
    <w:rsid w:val="00510ED7"/>
    <w:rsid w:val="0051171A"/>
    <w:rsid w:val="00515E7B"/>
    <w:rsid w:val="00516C5E"/>
    <w:rsid w:val="005232D1"/>
    <w:rsid w:val="005314AC"/>
    <w:rsid w:val="005315E2"/>
    <w:rsid w:val="00533746"/>
    <w:rsid w:val="00533E45"/>
    <w:rsid w:val="00534342"/>
    <w:rsid w:val="00541571"/>
    <w:rsid w:val="00543D50"/>
    <w:rsid w:val="00545F29"/>
    <w:rsid w:val="005535AE"/>
    <w:rsid w:val="005541C3"/>
    <w:rsid w:val="00555CB6"/>
    <w:rsid w:val="0056018C"/>
    <w:rsid w:val="00564D38"/>
    <w:rsid w:val="0056679A"/>
    <w:rsid w:val="00575646"/>
    <w:rsid w:val="005760A1"/>
    <w:rsid w:val="005821EE"/>
    <w:rsid w:val="0058391A"/>
    <w:rsid w:val="00586251"/>
    <w:rsid w:val="00592E6A"/>
    <w:rsid w:val="00593641"/>
    <w:rsid w:val="00594683"/>
    <w:rsid w:val="00597726"/>
    <w:rsid w:val="0059785C"/>
    <w:rsid w:val="005A4BDA"/>
    <w:rsid w:val="005A6E06"/>
    <w:rsid w:val="005A7783"/>
    <w:rsid w:val="005B0827"/>
    <w:rsid w:val="005B58F4"/>
    <w:rsid w:val="005B5CD4"/>
    <w:rsid w:val="005B685F"/>
    <w:rsid w:val="005C5C22"/>
    <w:rsid w:val="005C6ADD"/>
    <w:rsid w:val="005D094C"/>
    <w:rsid w:val="005D2375"/>
    <w:rsid w:val="005D2AE7"/>
    <w:rsid w:val="005D3A3F"/>
    <w:rsid w:val="005D6408"/>
    <w:rsid w:val="005E049F"/>
    <w:rsid w:val="005E5F53"/>
    <w:rsid w:val="005E6474"/>
    <w:rsid w:val="005E64EA"/>
    <w:rsid w:val="005E6819"/>
    <w:rsid w:val="005F0231"/>
    <w:rsid w:val="005F2245"/>
    <w:rsid w:val="005F25F3"/>
    <w:rsid w:val="005F33CD"/>
    <w:rsid w:val="005F5EC0"/>
    <w:rsid w:val="00600678"/>
    <w:rsid w:val="00601F78"/>
    <w:rsid w:val="0060774B"/>
    <w:rsid w:val="0062060A"/>
    <w:rsid w:val="006228A1"/>
    <w:rsid w:val="00633A98"/>
    <w:rsid w:val="00636EF6"/>
    <w:rsid w:val="00640938"/>
    <w:rsid w:val="00644F3D"/>
    <w:rsid w:val="0064506B"/>
    <w:rsid w:val="006529F9"/>
    <w:rsid w:val="0066060F"/>
    <w:rsid w:val="00661E36"/>
    <w:rsid w:val="00667D8F"/>
    <w:rsid w:val="00673673"/>
    <w:rsid w:val="0068501B"/>
    <w:rsid w:val="00686F29"/>
    <w:rsid w:val="006935D0"/>
    <w:rsid w:val="006945EE"/>
    <w:rsid w:val="006A2CF6"/>
    <w:rsid w:val="006B13C1"/>
    <w:rsid w:val="006B1ED1"/>
    <w:rsid w:val="006B27A6"/>
    <w:rsid w:val="006B3A0B"/>
    <w:rsid w:val="006B5222"/>
    <w:rsid w:val="006C19F6"/>
    <w:rsid w:val="006D1C5A"/>
    <w:rsid w:val="006D2377"/>
    <w:rsid w:val="006D628E"/>
    <w:rsid w:val="006D6B18"/>
    <w:rsid w:val="006E0DAA"/>
    <w:rsid w:val="006E4861"/>
    <w:rsid w:val="006E6191"/>
    <w:rsid w:val="006F1635"/>
    <w:rsid w:val="006F583C"/>
    <w:rsid w:val="0070068C"/>
    <w:rsid w:val="00700C80"/>
    <w:rsid w:val="00702F05"/>
    <w:rsid w:val="0070344D"/>
    <w:rsid w:val="00707ADA"/>
    <w:rsid w:val="00711B56"/>
    <w:rsid w:val="00712035"/>
    <w:rsid w:val="0071540E"/>
    <w:rsid w:val="00715D49"/>
    <w:rsid w:val="00717127"/>
    <w:rsid w:val="00720145"/>
    <w:rsid w:val="00720E12"/>
    <w:rsid w:val="007210CF"/>
    <w:rsid w:val="00724855"/>
    <w:rsid w:val="00727DFC"/>
    <w:rsid w:val="0073524C"/>
    <w:rsid w:val="00744A1D"/>
    <w:rsid w:val="007454EC"/>
    <w:rsid w:val="00745CD4"/>
    <w:rsid w:val="007469CA"/>
    <w:rsid w:val="00753C71"/>
    <w:rsid w:val="0075572B"/>
    <w:rsid w:val="00760E27"/>
    <w:rsid w:val="007625C1"/>
    <w:rsid w:val="00764299"/>
    <w:rsid w:val="0076463B"/>
    <w:rsid w:val="007727A8"/>
    <w:rsid w:val="007744DB"/>
    <w:rsid w:val="00774962"/>
    <w:rsid w:val="0077528E"/>
    <w:rsid w:val="00775B14"/>
    <w:rsid w:val="00775D63"/>
    <w:rsid w:val="0077642A"/>
    <w:rsid w:val="00776E1F"/>
    <w:rsid w:val="00777D4E"/>
    <w:rsid w:val="007826ED"/>
    <w:rsid w:val="007834DB"/>
    <w:rsid w:val="007845D8"/>
    <w:rsid w:val="0078659A"/>
    <w:rsid w:val="0078725E"/>
    <w:rsid w:val="00791E18"/>
    <w:rsid w:val="007921A5"/>
    <w:rsid w:val="007959B1"/>
    <w:rsid w:val="007A0EA5"/>
    <w:rsid w:val="007A108A"/>
    <w:rsid w:val="007A16E9"/>
    <w:rsid w:val="007A5295"/>
    <w:rsid w:val="007A71A2"/>
    <w:rsid w:val="007A79FF"/>
    <w:rsid w:val="007B212F"/>
    <w:rsid w:val="007B5DB6"/>
    <w:rsid w:val="007C59E3"/>
    <w:rsid w:val="007C741B"/>
    <w:rsid w:val="007D16EC"/>
    <w:rsid w:val="007D3894"/>
    <w:rsid w:val="007D3AE0"/>
    <w:rsid w:val="007D4F03"/>
    <w:rsid w:val="007E1535"/>
    <w:rsid w:val="007E3448"/>
    <w:rsid w:val="007E3B77"/>
    <w:rsid w:val="007E44F2"/>
    <w:rsid w:val="007E6244"/>
    <w:rsid w:val="007E6809"/>
    <w:rsid w:val="007F5761"/>
    <w:rsid w:val="007F6FBA"/>
    <w:rsid w:val="00804533"/>
    <w:rsid w:val="008079E6"/>
    <w:rsid w:val="008154DC"/>
    <w:rsid w:val="008158D4"/>
    <w:rsid w:val="0081642D"/>
    <w:rsid w:val="00817943"/>
    <w:rsid w:val="00822B99"/>
    <w:rsid w:val="00824F91"/>
    <w:rsid w:val="00826A31"/>
    <w:rsid w:val="00830FB5"/>
    <w:rsid w:val="0083324C"/>
    <w:rsid w:val="0083335C"/>
    <w:rsid w:val="00836D0D"/>
    <w:rsid w:val="008412D6"/>
    <w:rsid w:val="00841942"/>
    <w:rsid w:val="00841FBB"/>
    <w:rsid w:val="008440CC"/>
    <w:rsid w:val="00845610"/>
    <w:rsid w:val="0084714E"/>
    <w:rsid w:val="00847233"/>
    <w:rsid w:val="0085294F"/>
    <w:rsid w:val="00852B3C"/>
    <w:rsid w:val="008538DE"/>
    <w:rsid w:val="008551BF"/>
    <w:rsid w:val="008573A1"/>
    <w:rsid w:val="008629EE"/>
    <w:rsid w:val="00870D7E"/>
    <w:rsid w:val="00871B1E"/>
    <w:rsid w:val="00886365"/>
    <w:rsid w:val="00893662"/>
    <w:rsid w:val="008946F9"/>
    <w:rsid w:val="00896218"/>
    <w:rsid w:val="00896843"/>
    <w:rsid w:val="00896C8D"/>
    <w:rsid w:val="008A1F9F"/>
    <w:rsid w:val="008A2986"/>
    <w:rsid w:val="008A38E3"/>
    <w:rsid w:val="008A3ACB"/>
    <w:rsid w:val="008A6F53"/>
    <w:rsid w:val="008B3DC0"/>
    <w:rsid w:val="008B5DBE"/>
    <w:rsid w:val="008B641E"/>
    <w:rsid w:val="008B70CB"/>
    <w:rsid w:val="008B7769"/>
    <w:rsid w:val="008C0701"/>
    <w:rsid w:val="008C2577"/>
    <w:rsid w:val="008C409C"/>
    <w:rsid w:val="008C6DD4"/>
    <w:rsid w:val="008D3629"/>
    <w:rsid w:val="008D3E37"/>
    <w:rsid w:val="008D414C"/>
    <w:rsid w:val="008E2052"/>
    <w:rsid w:val="008E4702"/>
    <w:rsid w:val="008E6B40"/>
    <w:rsid w:val="008E76BF"/>
    <w:rsid w:val="008F0417"/>
    <w:rsid w:val="008F0C5C"/>
    <w:rsid w:val="008F1558"/>
    <w:rsid w:val="008F268E"/>
    <w:rsid w:val="008F6412"/>
    <w:rsid w:val="008F6E43"/>
    <w:rsid w:val="009002D9"/>
    <w:rsid w:val="0090535A"/>
    <w:rsid w:val="00910ED7"/>
    <w:rsid w:val="0091135A"/>
    <w:rsid w:val="00911CDF"/>
    <w:rsid w:val="00916129"/>
    <w:rsid w:val="009229FB"/>
    <w:rsid w:val="0093031A"/>
    <w:rsid w:val="00930C7F"/>
    <w:rsid w:val="00934CFB"/>
    <w:rsid w:val="00935F40"/>
    <w:rsid w:val="00935F8D"/>
    <w:rsid w:val="009425E1"/>
    <w:rsid w:val="009436A2"/>
    <w:rsid w:val="00945A52"/>
    <w:rsid w:val="0094657C"/>
    <w:rsid w:val="0095074D"/>
    <w:rsid w:val="00957CAF"/>
    <w:rsid w:val="00961EDD"/>
    <w:rsid w:val="0096513C"/>
    <w:rsid w:val="009676DB"/>
    <w:rsid w:val="00970303"/>
    <w:rsid w:val="009719DF"/>
    <w:rsid w:val="0097328A"/>
    <w:rsid w:val="00974AAD"/>
    <w:rsid w:val="00976400"/>
    <w:rsid w:val="00977E90"/>
    <w:rsid w:val="0098035B"/>
    <w:rsid w:val="00980509"/>
    <w:rsid w:val="00982D17"/>
    <w:rsid w:val="00983733"/>
    <w:rsid w:val="00991554"/>
    <w:rsid w:val="00991D61"/>
    <w:rsid w:val="00995505"/>
    <w:rsid w:val="00997A23"/>
    <w:rsid w:val="00997DD7"/>
    <w:rsid w:val="009A03D0"/>
    <w:rsid w:val="009A271C"/>
    <w:rsid w:val="009A31AA"/>
    <w:rsid w:val="009A35B7"/>
    <w:rsid w:val="009A6D18"/>
    <w:rsid w:val="009B2520"/>
    <w:rsid w:val="009B531B"/>
    <w:rsid w:val="009B723C"/>
    <w:rsid w:val="009B7620"/>
    <w:rsid w:val="009C05BB"/>
    <w:rsid w:val="009C0A17"/>
    <w:rsid w:val="009C15AD"/>
    <w:rsid w:val="009C2BB5"/>
    <w:rsid w:val="009C5D76"/>
    <w:rsid w:val="009C65E6"/>
    <w:rsid w:val="009D3C4F"/>
    <w:rsid w:val="009D4F7C"/>
    <w:rsid w:val="009D7E89"/>
    <w:rsid w:val="009E06B6"/>
    <w:rsid w:val="009E4627"/>
    <w:rsid w:val="009E4653"/>
    <w:rsid w:val="009E638B"/>
    <w:rsid w:val="009E785B"/>
    <w:rsid w:val="009F0442"/>
    <w:rsid w:val="009F6100"/>
    <w:rsid w:val="00A00601"/>
    <w:rsid w:val="00A05FF9"/>
    <w:rsid w:val="00A070D5"/>
    <w:rsid w:val="00A078E1"/>
    <w:rsid w:val="00A07957"/>
    <w:rsid w:val="00A07C46"/>
    <w:rsid w:val="00A21340"/>
    <w:rsid w:val="00A23A00"/>
    <w:rsid w:val="00A24781"/>
    <w:rsid w:val="00A278CA"/>
    <w:rsid w:val="00A31A3F"/>
    <w:rsid w:val="00A44A31"/>
    <w:rsid w:val="00A44DA8"/>
    <w:rsid w:val="00A4759C"/>
    <w:rsid w:val="00A5478B"/>
    <w:rsid w:val="00A5705E"/>
    <w:rsid w:val="00A57B1A"/>
    <w:rsid w:val="00A63149"/>
    <w:rsid w:val="00A66F5A"/>
    <w:rsid w:val="00A67066"/>
    <w:rsid w:val="00A71E0D"/>
    <w:rsid w:val="00A72D7D"/>
    <w:rsid w:val="00A74F4A"/>
    <w:rsid w:val="00A76E6C"/>
    <w:rsid w:val="00A809B1"/>
    <w:rsid w:val="00A815C4"/>
    <w:rsid w:val="00A8489F"/>
    <w:rsid w:val="00A84997"/>
    <w:rsid w:val="00A85CB4"/>
    <w:rsid w:val="00A86A1D"/>
    <w:rsid w:val="00A901E4"/>
    <w:rsid w:val="00A90DE4"/>
    <w:rsid w:val="00A94378"/>
    <w:rsid w:val="00A951D8"/>
    <w:rsid w:val="00A966A0"/>
    <w:rsid w:val="00A97FEF"/>
    <w:rsid w:val="00AA1B16"/>
    <w:rsid w:val="00AA2907"/>
    <w:rsid w:val="00AA4577"/>
    <w:rsid w:val="00AB0076"/>
    <w:rsid w:val="00AB1A84"/>
    <w:rsid w:val="00AB269D"/>
    <w:rsid w:val="00AB5CBB"/>
    <w:rsid w:val="00AB7443"/>
    <w:rsid w:val="00AC074C"/>
    <w:rsid w:val="00AC2A90"/>
    <w:rsid w:val="00AC2C4F"/>
    <w:rsid w:val="00AC7037"/>
    <w:rsid w:val="00AC76CD"/>
    <w:rsid w:val="00AD06ED"/>
    <w:rsid w:val="00AD0B71"/>
    <w:rsid w:val="00AD123E"/>
    <w:rsid w:val="00AD273B"/>
    <w:rsid w:val="00AD30BA"/>
    <w:rsid w:val="00AE0419"/>
    <w:rsid w:val="00AE2634"/>
    <w:rsid w:val="00AE26B8"/>
    <w:rsid w:val="00AE3C49"/>
    <w:rsid w:val="00AE7457"/>
    <w:rsid w:val="00AE7DCC"/>
    <w:rsid w:val="00AE7F32"/>
    <w:rsid w:val="00AF0002"/>
    <w:rsid w:val="00AF18FB"/>
    <w:rsid w:val="00AF2776"/>
    <w:rsid w:val="00AF36CC"/>
    <w:rsid w:val="00AF51C5"/>
    <w:rsid w:val="00B00AD4"/>
    <w:rsid w:val="00B00E69"/>
    <w:rsid w:val="00B0179A"/>
    <w:rsid w:val="00B056C9"/>
    <w:rsid w:val="00B16B6C"/>
    <w:rsid w:val="00B1769F"/>
    <w:rsid w:val="00B208DD"/>
    <w:rsid w:val="00B215C6"/>
    <w:rsid w:val="00B21A91"/>
    <w:rsid w:val="00B23C61"/>
    <w:rsid w:val="00B25522"/>
    <w:rsid w:val="00B35E3F"/>
    <w:rsid w:val="00B36B84"/>
    <w:rsid w:val="00B40730"/>
    <w:rsid w:val="00B40BE9"/>
    <w:rsid w:val="00B4148A"/>
    <w:rsid w:val="00B414CA"/>
    <w:rsid w:val="00B452D3"/>
    <w:rsid w:val="00B5703E"/>
    <w:rsid w:val="00B573CD"/>
    <w:rsid w:val="00B70DFE"/>
    <w:rsid w:val="00B723C6"/>
    <w:rsid w:val="00B73BDF"/>
    <w:rsid w:val="00B76485"/>
    <w:rsid w:val="00B80B1E"/>
    <w:rsid w:val="00B83E71"/>
    <w:rsid w:val="00B85083"/>
    <w:rsid w:val="00B85512"/>
    <w:rsid w:val="00B910CE"/>
    <w:rsid w:val="00B94397"/>
    <w:rsid w:val="00B96C79"/>
    <w:rsid w:val="00BA22A1"/>
    <w:rsid w:val="00BA2972"/>
    <w:rsid w:val="00BA66D0"/>
    <w:rsid w:val="00BA7C89"/>
    <w:rsid w:val="00BB5BE1"/>
    <w:rsid w:val="00BB7BB9"/>
    <w:rsid w:val="00BC7670"/>
    <w:rsid w:val="00BD4CD6"/>
    <w:rsid w:val="00BD4FEF"/>
    <w:rsid w:val="00BD59DB"/>
    <w:rsid w:val="00BD6B27"/>
    <w:rsid w:val="00BD7A0B"/>
    <w:rsid w:val="00BE0609"/>
    <w:rsid w:val="00BE591E"/>
    <w:rsid w:val="00BE74AE"/>
    <w:rsid w:val="00BF6A74"/>
    <w:rsid w:val="00BF72B4"/>
    <w:rsid w:val="00BF7586"/>
    <w:rsid w:val="00C02808"/>
    <w:rsid w:val="00C03D26"/>
    <w:rsid w:val="00C03EB4"/>
    <w:rsid w:val="00C058BC"/>
    <w:rsid w:val="00C10EE6"/>
    <w:rsid w:val="00C15CC7"/>
    <w:rsid w:val="00C209F6"/>
    <w:rsid w:val="00C20CFD"/>
    <w:rsid w:val="00C33BB9"/>
    <w:rsid w:val="00C36665"/>
    <w:rsid w:val="00C37890"/>
    <w:rsid w:val="00C40817"/>
    <w:rsid w:val="00C433C1"/>
    <w:rsid w:val="00C44DC2"/>
    <w:rsid w:val="00C453EE"/>
    <w:rsid w:val="00C45601"/>
    <w:rsid w:val="00C4695F"/>
    <w:rsid w:val="00C50890"/>
    <w:rsid w:val="00C51924"/>
    <w:rsid w:val="00C51945"/>
    <w:rsid w:val="00C60519"/>
    <w:rsid w:val="00C62206"/>
    <w:rsid w:val="00C73063"/>
    <w:rsid w:val="00C73B01"/>
    <w:rsid w:val="00C74D42"/>
    <w:rsid w:val="00C8186A"/>
    <w:rsid w:val="00C82C44"/>
    <w:rsid w:val="00C8346D"/>
    <w:rsid w:val="00C854FB"/>
    <w:rsid w:val="00C85C93"/>
    <w:rsid w:val="00C8729E"/>
    <w:rsid w:val="00C91664"/>
    <w:rsid w:val="00CA4E10"/>
    <w:rsid w:val="00CB0D9B"/>
    <w:rsid w:val="00CB1267"/>
    <w:rsid w:val="00CB3CB4"/>
    <w:rsid w:val="00CB67F6"/>
    <w:rsid w:val="00CC1877"/>
    <w:rsid w:val="00CC53B9"/>
    <w:rsid w:val="00CC58EC"/>
    <w:rsid w:val="00CC6A69"/>
    <w:rsid w:val="00CC6D55"/>
    <w:rsid w:val="00CD660A"/>
    <w:rsid w:val="00CE0178"/>
    <w:rsid w:val="00CE475E"/>
    <w:rsid w:val="00CE4A11"/>
    <w:rsid w:val="00CF083E"/>
    <w:rsid w:val="00CF3EB0"/>
    <w:rsid w:val="00D0445C"/>
    <w:rsid w:val="00D05D00"/>
    <w:rsid w:val="00D06022"/>
    <w:rsid w:val="00D061AD"/>
    <w:rsid w:val="00D0709F"/>
    <w:rsid w:val="00D07108"/>
    <w:rsid w:val="00D074D8"/>
    <w:rsid w:val="00D12C42"/>
    <w:rsid w:val="00D21115"/>
    <w:rsid w:val="00D22575"/>
    <w:rsid w:val="00D23637"/>
    <w:rsid w:val="00D2365D"/>
    <w:rsid w:val="00D256EE"/>
    <w:rsid w:val="00D309D3"/>
    <w:rsid w:val="00D33E2F"/>
    <w:rsid w:val="00D33F50"/>
    <w:rsid w:val="00D342D4"/>
    <w:rsid w:val="00D37F7C"/>
    <w:rsid w:val="00D43C88"/>
    <w:rsid w:val="00D44CA5"/>
    <w:rsid w:val="00D474DB"/>
    <w:rsid w:val="00D50628"/>
    <w:rsid w:val="00D50A71"/>
    <w:rsid w:val="00D52CA8"/>
    <w:rsid w:val="00D5476D"/>
    <w:rsid w:val="00D56BD9"/>
    <w:rsid w:val="00D6361E"/>
    <w:rsid w:val="00D63804"/>
    <w:rsid w:val="00D64E31"/>
    <w:rsid w:val="00D67D94"/>
    <w:rsid w:val="00D67FF6"/>
    <w:rsid w:val="00D82ED5"/>
    <w:rsid w:val="00D84AD4"/>
    <w:rsid w:val="00D852F2"/>
    <w:rsid w:val="00D9170A"/>
    <w:rsid w:val="00D95CFC"/>
    <w:rsid w:val="00D97D1A"/>
    <w:rsid w:val="00DA1D44"/>
    <w:rsid w:val="00DA5325"/>
    <w:rsid w:val="00DA5B6D"/>
    <w:rsid w:val="00DB0792"/>
    <w:rsid w:val="00DB1776"/>
    <w:rsid w:val="00DB1BB3"/>
    <w:rsid w:val="00DB35EE"/>
    <w:rsid w:val="00DB50B7"/>
    <w:rsid w:val="00DC0FF4"/>
    <w:rsid w:val="00DC294D"/>
    <w:rsid w:val="00DC3AEB"/>
    <w:rsid w:val="00DC6902"/>
    <w:rsid w:val="00DC6D27"/>
    <w:rsid w:val="00DC703A"/>
    <w:rsid w:val="00DD0DFA"/>
    <w:rsid w:val="00DD2D09"/>
    <w:rsid w:val="00DD4705"/>
    <w:rsid w:val="00DD5146"/>
    <w:rsid w:val="00DD6D97"/>
    <w:rsid w:val="00DD74D1"/>
    <w:rsid w:val="00DD77F2"/>
    <w:rsid w:val="00DE1454"/>
    <w:rsid w:val="00DE448C"/>
    <w:rsid w:val="00DF13AF"/>
    <w:rsid w:val="00DF34D7"/>
    <w:rsid w:val="00DF4D26"/>
    <w:rsid w:val="00DF4F4F"/>
    <w:rsid w:val="00DF5FE4"/>
    <w:rsid w:val="00DF613E"/>
    <w:rsid w:val="00DF775F"/>
    <w:rsid w:val="00E00693"/>
    <w:rsid w:val="00E03358"/>
    <w:rsid w:val="00E03379"/>
    <w:rsid w:val="00E07E45"/>
    <w:rsid w:val="00E10817"/>
    <w:rsid w:val="00E10B19"/>
    <w:rsid w:val="00E10FBA"/>
    <w:rsid w:val="00E147F3"/>
    <w:rsid w:val="00E161E4"/>
    <w:rsid w:val="00E250AD"/>
    <w:rsid w:val="00E270C8"/>
    <w:rsid w:val="00E2723D"/>
    <w:rsid w:val="00E27E45"/>
    <w:rsid w:val="00E305E5"/>
    <w:rsid w:val="00E33334"/>
    <w:rsid w:val="00E361FB"/>
    <w:rsid w:val="00E37837"/>
    <w:rsid w:val="00E40124"/>
    <w:rsid w:val="00E41A7D"/>
    <w:rsid w:val="00E43A22"/>
    <w:rsid w:val="00E4486E"/>
    <w:rsid w:val="00E462E7"/>
    <w:rsid w:val="00E4793B"/>
    <w:rsid w:val="00E47B6A"/>
    <w:rsid w:val="00E61E95"/>
    <w:rsid w:val="00E62F82"/>
    <w:rsid w:val="00E63AFD"/>
    <w:rsid w:val="00E63EA6"/>
    <w:rsid w:val="00E66D8C"/>
    <w:rsid w:val="00E673D0"/>
    <w:rsid w:val="00E737C1"/>
    <w:rsid w:val="00E75780"/>
    <w:rsid w:val="00E757BF"/>
    <w:rsid w:val="00E81BF8"/>
    <w:rsid w:val="00E87415"/>
    <w:rsid w:val="00E92FC4"/>
    <w:rsid w:val="00E9659F"/>
    <w:rsid w:val="00E96DA0"/>
    <w:rsid w:val="00E97AA9"/>
    <w:rsid w:val="00EA062F"/>
    <w:rsid w:val="00EA5B85"/>
    <w:rsid w:val="00EA65B6"/>
    <w:rsid w:val="00EA737D"/>
    <w:rsid w:val="00EA7395"/>
    <w:rsid w:val="00EB08ED"/>
    <w:rsid w:val="00EB4600"/>
    <w:rsid w:val="00EB5E81"/>
    <w:rsid w:val="00EC066D"/>
    <w:rsid w:val="00EC0701"/>
    <w:rsid w:val="00EC17CD"/>
    <w:rsid w:val="00EC1C43"/>
    <w:rsid w:val="00EC1FFC"/>
    <w:rsid w:val="00EC40A1"/>
    <w:rsid w:val="00EC50CF"/>
    <w:rsid w:val="00ED068C"/>
    <w:rsid w:val="00ED0BAA"/>
    <w:rsid w:val="00ED236A"/>
    <w:rsid w:val="00ED31EF"/>
    <w:rsid w:val="00EE1693"/>
    <w:rsid w:val="00EE22B8"/>
    <w:rsid w:val="00EE4FCF"/>
    <w:rsid w:val="00EE6613"/>
    <w:rsid w:val="00EF29A8"/>
    <w:rsid w:val="00EF5270"/>
    <w:rsid w:val="00EF5D57"/>
    <w:rsid w:val="00EF7116"/>
    <w:rsid w:val="00F15D46"/>
    <w:rsid w:val="00F17BC8"/>
    <w:rsid w:val="00F21DC6"/>
    <w:rsid w:val="00F246F6"/>
    <w:rsid w:val="00F26779"/>
    <w:rsid w:val="00F2702C"/>
    <w:rsid w:val="00F27300"/>
    <w:rsid w:val="00F30E83"/>
    <w:rsid w:val="00F31C1D"/>
    <w:rsid w:val="00F32F47"/>
    <w:rsid w:val="00F32FEF"/>
    <w:rsid w:val="00F34BD8"/>
    <w:rsid w:val="00F34C7E"/>
    <w:rsid w:val="00F43A1B"/>
    <w:rsid w:val="00F4413D"/>
    <w:rsid w:val="00F45CCE"/>
    <w:rsid w:val="00F46D22"/>
    <w:rsid w:val="00F505D3"/>
    <w:rsid w:val="00F52D4A"/>
    <w:rsid w:val="00F52EAF"/>
    <w:rsid w:val="00F539EB"/>
    <w:rsid w:val="00F55046"/>
    <w:rsid w:val="00F5556E"/>
    <w:rsid w:val="00F56542"/>
    <w:rsid w:val="00F56D15"/>
    <w:rsid w:val="00F60AFD"/>
    <w:rsid w:val="00F6182A"/>
    <w:rsid w:val="00F7109E"/>
    <w:rsid w:val="00F710E0"/>
    <w:rsid w:val="00F74F27"/>
    <w:rsid w:val="00F76DCF"/>
    <w:rsid w:val="00F77857"/>
    <w:rsid w:val="00F80465"/>
    <w:rsid w:val="00F80761"/>
    <w:rsid w:val="00F83B5D"/>
    <w:rsid w:val="00F849C3"/>
    <w:rsid w:val="00F84F39"/>
    <w:rsid w:val="00F85708"/>
    <w:rsid w:val="00F857B1"/>
    <w:rsid w:val="00F901FB"/>
    <w:rsid w:val="00F90316"/>
    <w:rsid w:val="00F926ED"/>
    <w:rsid w:val="00F92704"/>
    <w:rsid w:val="00F93398"/>
    <w:rsid w:val="00F9353A"/>
    <w:rsid w:val="00F95F61"/>
    <w:rsid w:val="00F9613F"/>
    <w:rsid w:val="00F97B1A"/>
    <w:rsid w:val="00FA15D7"/>
    <w:rsid w:val="00FA2D77"/>
    <w:rsid w:val="00FA4CE5"/>
    <w:rsid w:val="00FA5F8A"/>
    <w:rsid w:val="00FC0BA4"/>
    <w:rsid w:val="00FC1894"/>
    <w:rsid w:val="00FC18BC"/>
    <w:rsid w:val="00FC49B6"/>
    <w:rsid w:val="00FC5504"/>
    <w:rsid w:val="00FD25A9"/>
    <w:rsid w:val="00FD380A"/>
    <w:rsid w:val="00FD38AF"/>
    <w:rsid w:val="00FD5943"/>
    <w:rsid w:val="00FD7539"/>
    <w:rsid w:val="00FE001D"/>
    <w:rsid w:val="00FE0273"/>
    <w:rsid w:val="00FE08C1"/>
    <w:rsid w:val="00FE2876"/>
    <w:rsid w:val="00FE5BC8"/>
    <w:rsid w:val="00FE6912"/>
    <w:rsid w:val="00FF5D3E"/>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CD89A1B"/>
  <w15:docId w15:val="{3FF30D0F-52E4-47D8-A246-4B30159143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2" w:qFormat="1"/>
    <w:lsdException w:name="heading 2" w:semiHidden="1" w:uiPriority="2" w:unhideWhenUsed="1" w:qFormat="1"/>
    <w:lsdException w:name="heading 3" w:semiHidden="1" w:uiPriority="2" w:unhideWhenUsed="1" w:qFormat="1"/>
    <w:lsdException w:name="heading 4" w:semiHidden="1" w:uiPriority="2" w:unhideWhenUsed="1" w:qFormat="1"/>
    <w:lsdException w:name="heading 5" w:semiHidden="1" w:uiPriority="2" w:unhideWhenUsed="1" w:qFormat="1"/>
    <w:lsdException w:name="heading 6" w:semiHidden="1" w:uiPriority="2" w:unhideWhenUsed="1"/>
    <w:lsdException w:name="heading 7" w:semiHidden="1" w:uiPriority="2" w:unhideWhenUsed="1"/>
    <w:lsdException w:name="heading 8" w:semiHidden="1" w:uiPriority="2" w:unhideWhenUsed="1"/>
    <w:lsdException w:name="heading 9" w:semiHidden="1" w:uiPriority="2"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locked="1"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178F8"/>
    <w:pPr>
      <w:spacing w:before="120" w:after="120"/>
      <w:jc w:val="both"/>
    </w:pPr>
    <w:rPr>
      <w:rFonts w:ascii="Arial" w:eastAsia="Times New Roman" w:hAnsi="Arial" w:cs="Times New Roman"/>
      <w:szCs w:val="24"/>
      <w:lang w:eastAsia="fr-FR"/>
    </w:rPr>
  </w:style>
  <w:style w:type="paragraph" w:styleId="Titre1">
    <w:name w:val="heading 1"/>
    <w:basedOn w:val="TitresNiveau1Unilim"/>
    <w:next w:val="Normal"/>
    <w:link w:val="Titre1Car"/>
    <w:uiPriority w:val="2"/>
    <w:qFormat/>
    <w:rsid w:val="00AD123E"/>
    <w:pPr>
      <w:numPr>
        <w:numId w:val="3"/>
      </w:numPr>
    </w:pPr>
    <w:rPr>
      <w:rFonts w:eastAsiaTheme="majorEastAsia" w:cstheme="majorBidi"/>
      <w:bCs/>
      <w:szCs w:val="28"/>
    </w:rPr>
  </w:style>
  <w:style w:type="paragraph" w:styleId="Titre2">
    <w:name w:val="heading 2"/>
    <w:basedOn w:val="Titresunilim"/>
    <w:next w:val="Normal"/>
    <w:link w:val="Titre2Car"/>
    <w:uiPriority w:val="2"/>
    <w:qFormat/>
    <w:rsid w:val="00AD123E"/>
    <w:pPr>
      <w:numPr>
        <w:ilvl w:val="1"/>
        <w:numId w:val="3"/>
      </w:numPr>
      <w:outlineLvl w:val="1"/>
    </w:pPr>
    <w:rPr>
      <w:bCs/>
      <w:szCs w:val="36"/>
    </w:rPr>
  </w:style>
  <w:style w:type="paragraph" w:styleId="Titre3">
    <w:name w:val="heading 3"/>
    <w:basedOn w:val="Titresunilim"/>
    <w:next w:val="Normal"/>
    <w:link w:val="Titre3Car"/>
    <w:uiPriority w:val="2"/>
    <w:unhideWhenUsed/>
    <w:qFormat/>
    <w:rsid w:val="00AD123E"/>
    <w:pPr>
      <w:numPr>
        <w:ilvl w:val="2"/>
        <w:numId w:val="3"/>
      </w:numPr>
      <w:outlineLvl w:val="2"/>
    </w:pPr>
    <w:rPr>
      <w:rFonts w:eastAsiaTheme="majorEastAsia" w:cstheme="majorBidi"/>
      <w:bCs/>
    </w:rPr>
  </w:style>
  <w:style w:type="paragraph" w:styleId="Titre4">
    <w:name w:val="heading 4"/>
    <w:basedOn w:val="Titresunilim"/>
    <w:next w:val="Normal"/>
    <w:link w:val="Titre4Car"/>
    <w:uiPriority w:val="2"/>
    <w:unhideWhenUsed/>
    <w:qFormat/>
    <w:rsid w:val="00AD123E"/>
    <w:pPr>
      <w:numPr>
        <w:ilvl w:val="3"/>
        <w:numId w:val="3"/>
      </w:numPr>
      <w:outlineLvl w:val="3"/>
    </w:pPr>
    <w:rPr>
      <w:rFonts w:eastAsiaTheme="majorEastAsia" w:cstheme="majorBidi"/>
      <w:bCs/>
      <w:iCs/>
    </w:rPr>
  </w:style>
  <w:style w:type="paragraph" w:styleId="Titre5">
    <w:name w:val="heading 5"/>
    <w:basedOn w:val="Titresunilim"/>
    <w:next w:val="Normal"/>
    <w:link w:val="Titre5Car"/>
    <w:uiPriority w:val="2"/>
    <w:unhideWhenUsed/>
    <w:qFormat/>
    <w:rsid w:val="00AD123E"/>
    <w:pPr>
      <w:numPr>
        <w:ilvl w:val="4"/>
        <w:numId w:val="3"/>
      </w:numPr>
      <w:outlineLvl w:val="4"/>
    </w:pPr>
    <w:rPr>
      <w:rFonts w:eastAsiaTheme="majorEastAsia" w:cstheme="majorBidi"/>
    </w:rPr>
  </w:style>
  <w:style w:type="paragraph" w:styleId="Titre6">
    <w:name w:val="heading 6"/>
    <w:basedOn w:val="Titresunilim"/>
    <w:next w:val="Normal"/>
    <w:link w:val="Titre6Car"/>
    <w:uiPriority w:val="2"/>
    <w:unhideWhenUsed/>
    <w:rsid w:val="00AD123E"/>
    <w:pPr>
      <w:numPr>
        <w:ilvl w:val="5"/>
        <w:numId w:val="3"/>
      </w:numPr>
      <w:outlineLvl w:val="5"/>
    </w:pPr>
    <w:rPr>
      <w:rFonts w:eastAsiaTheme="majorEastAsia" w:cstheme="majorBidi"/>
      <w:iCs/>
    </w:rPr>
  </w:style>
  <w:style w:type="paragraph" w:styleId="Titre7">
    <w:name w:val="heading 7"/>
    <w:basedOn w:val="Titresunilim"/>
    <w:next w:val="Normal"/>
    <w:link w:val="Titre7Car"/>
    <w:uiPriority w:val="2"/>
    <w:unhideWhenUsed/>
    <w:rsid w:val="00AD123E"/>
    <w:pPr>
      <w:numPr>
        <w:ilvl w:val="6"/>
        <w:numId w:val="3"/>
      </w:numPr>
      <w:outlineLvl w:val="6"/>
    </w:pPr>
    <w:rPr>
      <w:rFonts w:eastAsiaTheme="majorEastAsia" w:cstheme="majorBidi"/>
      <w:iCs/>
    </w:rPr>
  </w:style>
  <w:style w:type="paragraph" w:styleId="Titre8">
    <w:name w:val="heading 8"/>
    <w:basedOn w:val="Titresunilim"/>
    <w:next w:val="Normal"/>
    <w:link w:val="Titre8Car"/>
    <w:uiPriority w:val="2"/>
    <w:semiHidden/>
    <w:unhideWhenUsed/>
    <w:rsid w:val="00AD123E"/>
    <w:pPr>
      <w:numPr>
        <w:ilvl w:val="7"/>
        <w:numId w:val="3"/>
      </w:numPr>
      <w:outlineLvl w:val="7"/>
    </w:pPr>
    <w:rPr>
      <w:rFonts w:eastAsiaTheme="majorEastAsia" w:cstheme="majorBidi"/>
      <w:szCs w:val="20"/>
    </w:rPr>
  </w:style>
  <w:style w:type="paragraph" w:styleId="Titre9">
    <w:name w:val="heading 9"/>
    <w:basedOn w:val="Titresunilim"/>
    <w:next w:val="Normal"/>
    <w:link w:val="Titre9Car"/>
    <w:uiPriority w:val="2"/>
    <w:unhideWhenUsed/>
    <w:rsid w:val="00AD123E"/>
    <w:pPr>
      <w:numPr>
        <w:ilvl w:val="8"/>
        <w:numId w:val="3"/>
      </w:numPr>
      <w:outlineLvl w:val="8"/>
    </w:pPr>
    <w:rPr>
      <w:rFonts w:eastAsiaTheme="majorEastAsia" w:cstheme="majorBidi"/>
      <w:iCs/>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AD123E"/>
    <w:rPr>
      <w:rFonts w:ascii="Arial" w:eastAsiaTheme="majorEastAsia" w:hAnsi="Arial" w:cstheme="majorBidi"/>
      <w:b/>
      <w:bCs/>
      <w:sz w:val="24"/>
      <w:szCs w:val="28"/>
      <w:lang w:eastAsia="fr-FR"/>
    </w:rPr>
  </w:style>
  <w:style w:type="character" w:customStyle="1" w:styleId="Titre2Car">
    <w:name w:val="Titre 2 Car"/>
    <w:basedOn w:val="Policepardfaut"/>
    <w:link w:val="Titre2"/>
    <w:uiPriority w:val="9"/>
    <w:rsid w:val="00AD123E"/>
    <w:rPr>
      <w:rFonts w:ascii="Arial" w:eastAsia="Times New Roman" w:hAnsi="Arial" w:cs="Times New Roman"/>
      <w:b/>
      <w:bCs/>
      <w:szCs w:val="36"/>
      <w:lang w:eastAsia="fr-FR"/>
    </w:rPr>
  </w:style>
  <w:style w:type="character" w:customStyle="1" w:styleId="Titre3Car">
    <w:name w:val="Titre 3 Car"/>
    <w:basedOn w:val="Policepardfaut"/>
    <w:link w:val="Titre3"/>
    <w:uiPriority w:val="9"/>
    <w:rsid w:val="00AD123E"/>
    <w:rPr>
      <w:rFonts w:ascii="Arial" w:eastAsiaTheme="majorEastAsia" w:hAnsi="Arial" w:cstheme="majorBidi"/>
      <w:b/>
      <w:bCs/>
      <w:szCs w:val="24"/>
      <w:lang w:eastAsia="fr-FR"/>
    </w:rPr>
  </w:style>
  <w:style w:type="character" w:customStyle="1" w:styleId="Titre4Car">
    <w:name w:val="Titre 4 Car"/>
    <w:basedOn w:val="Policepardfaut"/>
    <w:link w:val="Titre4"/>
    <w:uiPriority w:val="9"/>
    <w:rsid w:val="00AD123E"/>
    <w:rPr>
      <w:rFonts w:ascii="Arial" w:eastAsiaTheme="majorEastAsia" w:hAnsi="Arial" w:cstheme="majorBidi"/>
      <w:b/>
      <w:bCs/>
      <w:iCs/>
      <w:szCs w:val="24"/>
      <w:lang w:eastAsia="fr-FR"/>
    </w:rPr>
  </w:style>
  <w:style w:type="character" w:customStyle="1" w:styleId="Titre5Car">
    <w:name w:val="Titre 5 Car"/>
    <w:basedOn w:val="Policepardfaut"/>
    <w:link w:val="Titre5"/>
    <w:uiPriority w:val="9"/>
    <w:rsid w:val="00AD123E"/>
    <w:rPr>
      <w:rFonts w:ascii="Arial" w:eastAsiaTheme="majorEastAsia" w:hAnsi="Arial" w:cstheme="majorBidi"/>
      <w:b/>
      <w:szCs w:val="24"/>
      <w:lang w:eastAsia="fr-FR"/>
    </w:rPr>
  </w:style>
  <w:style w:type="character" w:customStyle="1" w:styleId="Titre6Car">
    <w:name w:val="Titre 6 Car"/>
    <w:basedOn w:val="Policepardfaut"/>
    <w:link w:val="Titre6"/>
    <w:uiPriority w:val="9"/>
    <w:rsid w:val="00AD123E"/>
    <w:rPr>
      <w:rFonts w:ascii="Arial" w:eastAsiaTheme="majorEastAsia" w:hAnsi="Arial" w:cstheme="majorBidi"/>
      <w:b/>
      <w:iCs/>
      <w:szCs w:val="24"/>
      <w:lang w:eastAsia="fr-FR"/>
    </w:rPr>
  </w:style>
  <w:style w:type="paragraph" w:styleId="Pieddepage">
    <w:name w:val="footer"/>
    <w:basedOn w:val="Normal"/>
    <w:link w:val="PieddepageCar"/>
    <w:unhideWhenUsed/>
    <w:rsid w:val="00EE22B8"/>
    <w:pPr>
      <w:tabs>
        <w:tab w:val="center" w:pos="4536"/>
        <w:tab w:val="right" w:pos="9072"/>
      </w:tabs>
      <w:spacing w:before="0" w:after="0" w:line="240" w:lineRule="auto"/>
    </w:pPr>
    <w:rPr>
      <w:color w:val="7F7F7F" w:themeColor="text1" w:themeTint="80"/>
      <w:sz w:val="16"/>
    </w:rPr>
  </w:style>
  <w:style w:type="character" w:customStyle="1" w:styleId="PieddepageCar">
    <w:name w:val="Pied de page Car"/>
    <w:basedOn w:val="Policepardfaut"/>
    <w:link w:val="Pieddepage"/>
    <w:rsid w:val="00EE22B8"/>
    <w:rPr>
      <w:rFonts w:ascii="Arial" w:eastAsia="Times New Roman" w:hAnsi="Arial" w:cs="Times New Roman"/>
      <w:color w:val="7F7F7F" w:themeColor="text1" w:themeTint="80"/>
      <w:sz w:val="16"/>
      <w:szCs w:val="24"/>
      <w:lang w:eastAsia="fr-FR"/>
    </w:rPr>
  </w:style>
  <w:style w:type="paragraph" w:customStyle="1" w:styleId="PageTitreTitreunilim">
    <w:name w:val="PageTitre_Titre_unilim"/>
    <w:basedOn w:val="PageTitreNormalunilim"/>
    <w:rsid w:val="00AD06ED"/>
    <w:pPr>
      <w:spacing w:before="0"/>
    </w:pPr>
    <w:rPr>
      <w:b/>
      <w:sz w:val="28"/>
    </w:rPr>
  </w:style>
  <w:style w:type="paragraph" w:customStyle="1" w:styleId="PageTitreSousTitreunilim">
    <w:name w:val="PageTitre_SousTitre_unilim"/>
    <w:basedOn w:val="PageTitreNormalunilim"/>
    <w:next w:val="Normal"/>
    <w:rsid w:val="00935F8D"/>
    <w:rPr>
      <w:sz w:val="28"/>
    </w:rPr>
  </w:style>
  <w:style w:type="paragraph" w:customStyle="1" w:styleId="TitresNiveau1Unilim">
    <w:name w:val="TitresNiveau1_Unilim"/>
    <w:basedOn w:val="Titresunilim"/>
    <w:rsid w:val="00EE22B8"/>
    <w:pPr>
      <w:pageBreakBefore/>
      <w:pBdr>
        <w:bottom w:val="single" w:sz="2" w:space="3" w:color="808080" w:themeColor="background1" w:themeShade="80"/>
      </w:pBdr>
      <w:spacing w:after="240"/>
      <w:outlineLvl w:val="0"/>
    </w:pPr>
    <w:rPr>
      <w:sz w:val="28"/>
    </w:rPr>
  </w:style>
  <w:style w:type="paragraph" w:customStyle="1" w:styleId="PageResumesTitreunilim">
    <w:name w:val="PageResumes_Titre_unilim"/>
    <w:basedOn w:val="PageResumesNormalunilim"/>
    <w:next w:val="PageResumesResumeunilim"/>
    <w:locked/>
    <w:rsid w:val="002550D8"/>
    <w:pPr>
      <w:pBdr>
        <w:bottom w:val="single" w:sz="2" w:space="12" w:color="808080" w:themeColor="background1" w:themeShade="80"/>
      </w:pBdr>
    </w:pPr>
    <w:rPr>
      <w:b/>
    </w:rPr>
  </w:style>
  <w:style w:type="paragraph" w:customStyle="1" w:styleId="PageResumesResumeunilim">
    <w:name w:val="PageResumes_Resume_unilim"/>
    <w:basedOn w:val="PageResumesNormalunilim"/>
    <w:next w:val="PageResumesMotsClesunilim"/>
    <w:locked/>
    <w:rsid w:val="005232D1"/>
  </w:style>
  <w:style w:type="paragraph" w:customStyle="1" w:styleId="PageResumesMotsClesunilim">
    <w:name w:val="PageResumes_MotsCles_unilim"/>
    <w:basedOn w:val="PageResumesNormalunilim"/>
    <w:next w:val="PageResumesTitleunilim"/>
    <w:locked/>
    <w:rsid w:val="005232D1"/>
    <w:pPr>
      <w:pBdr>
        <w:top w:val="single" w:sz="2" w:space="12" w:color="808080" w:themeColor="background1" w:themeShade="80"/>
      </w:pBdr>
      <w:spacing w:after="360"/>
    </w:pPr>
  </w:style>
  <w:style w:type="paragraph" w:styleId="TM1">
    <w:name w:val="toc 1"/>
    <w:basedOn w:val="Normal"/>
    <w:next w:val="Normal"/>
    <w:uiPriority w:val="39"/>
    <w:unhideWhenUsed/>
    <w:rsid w:val="005232D1"/>
    <w:pPr>
      <w:spacing w:before="60"/>
    </w:pPr>
  </w:style>
  <w:style w:type="paragraph" w:styleId="TM2">
    <w:name w:val="toc 2"/>
    <w:basedOn w:val="Normal"/>
    <w:next w:val="Normal"/>
    <w:autoRedefine/>
    <w:uiPriority w:val="39"/>
    <w:unhideWhenUsed/>
    <w:rsid w:val="00F77857"/>
    <w:pPr>
      <w:tabs>
        <w:tab w:val="right" w:leader="dot" w:pos="9062"/>
      </w:tabs>
      <w:ind w:left="220"/>
    </w:pPr>
  </w:style>
  <w:style w:type="character" w:styleId="Lienhypertexte">
    <w:name w:val="Hyperlink"/>
    <w:basedOn w:val="Policepardfaut"/>
    <w:uiPriority w:val="99"/>
    <w:unhideWhenUsed/>
    <w:rsid w:val="005232D1"/>
    <w:rPr>
      <w:color w:val="auto"/>
      <w:u w:val="none"/>
    </w:rPr>
  </w:style>
  <w:style w:type="paragraph" w:customStyle="1" w:styleId="PageTitreTypeDocumentunilim">
    <w:name w:val="PageTitre_TypeDocument_unilim"/>
    <w:basedOn w:val="PageTitreNormalunilim"/>
    <w:next w:val="Normal"/>
    <w:locked/>
    <w:rsid w:val="00F90316"/>
    <w:pPr>
      <w:spacing w:before="0"/>
    </w:pPr>
    <w:rPr>
      <w:rFonts w:cs="Arial"/>
      <w:b/>
      <w:color w:val="FFFFFF" w:themeColor="background1"/>
      <w:sz w:val="36"/>
      <w:szCs w:val="36"/>
    </w:rPr>
  </w:style>
  <w:style w:type="paragraph" w:customStyle="1" w:styleId="PageLiminaireTitreunilim">
    <w:name w:val="PageLiminaire_Titre_unilim"/>
    <w:basedOn w:val="TitresNiveau1Unilim"/>
    <w:next w:val="Normal"/>
    <w:locked/>
    <w:rsid w:val="006B3A0B"/>
  </w:style>
  <w:style w:type="paragraph" w:customStyle="1" w:styleId="SommaireTablesIndexunilim">
    <w:name w:val="Sommaire+Tables+Index_unilim"/>
    <w:basedOn w:val="TitresNiveau1Unilim"/>
    <w:next w:val="Normal"/>
    <w:uiPriority w:val="6"/>
    <w:qFormat/>
    <w:locked/>
    <w:rsid w:val="009C65E6"/>
  </w:style>
  <w:style w:type="paragraph" w:customStyle="1" w:styleId="PageLiminairededicaceunilim">
    <w:name w:val="PageLiminaire_dedicace_unilim"/>
    <w:basedOn w:val="CorpsTexteunilim"/>
    <w:next w:val="Texteunilim"/>
    <w:locked/>
    <w:rsid w:val="005232D1"/>
    <w:pPr>
      <w:jc w:val="right"/>
    </w:pPr>
  </w:style>
  <w:style w:type="paragraph" w:customStyle="1" w:styleId="PageEpigrapheunilim">
    <w:name w:val="PageEpigraphe_unilim"/>
    <w:basedOn w:val="Normal"/>
    <w:next w:val="Normal"/>
    <w:locked/>
    <w:rsid w:val="005232D1"/>
    <w:pPr>
      <w:jc w:val="right"/>
    </w:pPr>
    <w:rPr>
      <w:i/>
    </w:rPr>
  </w:style>
  <w:style w:type="paragraph" w:styleId="Notedebasdepage">
    <w:name w:val="footnote text"/>
    <w:basedOn w:val="CorpsTexteunilim"/>
    <w:link w:val="NotedebasdepageCar"/>
    <w:uiPriority w:val="99"/>
    <w:unhideWhenUsed/>
    <w:rsid w:val="005232D1"/>
    <w:rPr>
      <w:sz w:val="20"/>
      <w:szCs w:val="20"/>
    </w:rPr>
  </w:style>
  <w:style w:type="character" w:customStyle="1" w:styleId="NotedebasdepageCar">
    <w:name w:val="Note de bas de page Car"/>
    <w:basedOn w:val="Policepardfaut"/>
    <w:link w:val="Notedebasdepage"/>
    <w:uiPriority w:val="99"/>
    <w:rsid w:val="00CF083E"/>
    <w:rPr>
      <w:rFonts w:ascii="Arial" w:eastAsia="Times New Roman" w:hAnsi="Arial" w:cs="Times New Roman"/>
      <w:sz w:val="20"/>
      <w:szCs w:val="20"/>
      <w:lang w:eastAsia="fr-FR"/>
    </w:rPr>
  </w:style>
  <w:style w:type="character" w:styleId="Appelnotedebasdep">
    <w:name w:val="footnote reference"/>
    <w:basedOn w:val="Policepardfaut"/>
    <w:uiPriority w:val="99"/>
    <w:semiHidden/>
    <w:unhideWhenUsed/>
    <w:rsid w:val="005232D1"/>
    <w:rPr>
      <w:vertAlign w:val="superscript"/>
    </w:rPr>
  </w:style>
  <w:style w:type="paragraph" w:customStyle="1" w:styleId="Introductionunilim">
    <w:name w:val="Introduction_unilim"/>
    <w:basedOn w:val="SommaireTablesIndexunilim"/>
    <w:next w:val="Normal"/>
    <w:locked/>
    <w:rsid w:val="004B5163"/>
  </w:style>
  <w:style w:type="paragraph" w:customStyle="1" w:styleId="Conclusionunilim">
    <w:name w:val="Conclusion_unilim"/>
    <w:basedOn w:val="TitresNiveau1Unilim"/>
    <w:next w:val="Normal"/>
    <w:locked/>
    <w:rsid w:val="005232D1"/>
  </w:style>
  <w:style w:type="paragraph" w:styleId="TM3">
    <w:name w:val="toc 3"/>
    <w:basedOn w:val="Normal"/>
    <w:next w:val="Normal"/>
    <w:autoRedefine/>
    <w:uiPriority w:val="39"/>
    <w:unhideWhenUsed/>
    <w:rsid w:val="005F25F3"/>
    <w:pPr>
      <w:tabs>
        <w:tab w:val="right" w:leader="dot" w:pos="9062"/>
      </w:tabs>
      <w:ind w:left="442"/>
    </w:pPr>
  </w:style>
  <w:style w:type="paragraph" w:customStyle="1" w:styleId="CitationDetacheeunilim">
    <w:name w:val="CitationDetachee_unilim"/>
    <w:basedOn w:val="Citation"/>
    <w:next w:val="Normal"/>
    <w:uiPriority w:val="1"/>
    <w:qFormat/>
    <w:locked/>
    <w:rsid w:val="00A809B1"/>
  </w:style>
  <w:style w:type="table" w:styleId="Grilledutableau">
    <w:name w:val="Table Grid"/>
    <w:basedOn w:val="TableauNormal"/>
    <w:uiPriority w:val="59"/>
    <w:rsid w:val="005232D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gende">
    <w:name w:val="caption"/>
    <w:basedOn w:val="CorpsTexteunilim"/>
    <w:next w:val="Sourceunilim"/>
    <w:uiPriority w:val="35"/>
    <w:unhideWhenUsed/>
    <w:rsid w:val="005232D1"/>
    <w:pPr>
      <w:contextualSpacing/>
      <w:jc w:val="center"/>
    </w:pPr>
    <w:rPr>
      <w:bCs/>
      <w:sz w:val="20"/>
      <w:szCs w:val="18"/>
    </w:rPr>
  </w:style>
  <w:style w:type="paragraph" w:styleId="Tabledesillustrations">
    <w:name w:val="table of figures"/>
    <w:basedOn w:val="Normal"/>
    <w:next w:val="Normal"/>
    <w:uiPriority w:val="99"/>
    <w:unhideWhenUsed/>
    <w:rsid w:val="005232D1"/>
  </w:style>
  <w:style w:type="paragraph" w:customStyle="1" w:styleId="Figureunilim">
    <w:name w:val="Figure_unilim"/>
    <w:basedOn w:val="CorpsTexteunilim"/>
    <w:next w:val="Lgende"/>
    <w:locked/>
    <w:rsid w:val="005232D1"/>
    <w:pPr>
      <w:spacing w:before="360"/>
      <w:jc w:val="center"/>
    </w:pPr>
    <w:rPr>
      <w:noProof/>
    </w:rPr>
  </w:style>
  <w:style w:type="paragraph" w:customStyle="1" w:styleId="Sourceunilim">
    <w:name w:val="Source_unilim"/>
    <w:basedOn w:val="Lgende"/>
    <w:next w:val="Normal"/>
    <w:locked/>
    <w:rsid w:val="005232D1"/>
    <w:pPr>
      <w:spacing w:after="360"/>
    </w:pPr>
    <w:rPr>
      <w:iCs/>
    </w:rPr>
  </w:style>
  <w:style w:type="numbering" w:customStyle="1" w:styleId="StyleListeNumunilim">
    <w:name w:val="StyleListeNum_unilim"/>
    <w:uiPriority w:val="99"/>
    <w:locked/>
    <w:rsid w:val="005232D1"/>
    <w:pPr>
      <w:numPr>
        <w:numId w:val="1"/>
      </w:numPr>
    </w:pPr>
  </w:style>
  <w:style w:type="paragraph" w:customStyle="1" w:styleId="ListeNum1unilim">
    <w:name w:val="ListeNum1_unilim"/>
    <w:basedOn w:val="Listeunilim"/>
    <w:uiPriority w:val="3"/>
    <w:qFormat/>
    <w:locked/>
    <w:rsid w:val="005232D1"/>
    <w:pPr>
      <w:keepLines/>
      <w:numPr>
        <w:numId w:val="6"/>
      </w:numPr>
    </w:pPr>
  </w:style>
  <w:style w:type="paragraph" w:customStyle="1" w:styleId="ListeNum2unilim">
    <w:name w:val="ListeNum2_unilim"/>
    <w:basedOn w:val="Listeunilim"/>
    <w:uiPriority w:val="3"/>
    <w:qFormat/>
    <w:locked/>
    <w:rsid w:val="005232D1"/>
    <w:pPr>
      <w:keepLines/>
      <w:numPr>
        <w:ilvl w:val="1"/>
        <w:numId w:val="6"/>
      </w:numPr>
    </w:pPr>
  </w:style>
  <w:style w:type="paragraph" w:customStyle="1" w:styleId="ListeNum3unilim">
    <w:name w:val="ListeNum3_unilim"/>
    <w:basedOn w:val="Listeunilim"/>
    <w:uiPriority w:val="3"/>
    <w:locked/>
    <w:rsid w:val="005232D1"/>
    <w:pPr>
      <w:keepLines/>
      <w:numPr>
        <w:ilvl w:val="2"/>
        <w:numId w:val="6"/>
      </w:numPr>
    </w:pPr>
  </w:style>
  <w:style w:type="paragraph" w:customStyle="1" w:styleId="ListeNum4unilim">
    <w:name w:val="ListeNum4_unilim"/>
    <w:basedOn w:val="Listeunilim"/>
    <w:uiPriority w:val="3"/>
    <w:locked/>
    <w:rsid w:val="005232D1"/>
    <w:pPr>
      <w:keepLines/>
      <w:numPr>
        <w:ilvl w:val="3"/>
        <w:numId w:val="6"/>
      </w:numPr>
    </w:pPr>
  </w:style>
  <w:style w:type="paragraph" w:customStyle="1" w:styleId="ListeTitreunilim">
    <w:name w:val="ListeTitre_unilim"/>
    <w:basedOn w:val="Texteunilim"/>
    <w:locked/>
    <w:rsid w:val="0077528E"/>
    <w:pPr>
      <w:keepNext/>
      <w:keepLines/>
      <w:spacing w:after="0"/>
    </w:pPr>
  </w:style>
  <w:style w:type="paragraph" w:customStyle="1" w:styleId="ListePuce1unilim">
    <w:name w:val="ListePuce1_unilim"/>
    <w:basedOn w:val="Listeunilim"/>
    <w:uiPriority w:val="3"/>
    <w:qFormat/>
    <w:locked/>
    <w:rsid w:val="005232D1"/>
    <w:pPr>
      <w:keepLines/>
      <w:numPr>
        <w:numId w:val="5"/>
      </w:numPr>
    </w:pPr>
    <w:rPr>
      <w:lang w:val="en-US"/>
    </w:rPr>
  </w:style>
  <w:style w:type="paragraph" w:customStyle="1" w:styleId="ListePuce2unilim">
    <w:name w:val="ListePuce2_unilim"/>
    <w:basedOn w:val="Listeunilim"/>
    <w:uiPriority w:val="3"/>
    <w:qFormat/>
    <w:locked/>
    <w:rsid w:val="005232D1"/>
    <w:pPr>
      <w:keepLines/>
      <w:numPr>
        <w:ilvl w:val="1"/>
        <w:numId w:val="5"/>
      </w:numPr>
    </w:pPr>
  </w:style>
  <w:style w:type="paragraph" w:customStyle="1" w:styleId="ListePuce3unilim">
    <w:name w:val="ListePuce3_unilim"/>
    <w:basedOn w:val="Listeunilim"/>
    <w:uiPriority w:val="3"/>
    <w:locked/>
    <w:rsid w:val="005232D1"/>
    <w:pPr>
      <w:keepLines/>
      <w:numPr>
        <w:ilvl w:val="2"/>
        <w:numId w:val="5"/>
      </w:numPr>
    </w:pPr>
  </w:style>
  <w:style w:type="paragraph" w:customStyle="1" w:styleId="ListePuce4unilim">
    <w:name w:val="ListePuce4_unilim"/>
    <w:basedOn w:val="Listeunilim"/>
    <w:uiPriority w:val="3"/>
    <w:locked/>
    <w:rsid w:val="005232D1"/>
    <w:pPr>
      <w:keepLines/>
      <w:numPr>
        <w:ilvl w:val="3"/>
        <w:numId w:val="5"/>
      </w:numPr>
    </w:pPr>
  </w:style>
  <w:style w:type="numbering" w:customStyle="1" w:styleId="StyleListePuceunilim">
    <w:name w:val="StyleListePuce_unilim"/>
    <w:uiPriority w:val="99"/>
    <w:locked/>
    <w:rsid w:val="005232D1"/>
    <w:pPr>
      <w:numPr>
        <w:numId w:val="2"/>
      </w:numPr>
    </w:pPr>
  </w:style>
  <w:style w:type="paragraph" w:customStyle="1" w:styleId="BibliographieTitre1unilim">
    <w:name w:val="BibliographieTitre1_unilim"/>
    <w:basedOn w:val="TitresNiveau1Unilim"/>
    <w:next w:val="Bibliographie"/>
    <w:uiPriority w:val="5"/>
    <w:locked/>
    <w:rsid w:val="00EA737D"/>
  </w:style>
  <w:style w:type="paragraph" w:styleId="Bibliographie">
    <w:name w:val="Bibliography"/>
    <w:basedOn w:val="CorpsTexteunilim"/>
    <w:uiPriority w:val="5"/>
    <w:qFormat/>
    <w:locked/>
    <w:rsid w:val="00EE6613"/>
    <w:pPr>
      <w:ind w:left="397" w:hanging="397"/>
    </w:pPr>
  </w:style>
  <w:style w:type="paragraph" w:customStyle="1" w:styleId="AnnexesTitre1unilim">
    <w:name w:val="AnnexesTitre1_unilim"/>
    <w:basedOn w:val="TitresNiveau1Unilim"/>
    <w:next w:val="Normal"/>
    <w:uiPriority w:val="4"/>
    <w:locked/>
    <w:rsid w:val="00F77857"/>
    <w:pPr>
      <w:numPr>
        <w:numId w:val="34"/>
      </w:numPr>
    </w:pPr>
    <w:rPr>
      <w:noProof/>
    </w:rPr>
  </w:style>
  <w:style w:type="paragraph" w:customStyle="1" w:styleId="AnnexesTitre2unilim">
    <w:name w:val="AnnexesTitre2_unilim"/>
    <w:basedOn w:val="Titresunilim"/>
    <w:next w:val="Normal"/>
    <w:uiPriority w:val="4"/>
    <w:qFormat/>
    <w:locked/>
    <w:rsid w:val="00EE22B8"/>
    <w:pPr>
      <w:pageBreakBefore/>
      <w:numPr>
        <w:ilvl w:val="1"/>
        <w:numId w:val="34"/>
      </w:numPr>
      <w:outlineLvl w:val="1"/>
    </w:pPr>
    <w:rPr>
      <w:sz w:val="28"/>
    </w:rPr>
  </w:style>
  <w:style w:type="paragraph" w:customStyle="1" w:styleId="BibliographieTitre2unilim">
    <w:name w:val="BibliographieTitre2_unilim"/>
    <w:basedOn w:val="Titresunilim"/>
    <w:next w:val="Bibliographie"/>
    <w:uiPriority w:val="5"/>
    <w:qFormat/>
    <w:locked/>
    <w:rsid w:val="005821EE"/>
    <w:pPr>
      <w:outlineLvl w:val="1"/>
    </w:pPr>
  </w:style>
  <w:style w:type="character" w:customStyle="1" w:styleId="DateFinunilim">
    <w:name w:val="DateFin_unilim"/>
    <w:basedOn w:val="Policepardfaut"/>
    <w:uiPriority w:val="1"/>
    <w:locked/>
    <w:rsid w:val="005232D1"/>
  </w:style>
  <w:style w:type="numbering" w:customStyle="1" w:styleId="StyleListeTitresunilim">
    <w:name w:val="StyleListeTitres_unilim"/>
    <w:uiPriority w:val="99"/>
    <w:locked/>
    <w:rsid w:val="00AD123E"/>
    <w:pPr>
      <w:numPr>
        <w:numId w:val="3"/>
      </w:numPr>
    </w:pPr>
  </w:style>
  <w:style w:type="numbering" w:customStyle="1" w:styleId="StyleListeAnnexes">
    <w:name w:val="StyleListeAnnexes"/>
    <w:uiPriority w:val="99"/>
    <w:locked/>
    <w:rsid w:val="00F77857"/>
    <w:pPr>
      <w:numPr>
        <w:numId w:val="4"/>
      </w:numPr>
    </w:pPr>
  </w:style>
  <w:style w:type="paragraph" w:customStyle="1" w:styleId="PageResumesTitleunilim">
    <w:name w:val="PageResumes_Title_unilim"/>
    <w:basedOn w:val="PageResumesTitreunilim"/>
    <w:rsid w:val="005232D1"/>
  </w:style>
  <w:style w:type="paragraph" w:customStyle="1" w:styleId="PageResumesAbstractunilim">
    <w:name w:val="PageResumes_Abstract_unilim"/>
    <w:basedOn w:val="PageResumesResumeunilim"/>
    <w:next w:val="PageResumesKeywordsunilim"/>
    <w:rsid w:val="005232D1"/>
  </w:style>
  <w:style w:type="paragraph" w:customStyle="1" w:styleId="PageResumesKeywordsunilim">
    <w:name w:val="PageResumes_Keywords_unilim"/>
    <w:basedOn w:val="PageResumesMotsClesunilim"/>
    <w:rsid w:val="005232D1"/>
    <w:pPr>
      <w:jc w:val="left"/>
    </w:pPr>
  </w:style>
  <w:style w:type="paragraph" w:styleId="Citation">
    <w:name w:val="Quote"/>
    <w:basedOn w:val="CorpsTexteunilim"/>
    <w:next w:val="Normal"/>
    <w:link w:val="CitationCar"/>
    <w:uiPriority w:val="29"/>
    <w:rsid w:val="003F0587"/>
    <w:pPr>
      <w:spacing w:before="240" w:after="240"/>
      <w:ind w:left="567"/>
    </w:pPr>
    <w:rPr>
      <w:i/>
      <w:iCs/>
    </w:rPr>
  </w:style>
  <w:style w:type="character" w:customStyle="1" w:styleId="CitationCar">
    <w:name w:val="Citation Car"/>
    <w:basedOn w:val="Policepardfaut"/>
    <w:link w:val="Citation"/>
    <w:uiPriority w:val="29"/>
    <w:rsid w:val="002A4A0D"/>
    <w:rPr>
      <w:rFonts w:ascii="Arial" w:eastAsia="Times New Roman" w:hAnsi="Arial" w:cs="Times New Roman"/>
      <w:i/>
      <w:iCs/>
      <w:szCs w:val="24"/>
      <w:lang w:eastAsia="fr-FR"/>
    </w:rPr>
  </w:style>
  <w:style w:type="paragraph" w:styleId="Textedebulles">
    <w:name w:val="Balloon Text"/>
    <w:basedOn w:val="Normal"/>
    <w:link w:val="TextedebullesCar"/>
    <w:uiPriority w:val="99"/>
    <w:semiHidden/>
    <w:unhideWhenUsed/>
    <w:rsid w:val="005232D1"/>
    <w:pPr>
      <w:spacing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5232D1"/>
    <w:rPr>
      <w:rFonts w:ascii="Tahoma" w:eastAsia="Times New Roman" w:hAnsi="Tahoma" w:cs="Tahoma"/>
      <w:sz w:val="16"/>
      <w:szCs w:val="16"/>
      <w:lang w:eastAsia="fr-FR"/>
    </w:rPr>
  </w:style>
  <w:style w:type="paragraph" w:styleId="En-tte">
    <w:name w:val="header"/>
    <w:basedOn w:val="Normal"/>
    <w:link w:val="En-tteCar"/>
    <w:uiPriority w:val="99"/>
    <w:unhideWhenUsed/>
    <w:rsid w:val="007E3448"/>
    <w:pPr>
      <w:tabs>
        <w:tab w:val="center" w:pos="4536"/>
        <w:tab w:val="right" w:pos="9072"/>
      </w:tabs>
      <w:spacing w:line="240" w:lineRule="auto"/>
    </w:pPr>
  </w:style>
  <w:style w:type="character" w:customStyle="1" w:styleId="En-tteCar">
    <w:name w:val="En-tête Car"/>
    <w:basedOn w:val="Policepardfaut"/>
    <w:link w:val="En-tte"/>
    <w:uiPriority w:val="99"/>
    <w:rsid w:val="007E3448"/>
    <w:rPr>
      <w:rFonts w:ascii="Arial" w:eastAsia="Times New Roman" w:hAnsi="Arial" w:cs="Times New Roman"/>
      <w:szCs w:val="24"/>
      <w:lang w:eastAsia="fr-FR"/>
    </w:rPr>
  </w:style>
  <w:style w:type="paragraph" w:customStyle="1" w:styleId="Titresunilim">
    <w:name w:val="Titres_unilim"/>
    <w:basedOn w:val="Normal"/>
    <w:next w:val="Normal"/>
    <w:rsid w:val="00D342D4"/>
    <w:pPr>
      <w:keepNext/>
      <w:keepLines/>
      <w:spacing w:before="240"/>
    </w:pPr>
    <w:rPr>
      <w:b/>
    </w:rPr>
  </w:style>
  <w:style w:type="paragraph" w:customStyle="1" w:styleId="PageTitreNormalunilim">
    <w:name w:val="PageTitre_Normal_unilim"/>
    <w:basedOn w:val="Normal"/>
    <w:rsid w:val="00EE22B8"/>
    <w:pPr>
      <w:spacing w:before="60" w:after="0" w:line="240" w:lineRule="auto"/>
    </w:pPr>
    <w:rPr>
      <w:color w:val="4B575F"/>
      <w:sz w:val="24"/>
    </w:rPr>
  </w:style>
  <w:style w:type="paragraph" w:customStyle="1" w:styleId="CitationVersunilim">
    <w:name w:val="CitationVers_unilim"/>
    <w:basedOn w:val="Citation"/>
    <w:rsid w:val="009C05BB"/>
    <w:pPr>
      <w:contextualSpacing/>
    </w:pPr>
  </w:style>
  <w:style w:type="paragraph" w:customStyle="1" w:styleId="Listeunilim">
    <w:name w:val="Liste_unilim"/>
    <w:basedOn w:val="CorpsTexteunilim"/>
    <w:rsid w:val="00E87415"/>
    <w:rPr>
      <w:noProof/>
    </w:rPr>
  </w:style>
  <w:style w:type="paragraph" w:customStyle="1" w:styleId="PageResumesNormalunilim">
    <w:name w:val="PageResumes_Normal_unilim"/>
    <w:basedOn w:val="CorpsTexteunilim"/>
    <w:next w:val="Normal"/>
    <w:rsid w:val="00EE4FCF"/>
    <w:pPr>
      <w:spacing w:line="240" w:lineRule="auto"/>
    </w:pPr>
    <w:rPr>
      <w:color w:val="4B575F"/>
    </w:rPr>
  </w:style>
  <w:style w:type="character" w:styleId="Textedelespacerserv">
    <w:name w:val="Placeholder Text"/>
    <w:basedOn w:val="Policepardfaut"/>
    <w:uiPriority w:val="99"/>
    <w:semiHidden/>
    <w:rsid w:val="00F80465"/>
    <w:rPr>
      <w:color w:val="DF5B03"/>
    </w:rPr>
  </w:style>
  <w:style w:type="paragraph" w:customStyle="1" w:styleId="PageTitreFaculteunilim">
    <w:name w:val="PageTitre_Faculte_unilim"/>
    <w:basedOn w:val="PageTitreNormalunilim"/>
    <w:next w:val="PageTitreMasterNomunilim"/>
    <w:rsid w:val="00774962"/>
    <w:pPr>
      <w:widowControl w:val="0"/>
      <w:spacing w:before="2400"/>
    </w:pPr>
    <w:rPr>
      <w:b/>
      <w:sz w:val="32"/>
      <w:szCs w:val="32"/>
    </w:rPr>
  </w:style>
  <w:style w:type="paragraph" w:customStyle="1" w:styleId="PageTitreMasterParcoursunilim">
    <w:name w:val="PageTitre_MasterParcours_unilim"/>
    <w:basedOn w:val="PageTitreNormalunilim"/>
    <w:next w:val="PageTitreMasterOptionunilim"/>
    <w:rsid w:val="00BA7C89"/>
    <w:rPr>
      <w:b/>
      <w:sz w:val="28"/>
    </w:rPr>
  </w:style>
  <w:style w:type="paragraph" w:customStyle="1" w:styleId="PageTitreMasterNomunilim">
    <w:name w:val="PageTitre_MasterNom_unilim"/>
    <w:basedOn w:val="PageTitreNormalunilim"/>
    <w:next w:val="PageTitreMasterParcoursunilim"/>
    <w:rsid w:val="00BA7C89"/>
    <w:pPr>
      <w:tabs>
        <w:tab w:val="left" w:pos="6804"/>
      </w:tabs>
    </w:pPr>
    <w:rPr>
      <w:b/>
      <w:sz w:val="30"/>
    </w:rPr>
  </w:style>
  <w:style w:type="paragraph" w:customStyle="1" w:styleId="PageTitreAuteurunilim">
    <w:name w:val="PageTitre_Auteur_unilim"/>
    <w:basedOn w:val="PageTitreNormalunilim"/>
    <w:next w:val="PageTitreStageDatesunilim"/>
    <w:rsid w:val="00774962"/>
    <w:pPr>
      <w:spacing w:before="0" w:after="120"/>
    </w:pPr>
    <w:rPr>
      <w:b/>
      <w:sz w:val="28"/>
    </w:rPr>
  </w:style>
  <w:style w:type="paragraph" w:customStyle="1" w:styleId="PageTitreBlocTitreunilim">
    <w:name w:val="PageTitre_BlocTitre_unilim"/>
    <w:basedOn w:val="PageTitreSousTitreunilim"/>
    <w:next w:val="PageTitreAuteurunilim"/>
    <w:rsid w:val="00186874"/>
    <w:pPr>
      <w:spacing w:before="1080" w:after="480"/>
    </w:pPr>
  </w:style>
  <w:style w:type="character" w:styleId="Marquedecommentaire">
    <w:name w:val="annotation reference"/>
    <w:basedOn w:val="Policepardfaut"/>
    <w:uiPriority w:val="99"/>
    <w:semiHidden/>
    <w:unhideWhenUsed/>
    <w:rsid w:val="00A72D7D"/>
    <w:rPr>
      <w:sz w:val="16"/>
      <w:szCs w:val="16"/>
    </w:rPr>
  </w:style>
  <w:style w:type="character" w:customStyle="1" w:styleId="DateSoutenanceunilim">
    <w:name w:val="DateSoutenance_unilim"/>
    <w:basedOn w:val="Policepardfaut"/>
    <w:uiPriority w:val="1"/>
    <w:rsid w:val="00233F14"/>
  </w:style>
  <w:style w:type="character" w:customStyle="1" w:styleId="TitreTheseunilim">
    <w:name w:val="TitreThese_unilim"/>
    <w:basedOn w:val="Policepardfaut"/>
    <w:uiPriority w:val="1"/>
    <w:rsid w:val="00233F14"/>
  </w:style>
  <w:style w:type="character" w:customStyle="1" w:styleId="Titre7Car">
    <w:name w:val="Titre 7 Car"/>
    <w:basedOn w:val="Policepardfaut"/>
    <w:link w:val="Titre7"/>
    <w:uiPriority w:val="9"/>
    <w:rsid w:val="00AD123E"/>
    <w:rPr>
      <w:rFonts w:ascii="Arial" w:eastAsiaTheme="majorEastAsia" w:hAnsi="Arial" w:cstheme="majorBidi"/>
      <w:b/>
      <w:iCs/>
      <w:szCs w:val="24"/>
      <w:lang w:eastAsia="fr-FR"/>
    </w:rPr>
  </w:style>
  <w:style w:type="character" w:customStyle="1" w:styleId="Titre8Car">
    <w:name w:val="Titre 8 Car"/>
    <w:basedOn w:val="Policepardfaut"/>
    <w:link w:val="Titre8"/>
    <w:uiPriority w:val="9"/>
    <w:semiHidden/>
    <w:rsid w:val="00AD123E"/>
    <w:rPr>
      <w:rFonts w:ascii="Arial" w:eastAsiaTheme="majorEastAsia" w:hAnsi="Arial" w:cstheme="majorBidi"/>
      <w:b/>
      <w:szCs w:val="20"/>
      <w:lang w:eastAsia="fr-FR"/>
    </w:rPr>
  </w:style>
  <w:style w:type="character" w:customStyle="1" w:styleId="Titre9Car">
    <w:name w:val="Titre 9 Car"/>
    <w:basedOn w:val="Policepardfaut"/>
    <w:link w:val="Titre9"/>
    <w:uiPriority w:val="9"/>
    <w:rsid w:val="00AD123E"/>
    <w:rPr>
      <w:rFonts w:ascii="Arial" w:eastAsiaTheme="majorEastAsia" w:hAnsi="Arial" w:cstheme="majorBidi"/>
      <w:b/>
      <w:iCs/>
      <w:szCs w:val="20"/>
      <w:lang w:eastAsia="fr-FR"/>
    </w:rPr>
  </w:style>
  <w:style w:type="paragraph" w:styleId="TM4">
    <w:name w:val="toc 4"/>
    <w:basedOn w:val="Normal"/>
    <w:next w:val="Normal"/>
    <w:autoRedefine/>
    <w:uiPriority w:val="39"/>
    <w:semiHidden/>
    <w:unhideWhenUsed/>
    <w:rsid w:val="005F25F3"/>
    <w:pPr>
      <w:ind w:left="658"/>
    </w:pPr>
  </w:style>
  <w:style w:type="paragraph" w:styleId="TM5">
    <w:name w:val="toc 5"/>
    <w:basedOn w:val="Normal"/>
    <w:next w:val="Normal"/>
    <w:autoRedefine/>
    <w:uiPriority w:val="39"/>
    <w:unhideWhenUsed/>
    <w:rsid w:val="005F25F3"/>
    <w:pPr>
      <w:ind w:left="879"/>
    </w:pPr>
  </w:style>
  <w:style w:type="paragraph" w:styleId="TM6">
    <w:name w:val="toc 6"/>
    <w:basedOn w:val="Normal"/>
    <w:next w:val="Normal"/>
    <w:autoRedefine/>
    <w:uiPriority w:val="39"/>
    <w:semiHidden/>
    <w:unhideWhenUsed/>
    <w:rsid w:val="005F25F3"/>
    <w:pPr>
      <w:ind w:left="1100"/>
    </w:pPr>
  </w:style>
  <w:style w:type="paragraph" w:styleId="TM7">
    <w:name w:val="toc 7"/>
    <w:basedOn w:val="Normal"/>
    <w:next w:val="Normal"/>
    <w:autoRedefine/>
    <w:uiPriority w:val="39"/>
    <w:semiHidden/>
    <w:unhideWhenUsed/>
    <w:rsid w:val="005F25F3"/>
    <w:pPr>
      <w:ind w:left="1321"/>
    </w:pPr>
  </w:style>
  <w:style w:type="paragraph" w:styleId="TM8">
    <w:name w:val="toc 8"/>
    <w:basedOn w:val="Normal"/>
    <w:next w:val="Normal"/>
    <w:autoRedefine/>
    <w:uiPriority w:val="39"/>
    <w:semiHidden/>
    <w:unhideWhenUsed/>
    <w:rsid w:val="005F25F3"/>
    <w:pPr>
      <w:ind w:left="1542"/>
    </w:pPr>
  </w:style>
  <w:style w:type="paragraph" w:styleId="TM9">
    <w:name w:val="toc 9"/>
    <w:basedOn w:val="Normal"/>
    <w:next w:val="Normal"/>
    <w:autoRedefine/>
    <w:uiPriority w:val="39"/>
    <w:semiHidden/>
    <w:unhideWhenUsed/>
    <w:rsid w:val="005F25F3"/>
    <w:pPr>
      <w:ind w:left="1758"/>
    </w:pPr>
  </w:style>
  <w:style w:type="paragraph" w:styleId="Commentaire">
    <w:name w:val="annotation text"/>
    <w:basedOn w:val="Normal"/>
    <w:link w:val="CommentaireCar"/>
    <w:uiPriority w:val="99"/>
    <w:semiHidden/>
    <w:unhideWhenUsed/>
    <w:rsid w:val="00A72D7D"/>
    <w:pPr>
      <w:spacing w:line="240" w:lineRule="auto"/>
    </w:pPr>
    <w:rPr>
      <w:sz w:val="20"/>
      <w:szCs w:val="20"/>
    </w:rPr>
  </w:style>
  <w:style w:type="character" w:customStyle="1" w:styleId="CommentaireCar">
    <w:name w:val="Commentaire Car"/>
    <w:basedOn w:val="Policepardfaut"/>
    <w:link w:val="Commentaire"/>
    <w:uiPriority w:val="99"/>
    <w:semiHidden/>
    <w:rsid w:val="00A72D7D"/>
    <w:rPr>
      <w:rFonts w:ascii="Arial" w:eastAsia="Times New Roman" w:hAnsi="Arial" w:cs="Times New Roman"/>
      <w:sz w:val="20"/>
      <w:szCs w:val="20"/>
      <w:lang w:eastAsia="fr-FR"/>
    </w:rPr>
  </w:style>
  <w:style w:type="paragraph" w:styleId="Objetducommentaire">
    <w:name w:val="annotation subject"/>
    <w:basedOn w:val="Commentaire"/>
    <w:next w:val="Commentaire"/>
    <w:link w:val="ObjetducommentaireCar"/>
    <w:uiPriority w:val="99"/>
    <w:semiHidden/>
    <w:unhideWhenUsed/>
    <w:rsid w:val="00A72D7D"/>
    <w:rPr>
      <w:b/>
      <w:bCs/>
    </w:rPr>
  </w:style>
  <w:style w:type="character" w:customStyle="1" w:styleId="ObjetducommentaireCar">
    <w:name w:val="Objet du commentaire Car"/>
    <w:basedOn w:val="CommentaireCar"/>
    <w:link w:val="Objetducommentaire"/>
    <w:uiPriority w:val="99"/>
    <w:semiHidden/>
    <w:rsid w:val="00A72D7D"/>
    <w:rPr>
      <w:rFonts w:ascii="Arial" w:eastAsia="Times New Roman" w:hAnsi="Arial" w:cs="Times New Roman"/>
      <w:b/>
      <w:bCs/>
      <w:sz w:val="20"/>
      <w:szCs w:val="20"/>
      <w:lang w:eastAsia="fr-FR"/>
    </w:rPr>
  </w:style>
  <w:style w:type="character" w:customStyle="1" w:styleId="Faculteunilim">
    <w:name w:val="Faculte_unilim"/>
    <w:basedOn w:val="Policepardfaut"/>
    <w:uiPriority w:val="1"/>
    <w:rsid w:val="00442976"/>
  </w:style>
  <w:style w:type="paragraph" w:customStyle="1" w:styleId="Normale">
    <w:name w:val="Normal(e)"/>
    <w:basedOn w:val="Normal"/>
    <w:rsid w:val="00FC5504"/>
    <w:pPr>
      <w:widowControl w:val="0"/>
      <w:autoSpaceDE w:val="0"/>
      <w:autoSpaceDN w:val="0"/>
      <w:adjustRightInd w:val="0"/>
      <w:spacing w:line="289" w:lineRule="auto"/>
      <w:textAlignment w:val="baseline"/>
    </w:pPr>
    <w:rPr>
      <w:rFonts w:ascii="Helvetica" w:hAnsi="Helvetica"/>
      <w:color w:val="000000"/>
      <w:sz w:val="24"/>
      <w:szCs w:val="20"/>
    </w:rPr>
  </w:style>
  <w:style w:type="character" w:customStyle="1" w:styleId="Normale1">
    <w:name w:val="Normal(e)1"/>
    <w:rsid w:val="00FC5504"/>
    <w:rPr>
      <w:rFonts w:ascii="Helvetica" w:hAnsi="Helvetica"/>
      <w:color w:val="000000"/>
      <w:spacing w:val="0"/>
      <w:w w:val="100"/>
      <w:position w:val="0"/>
      <w:sz w:val="24"/>
      <w:u w:val="none"/>
      <w:vertAlign w:val="baseline"/>
    </w:rPr>
  </w:style>
  <w:style w:type="paragraph" w:customStyle="1" w:styleId="PageLiminaireListeProfsunilim">
    <w:name w:val="PageLiminaire_ListeProfs_unilim"/>
    <w:basedOn w:val="Normal"/>
    <w:rsid w:val="005F0231"/>
    <w:pPr>
      <w:keepLines/>
      <w:tabs>
        <w:tab w:val="left" w:pos="3969"/>
      </w:tabs>
      <w:spacing w:before="240" w:after="240"/>
      <w:ind w:left="3969" w:hanging="3969"/>
    </w:pPr>
  </w:style>
  <w:style w:type="character" w:customStyle="1" w:styleId="DateNaissanceunilim">
    <w:name w:val="DateNaissance_unilim"/>
    <w:basedOn w:val="Policepardfaut"/>
    <w:uiPriority w:val="1"/>
    <w:rsid w:val="00B1769F"/>
  </w:style>
  <w:style w:type="character" w:customStyle="1" w:styleId="LieuNaissanceunilim">
    <w:name w:val="LieuNaissance_unilim"/>
    <w:basedOn w:val="Policepardfaut"/>
    <w:uiPriority w:val="1"/>
    <w:rsid w:val="009A03D0"/>
  </w:style>
  <w:style w:type="paragraph" w:customStyle="1" w:styleId="PageLiminaireSousTitreListeProfsunilim">
    <w:name w:val="PageLiminaire_SousTitreListeProfs_unilim"/>
    <w:basedOn w:val="Normal"/>
    <w:rsid w:val="005F0231"/>
    <w:pPr>
      <w:keepNext/>
      <w:spacing w:before="360" w:after="240"/>
    </w:pPr>
    <w:rPr>
      <w:b/>
      <w:u w:val="single"/>
    </w:rPr>
  </w:style>
  <w:style w:type="character" w:customStyle="1" w:styleId="SousTitreunilim">
    <w:name w:val="SousTitre_unilim"/>
    <w:basedOn w:val="Policepardfaut"/>
    <w:uiPriority w:val="1"/>
    <w:rsid w:val="004512FA"/>
  </w:style>
  <w:style w:type="character" w:customStyle="1" w:styleId="soustitre">
    <w:name w:val="soustitre"/>
    <w:basedOn w:val="Policepardfaut"/>
    <w:uiPriority w:val="1"/>
    <w:rsid w:val="00431D57"/>
  </w:style>
  <w:style w:type="character" w:styleId="Lienhypertextesuivivisit">
    <w:name w:val="FollowedHyperlink"/>
    <w:basedOn w:val="Policepardfaut"/>
    <w:uiPriority w:val="99"/>
    <w:semiHidden/>
    <w:unhideWhenUsed/>
    <w:rsid w:val="00352B82"/>
    <w:rPr>
      <w:color w:val="919191" w:themeColor="followedHyperlink"/>
      <w:u w:val="single"/>
    </w:rPr>
  </w:style>
  <w:style w:type="paragraph" w:customStyle="1" w:styleId="Codeunilim">
    <w:name w:val="Code_unilim"/>
    <w:basedOn w:val="Normal"/>
    <w:uiPriority w:val="1"/>
    <w:qFormat/>
    <w:rsid w:val="0026477F"/>
    <w:pPr>
      <w:tabs>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s>
      <w:spacing w:line="240" w:lineRule="auto"/>
      <w:ind w:left="567"/>
      <w:contextualSpacing/>
    </w:pPr>
    <w:rPr>
      <w:rFonts w:ascii="Courier New" w:hAnsi="Courier New"/>
      <w:noProof/>
      <w:sz w:val="20"/>
    </w:rPr>
  </w:style>
  <w:style w:type="paragraph" w:customStyle="1" w:styleId="PageTitreStageDatesunilim">
    <w:name w:val="PageTitre_StageDates_unilim"/>
    <w:basedOn w:val="PageTitreNormalunilim"/>
    <w:next w:val="PageTitreStageEtablissementunilim"/>
    <w:locked/>
    <w:rsid w:val="00D309D3"/>
    <w:pPr>
      <w:spacing w:before="240"/>
    </w:pPr>
  </w:style>
  <w:style w:type="paragraph" w:customStyle="1" w:styleId="PageTitreStageEtablissementunilim">
    <w:name w:val="PageTitre_StageEtablissement_unilim"/>
    <w:basedOn w:val="PageTitreNormalunilim"/>
    <w:next w:val="PageTitreTuteurStageunilim"/>
    <w:locked/>
    <w:rsid w:val="003112FA"/>
    <w:rPr>
      <w:b/>
    </w:rPr>
  </w:style>
  <w:style w:type="paragraph" w:customStyle="1" w:styleId="PageTitreTuteurStageunilim">
    <w:name w:val="PageTitre_TuteurStage_unilim"/>
    <w:basedOn w:val="PageTitreNormalunilim"/>
    <w:next w:val="PageTitreTuteurNomunilim"/>
    <w:locked/>
    <w:rsid w:val="00DB1776"/>
    <w:pPr>
      <w:spacing w:before="1080"/>
    </w:pPr>
  </w:style>
  <w:style w:type="paragraph" w:customStyle="1" w:styleId="PageTitreTuteurNomunilim">
    <w:name w:val="PageTitre_TuteurNom_unilim"/>
    <w:basedOn w:val="PageTitreNormalunilim"/>
    <w:next w:val="PageTitreTuteurFonctionunilim"/>
    <w:locked/>
    <w:rsid w:val="00D309D3"/>
    <w:rPr>
      <w:b/>
    </w:rPr>
  </w:style>
  <w:style w:type="paragraph" w:customStyle="1" w:styleId="PageTitreTuteurFonctionunilim">
    <w:name w:val="PageTitre_TuteurFonction_unilim"/>
    <w:basedOn w:val="PageTitreNormalunilim"/>
    <w:locked/>
    <w:rsid w:val="00D309D3"/>
  </w:style>
  <w:style w:type="paragraph" w:customStyle="1" w:styleId="PageTitreAnneeUniversitaireunilim">
    <w:name w:val="PageTitre_AnneeUniversitaire_unilim"/>
    <w:basedOn w:val="PageTitreNormalunilim"/>
    <w:next w:val="PageTitreTitreunilim"/>
    <w:rsid w:val="004B4207"/>
    <w:pPr>
      <w:spacing w:before="480" w:after="1080"/>
    </w:pPr>
    <w:rPr>
      <w:sz w:val="26"/>
    </w:rPr>
  </w:style>
  <w:style w:type="paragraph" w:customStyle="1" w:styleId="Texteunilim">
    <w:name w:val="Texte_unilim"/>
    <w:basedOn w:val="CorpsTexteunilim"/>
    <w:next w:val="Normal"/>
    <w:locked/>
    <w:rsid w:val="00545F29"/>
  </w:style>
  <w:style w:type="paragraph" w:styleId="NormalWeb">
    <w:name w:val="Normal (Web)"/>
    <w:basedOn w:val="Normal"/>
    <w:uiPriority w:val="99"/>
    <w:semiHidden/>
    <w:unhideWhenUsed/>
    <w:rsid w:val="001950F8"/>
    <w:pPr>
      <w:spacing w:before="100" w:beforeAutospacing="1" w:after="100" w:afterAutospacing="1" w:line="240" w:lineRule="auto"/>
    </w:pPr>
    <w:rPr>
      <w:rFonts w:ascii="Times New Roman" w:eastAsiaTheme="minorEastAsia" w:hAnsi="Times New Roman"/>
      <w:sz w:val="24"/>
    </w:rPr>
  </w:style>
  <w:style w:type="character" w:styleId="Numrodeligne">
    <w:name w:val="line number"/>
    <w:basedOn w:val="Policepardfaut"/>
    <w:uiPriority w:val="99"/>
    <w:semiHidden/>
    <w:unhideWhenUsed/>
    <w:rsid w:val="0026477F"/>
  </w:style>
  <w:style w:type="paragraph" w:customStyle="1" w:styleId="PageTitreMasterOptionunilim">
    <w:name w:val="PageTitre_MasterOption_unilim"/>
    <w:basedOn w:val="PageTitreMasterParcoursunilim"/>
    <w:next w:val="PageTitreAnneeUniversitaireunilim"/>
    <w:rsid w:val="00317242"/>
    <w:rPr>
      <w:sz w:val="26"/>
    </w:rPr>
  </w:style>
  <w:style w:type="character" w:customStyle="1" w:styleId="AnneeUniversitaireunilim">
    <w:name w:val="AnneeUniversitaire_unilim"/>
    <w:basedOn w:val="Policepardfaut"/>
    <w:uiPriority w:val="1"/>
    <w:rsid w:val="009B723C"/>
  </w:style>
  <w:style w:type="paragraph" w:customStyle="1" w:styleId="CorpsTexteunilim">
    <w:name w:val="CorpsTexte_unilim"/>
    <w:basedOn w:val="Normal"/>
    <w:rsid w:val="008A3ACB"/>
  </w:style>
  <w:style w:type="character" w:customStyle="1" w:styleId="Titre4Couverture">
    <w:name w:val="Titre4Couverture"/>
    <w:basedOn w:val="Policepardfaut"/>
    <w:uiPriority w:val="1"/>
    <w:rsid w:val="00C60519"/>
  </w:style>
  <w:style w:type="paragraph" w:customStyle="1" w:styleId="AnnexesTitre3unilim">
    <w:name w:val="AnnexesTitre3_unilim"/>
    <w:basedOn w:val="Titresunilim"/>
    <w:next w:val="Normal"/>
    <w:uiPriority w:val="4"/>
    <w:qFormat/>
    <w:rsid w:val="00EE22B8"/>
    <w:pPr>
      <w:numPr>
        <w:ilvl w:val="2"/>
        <w:numId w:val="34"/>
      </w:numPr>
      <w:outlineLvl w:val="2"/>
    </w:pPr>
    <w:rPr>
      <w:sz w:val="24"/>
    </w:rPr>
  </w:style>
  <w:style w:type="character" w:styleId="Mentionnonrsolue">
    <w:name w:val="Unresolved Mention"/>
    <w:basedOn w:val="Policepardfaut"/>
    <w:uiPriority w:val="99"/>
    <w:semiHidden/>
    <w:unhideWhenUsed/>
    <w:rsid w:val="00C50890"/>
    <w:rPr>
      <w:color w:val="605E5C"/>
      <w:shd w:val="clear" w:color="auto" w:fill="E1DFDD"/>
    </w:rPr>
  </w:style>
  <w:style w:type="paragraph" w:styleId="En-ttedetabledesmatires">
    <w:name w:val="TOC Heading"/>
    <w:basedOn w:val="Titre1"/>
    <w:next w:val="Normal"/>
    <w:uiPriority w:val="39"/>
    <w:unhideWhenUsed/>
    <w:qFormat/>
    <w:rsid w:val="007F5761"/>
    <w:pPr>
      <w:pageBreakBefore w:val="0"/>
      <w:numPr>
        <w:numId w:val="0"/>
      </w:numPr>
      <w:pBdr>
        <w:bottom w:val="none" w:sz="0" w:space="0" w:color="auto"/>
      </w:pBdr>
      <w:spacing w:after="0" w:line="259" w:lineRule="auto"/>
      <w:jc w:val="left"/>
      <w:outlineLvl w:val="9"/>
    </w:pPr>
    <w:rPr>
      <w:rFonts w:asciiTheme="majorHAnsi" w:hAnsiTheme="majorHAnsi"/>
      <w:b w:val="0"/>
      <w:bCs w:val="0"/>
      <w:color w:val="A5A5A5" w:themeColor="accent1" w:themeShade="BF"/>
      <w:sz w:val="32"/>
      <w:szCs w:val="32"/>
    </w:rPr>
  </w:style>
  <w:style w:type="paragraph" w:styleId="Paragraphedeliste">
    <w:name w:val="List Paragraph"/>
    <w:basedOn w:val="Normal"/>
    <w:uiPriority w:val="34"/>
    <w:rsid w:val="00410DD7"/>
    <w:pPr>
      <w:ind w:left="720"/>
      <w:contextualSpacing/>
    </w:pPr>
  </w:style>
  <w:style w:type="character" w:styleId="lev">
    <w:name w:val="Strong"/>
    <w:basedOn w:val="Policepardfaut"/>
    <w:uiPriority w:val="22"/>
    <w:qFormat/>
    <w:rsid w:val="000870DC"/>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7051609">
      <w:bodyDiv w:val="1"/>
      <w:marLeft w:val="0"/>
      <w:marRight w:val="0"/>
      <w:marTop w:val="0"/>
      <w:marBottom w:val="0"/>
      <w:divBdr>
        <w:top w:val="none" w:sz="0" w:space="0" w:color="auto"/>
        <w:left w:val="none" w:sz="0" w:space="0" w:color="auto"/>
        <w:bottom w:val="none" w:sz="0" w:space="0" w:color="auto"/>
        <w:right w:val="none" w:sz="0" w:space="0" w:color="auto"/>
      </w:divBdr>
    </w:div>
    <w:div w:id="202526572">
      <w:bodyDiv w:val="1"/>
      <w:marLeft w:val="0"/>
      <w:marRight w:val="0"/>
      <w:marTop w:val="0"/>
      <w:marBottom w:val="0"/>
      <w:divBdr>
        <w:top w:val="none" w:sz="0" w:space="0" w:color="auto"/>
        <w:left w:val="none" w:sz="0" w:space="0" w:color="auto"/>
        <w:bottom w:val="none" w:sz="0" w:space="0" w:color="auto"/>
        <w:right w:val="none" w:sz="0" w:space="0" w:color="auto"/>
      </w:divBdr>
    </w:div>
    <w:div w:id="529801302">
      <w:bodyDiv w:val="1"/>
      <w:marLeft w:val="0"/>
      <w:marRight w:val="0"/>
      <w:marTop w:val="0"/>
      <w:marBottom w:val="0"/>
      <w:divBdr>
        <w:top w:val="none" w:sz="0" w:space="0" w:color="auto"/>
        <w:left w:val="none" w:sz="0" w:space="0" w:color="auto"/>
        <w:bottom w:val="none" w:sz="0" w:space="0" w:color="auto"/>
        <w:right w:val="none" w:sz="0" w:space="0" w:color="auto"/>
      </w:divBdr>
    </w:div>
    <w:div w:id="563444499">
      <w:bodyDiv w:val="1"/>
      <w:marLeft w:val="0"/>
      <w:marRight w:val="0"/>
      <w:marTop w:val="0"/>
      <w:marBottom w:val="0"/>
      <w:divBdr>
        <w:top w:val="none" w:sz="0" w:space="0" w:color="auto"/>
        <w:left w:val="none" w:sz="0" w:space="0" w:color="auto"/>
        <w:bottom w:val="none" w:sz="0" w:space="0" w:color="auto"/>
        <w:right w:val="none" w:sz="0" w:space="0" w:color="auto"/>
      </w:divBdr>
    </w:div>
    <w:div w:id="768351904">
      <w:bodyDiv w:val="1"/>
      <w:marLeft w:val="0"/>
      <w:marRight w:val="0"/>
      <w:marTop w:val="0"/>
      <w:marBottom w:val="0"/>
      <w:divBdr>
        <w:top w:val="none" w:sz="0" w:space="0" w:color="auto"/>
        <w:left w:val="none" w:sz="0" w:space="0" w:color="auto"/>
        <w:bottom w:val="none" w:sz="0" w:space="0" w:color="auto"/>
        <w:right w:val="none" w:sz="0" w:space="0" w:color="auto"/>
      </w:divBdr>
    </w:div>
    <w:div w:id="793140115">
      <w:bodyDiv w:val="1"/>
      <w:marLeft w:val="0"/>
      <w:marRight w:val="0"/>
      <w:marTop w:val="0"/>
      <w:marBottom w:val="0"/>
      <w:divBdr>
        <w:top w:val="none" w:sz="0" w:space="0" w:color="auto"/>
        <w:left w:val="none" w:sz="0" w:space="0" w:color="auto"/>
        <w:bottom w:val="none" w:sz="0" w:space="0" w:color="auto"/>
        <w:right w:val="none" w:sz="0" w:space="0" w:color="auto"/>
      </w:divBdr>
    </w:div>
    <w:div w:id="841968267">
      <w:bodyDiv w:val="1"/>
      <w:marLeft w:val="0"/>
      <w:marRight w:val="0"/>
      <w:marTop w:val="0"/>
      <w:marBottom w:val="0"/>
      <w:divBdr>
        <w:top w:val="none" w:sz="0" w:space="0" w:color="auto"/>
        <w:left w:val="none" w:sz="0" w:space="0" w:color="auto"/>
        <w:bottom w:val="none" w:sz="0" w:space="0" w:color="auto"/>
        <w:right w:val="none" w:sz="0" w:space="0" w:color="auto"/>
      </w:divBdr>
    </w:div>
    <w:div w:id="893783111">
      <w:bodyDiv w:val="1"/>
      <w:marLeft w:val="0"/>
      <w:marRight w:val="0"/>
      <w:marTop w:val="0"/>
      <w:marBottom w:val="0"/>
      <w:divBdr>
        <w:top w:val="none" w:sz="0" w:space="0" w:color="auto"/>
        <w:left w:val="none" w:sz="0" w:space="0" w:color="auto"/>
        <w:bottom w:val="none" w:sz="0" w:space="0" w:color="auto"/>
        <w:right w:val="none" w:sz="0" w:space="0" w:color="auto"/>
      </w:divBdr>
    </w:div>
    <w:div w:id="1144200573">
      <w:bodyDiv w:val="1"/>
      <w:marLeft w:val="0"/>
      <w:marRight w:val="0"/>
      <w:marTop w:val="0"/>
      <w:marBottom w:val="0"/>
      <w:divBdr>
        <w:top w:val="none" w:sz="0" w:space="0" w:color="auto"/>
        <w:left w:val="none" w:sz="0" w:space="0" w:color="auto"/>
        <w:bottom w:val="none" w:sz="0" w:space="0" w:color="auto"/>
        <w:right w:val="none" w:sz="0" w:space="0" w:color="auto"/>
      </w:divBdr>
    </w:div>
    <w:div w:id="1229346371">
      <w:bodyDiv w:val="1"/>
      <w:marLeft w:val="0"/>
      <w:marRight w:val="0"/>
      <w:marTop w:val="0"/>
      <w:marBottom w:val="0"/>
      <w:divBdr>
        <w:top w:val="none" w:sz="0" w:space="0" w:color="auto"/>
        <w:left w:val="none" w:sz="0" w:space="0" w:color="auto"/>
        <w:bottom w:val="none" w:sz="0" w:space="0" w:color="auto"/>
        <w:right w:val="none" w:sz="0" w:space="0" w:color="auto"/>
      </w:divBdr>
    </w:div>
    <w:div w:id="1241866516">
      <w:bodyDiv w:val="1"/>
      <w:marLeft w:val="0"/>
      <w:marRight w:val="0"/>
      <w:marTop w:val="0"/>
      <w:marBottom w:val="0"/>
      <w:divBdr>
        <w:top w:val="none" w:sz="0" w:space="0" w:color="auto"/>
        <w:left w:val="none" w:sz="0" w:space="0" w:color="auto"/>
        <w:bottom w:val="none" w:sz="0" w:space="0" w:color="auto"/>
        <w:right w:val="none" w:sz="0" w:space="0" w:color="auto"/>
      </w:divBdr>
    </w:div>
    <w:div w:id="1251966658">
      <w:bodyDiv w:val="1"/>
      <w:marLeft w:val="0"/>
      <w:marRight w:val="0"/>
      <w:marTop w:val="0"/>
      <w:marBottom w:val="0"/>
      <w:divBdr>
        <w:top w:val="none" w:sz="0" w:space="0" w:color="auto"/>
        <w:left w:val="none" w:sz="0" w:space="0" w:color="auto"/>
        <w:bottom w:val="none" w:sz="0" w:space="0" w:color="auto"/>
        <w:right w:val="none" w:sz="0" w:space="0" w:color="auto"/>
      </w:divBdr>
    </w:div>
    <w:div w:id="1382438387">
      <w:bodyDiv w:val="1"/>
      <w:marLeft w:val="0"/>
      <w:marRight w:val="0"/>
      <w:marTop w:val="0"/>
      <w:marBottom w:val="0"/>
      <w:divBdr>
        <w:top w:val="none" w:sz="0" w:space="0" w:color="auto"/>
        <w:left w:val="none" w:sz="0" w:space="0" w:color="auto"/>
        <w:bottom w:val="none" w:sz="0" w:space="0" w:color="auto"/>
        <w:right w:val="none" w:sz="0" w:space="0" w:color="auto"/>
      </w:divBdr>
    </w:div>
    <w:div w:id="1503469543">
      <w:bodyDiv w:val="1"/>
      <w:marLeft w:val="0"/>
      <w:marRight w:val="0"/>
      <w:marTop w:val="0"/>
      <w:marBottom w:val="0"/>
      <w:divBdr>
        <w:top w:val="none" w:sz="0" w:space="0" w:color="auto"/>
        <w:left w:val="none" w:sz="0" w:space="0" w:color="auto"/>
        <w:bottom w:val="none" w:sz="0" w:space="0" w:color="auto"/>
        <w:right w:val="none" w:sz="0" w:space="0" w:color="auto"/>
      </w:divBdr>
    </w:div>
    <w:div w:id="1605116980">
      <w:bodyDiv w:val="1"/>
      <w:marLeft w:val="0"/>
      <w:marRight w:val="0"/>
      <w:marTop w:val="0"/>
      <w:marBottom w:val="0"/>
      <w:divBdr>
        <w:top w:val="none" w:sz="0" w:space="0" w:color="auto"/>
        <w:left w:val="none" w:sz="0" w:space="0" w:color="auto"/>
        <w:bottom w:val="none" w:sz="0" w:space="0" w:color="auto"/>
        <w:right w:val="none" w:sz="0" w:space="0" w:color="auto"/>
      </w:divBdr>
    </w:div>
    <w:div w:id="1637417293">
      <w:bodyDiv w:val="1"/>
      <w:marLeft w:val="0"/>
      <w:marRight w:val="0"/>
      <w:marTop w:val="0"/>
      <w:marBottom w:val="0"/>
      <w:divBdr>
        <w:top w:val="none" w:sz="0" w:space="0" w:color="auto"/>
        <w:left w:val="none" w:sz="0" w:space="0" w:color="auto"/>
        <w:bottom w:val="none" w:sz="0" w:space="0" w:color="auto"/>
        <w:right w:val="none" w:sz="0" w:space="0" w:color="auto"/>
      </w:divBdr>
      <w:divsChild>
        <w:div w:id="1087192319">
          <w:marLeft w:val="0"/>
          <w:marRight w:val="0"/>
          <w:marTop w:val="0"/>
          <w:marBottom w:val="0"/>
          <w:divBdr>
            <w:top w:val="none" w:sz="0" w:space="0" w:color="auto"/>
            <w:left w:val="none" w:sz="0" w:space="0" w:color="auto"/>
            <w:bottom w:val="none" w:sz="0" w:space="0" w:color="auto"/>
            <w:right w:val="none" w:sz="0" w:space="0" w:color="auto"/>
          </w:divBdr>
        </w:div>
        <w:div w:id="625895334">
          <w:marLeft w:val="0"/>
          <w:marRight w:val="0"/>
          <w:marTop w:val="0"/>
          <w:marBottom w:val="0"/>
          <w:divBdr>
            <w:top w:val="none" w:sz="0" w:space="0" w:color="auto"/>
            <w:left w:val="none" w:sz="0" w:space="0" w:color="auto"/>
            <w:bottom w:val="none" w:sz="0" w:space="0" w:color="auto"/>
            <w:right w:val="none" w:sz="0" w:space="0" w:color="auto"/>
          </w:divBdr>
        </w:div>
        <w:div w:id="511188674">
          <w:marLeft w:val="0"/>
          <w:marRight w:val="0"/>
          <w:marTop w:val="0"/>
          <w:marBottom w:val="0"/>
          <w:divBdr>
            <w:top w:val="none" w:sz="0" w:space="0" w:color="auto"/>
            <w:left w:val="none" w:sz="0" w:space="0" w:color="auto"/>
            <w:bottom w:val="none" w:sz="0" w:space="0" w:color="auto"/>
            <w:right w:val="none" w:sz="0" w:space="0" w:color="auto"/>
          </w:divBdr>
        </w:div>
        <w:div w:id="1250653">
          <w:marLeft w:val="0"/>
          <w:marRight w:val="0"/>
          <w:marTop w:val="0"/>
          <w:marBottom w:val="0"/>
          <w:divBdr>
            <w:top w:val="none" w:sz="0" w:space="0" w:color="auto"/>
            <w:left w:val="none" w:sz="0" w:space="0" w:color="auto"/>
            <w:bottom w:val="none" w:sz="0" w:space="0" w:color="auto"/>
            <w:right w:val="none" w:sz="0" w:space="0" w:color="auto"/>
          </w:divBdr>
        </w:div>
        <w:div w:id="1078596186">
          <w:marLeft w:val="0"/>
          <w:marRight w:val="0"/>
          <w:marTop w:val="0"/>
          <w:marBottom w:val="0"/>
          <w:divBdr>
            <w:top w:val="none" w:sz="0" w:space="0" w:color="auto"/>
            <w:left w:val="none" w:sz="0" w:space="0" w:color="auto"/>
            <w:bottom w:val="none" w:sz="0" w:space="0" w:color="auto"/>
            <w:right w:val="none" w:sz="0" w:space="0" w:color="auto"/>
          </w:divBdr>
        </w:div>
        <w:div w:id="271400018">
          <w:marLeft w:val="0"/>
          <w:marRight w:val="0"/>
          <w:marTop w:val="0"/>
          <w:marBottom w:val="0"/>
          <w:divBdr>
            <w:top w:val="none" w:sz="0" w:space="0" w:color="auto"/>
            <w:left w:val="none" w:sz="0" w:space="0" w:color="auto"/>
            <w:bottom w:val="none" w:sz="0" w:space="0" w:color="auto"/>
            <w:right w:val="none" w:sz="0" w:space="0" w:color="auto"/>
          </w:divBdr>
        </w:div>
        <w:div w:id="522400349">
          <w:marLeft w:val="0"/>
          <w:marRight w:val="0"/>
          <w:marTop w:val="0"/>
          <w:marBottom w:val="0"/>
          <w:divBdr>
            <w:top w:val="none" w:sz="0" w:space="0" w:color="auto"/>
            <w:left w:val="none" w:sz="0" w:space="0" w:color="auto"/>
            <w:bottom w:val="none" w:sz="0" w:space="0" w:color="auto"/>
            <w:right w:val="none" w:sz="0" w:space="0" w:color="auto"/>
          </w:divBdr>
        </w:div>
        <w:div w:id="791166574">
          <w:marLeft w:val="0"/>
          <w:marRight w:val="0"/>
          <w:marTop w:val="0"/>
          <w:marBottom w:val="0"/>
          <w:divBdr>
            <w:top w:val="none" w:sz="0" w:space="0" w:color="auto"/>
            <w:left w:val="none" w:sz="0" w:space="0" w:color="auto"/>
            <w:bottom w:val="none" w:sz="0" w:space="0" w:color="auto"/>
            <w:right w:val="none" w:sz="0" w:space="0" w:color="auto"/>
          </w:divBdr>
        </w:div>
        <w:div w:id="2067602304">
          <w:marLeft w:val="0"/>
          <w:marRight w:val="0"/>
          <w:marTop w:val="0"/>
          <w:marBottom w:val="0"/>
          <w:divBdr>
            <w:top w:val="none" w:sz="0" w:space="0" w:color="auto"/>
            <w:left w:val="none" w:sz="0" w:space="0" w:color="auto"/>
            <w:bottom w:val="none" w:sz="0" w:space="0" w:color="auto"/>
            <w:right w:val="none" w:sz="0" w:space="0" w:color="auto"/>
          </w:divBdr>
        </w:div>
        <w:div w:id="2117209746">
          <w:marLeft w:val="0"/>
          <w:marRight w:val="0"/>
          <w:marTop w:val="0"/>
          <w:marBottom w:val="0"/>
          <w:divBdr>
            <w:top w:val="none" w:sz="0" w:space="0" w:color="auto"/>
            <w:left w:val="none" w:sz="0" w:space="0" w:color="auto"/>
            <w:bottom w:val="none" w:sz="0" w:space="0" w:color="auto"/>
            <w:right w:val="none" w:sz="0" w:space="0" w:color="auto"/>
          </w:divBdr>
        </w:div>
        <w:div w:id="1171681539">
          <w:marLeft w:val="0"/>
          <w:marRight w:val="0"/>
          <w:marTop w:val="0"/>
          <w:marBottom w:val="0"/>
          <w:divBdr>
            <w:top w:val="none" w:sz="0" w:space="0" w:color="auto"/>
            <w:left w:val="none" w:sz="0" w:space="0" w:color="auto"/>
            <w:bottom w:val="none" w:sz="0" w:space="0" w:color="auto"/>
            <w:right w:val="none" w:sz="0" w:space="0" w:color="auto"/>
          </w:divBdr>
        </w:div>
        <w:div w:id="648048750">
          <w:marLeft w:val="0"/>
          <w:marRight w:val="0"/>
          <w:marTop w:val="0"/>
          <w:marBottom w:val="0"/>
          <w:divBdr>
            <w:top w:val="none" w:sz="0" w:space="0" w:color="auto"/>
            <w:left w:val="none" w:sz="0" w:space="0" w:color="auto"/>
            <w:bottom w:val="none" w:sz="0" w:space="0" w:color="auto"/>
            <w:right w:val="none" w:sz="0" w:space="0" w:color="auto"/>
          </w:divBdr>
        </w:div>
        <w:div w:id="160974953">
          <w:marLeft w:val="0"/>
          <w:marRight w:val="0"/>
          <w:marTop w:val="0"/>
          <w:marBottom w:val="0"/>
          <w:divBdr>
            <w:top w:val="none" w:sz="0" w:space="0" w:color="auto"/>
            <w:left w:val="none" w:sz="0" w:space="0" w:color="auto"/>
            <w:bottom w:val="none" w:sz="0" w:space="0" w:color="auto"/>
            <w:right w:val="none" w:sz="0" w:space="0" w:color="auto"/>
          </w:divBdr>
        </w:div>
        <w:div w:id="160856625">
          <w:marLeft w:val="0"/>
          <w:marRight w:val="0"/>
          <w:marTop w:val="0"/>
          <w:marBottom w:val="0"/>
          <w:divBdr>
            <w:top w:val="none" w:sz="0" w:space="0" w:color="auto"/>
            <w:left w:val="none" w:sz="0" w:space="0" w:color="auto"/>
            <w:bottom w:val="none" w:sz="0" w:space="0" w:color="auto"/>
            <w:right w:val="none" w:sz="0" w:space="0" w:color="auto"/>
          </w:divBdr>
        </w:div>
      </w:divsChild>
    </w:div>
    <w:div w:id="1729259671">
      <w:bodyDiv w:val="1"/>
      <w:marLeft w:val="0"/>
      <w:marRight w:val="0"/>
      <w:marTop w:val="0"/>
      <w:marBottom w:val="0"/>
      <w:divBdr>
        <w:top w:val="none" w:sz="0" w:space="0" w:color="auto"/>
        <w:left w:val="none" w:sz="0" w:space="0" w:color="auto"/>
        <w:bottom w:val="none" w:sz="0" w:space="0" w:color="auto"/>
        <w:right w:val="none" w:sz="0" w:space="0" w:color="auto"/>
      </w:divBdr>
    </w:div>
    <w:div w:id="1860310289">
      <w:bodyDiv w:val="1"/>
      <w:marLeft w:val="0"/>
      <w:marRight w:val="0"/>
      <w:marTop w:val="0"/>
      <w:marBottom w:val="0"/>
      <w:divBdr>
        <w:top w:val="none" w:sz="0" w:space="0" w:color="auto"/>
        <w:left w:val="none" w:sz="0" w:space="0" w:color="auto"/>
        <w:bottom w:val="none" w:sz="0" w:space="0" w:color="auto"/>
        <w:right w:val="none" w:sz="0" w:space="0" w:color="auto"/>
      </w:divBdr>
    </w:div>
    <w:div w:id="1914317576">
      <w:bodyDiv w:val="1"/>
      <w:marLeft w:val="0"/>
      <w:marRight w:val="0"/>
      <w:marTop w:val="0"/>
      <w:marBottom w:val="0"/>
      <w:divBdr>
        <w:top w:val="none" w:sz="0" w:space="0" w:color="auto"/>
        <w:left w:val="none" w:sz="0" w:space="0" w:color="auto"/>
        <w:bottom w:val="none" w:sz="0" w:space="0" w:color="auto"/>
        <w:right w:val="none" w:sz="0" w:space="0" w:color="auto"/>
      </w:divBdr>
      <w:divsChild>
        <w:div w:id="1786120525">
          <w:marLeft w:val="0"/>
          <w:marRight w:val="0"/>
          <w:marTop w:val="0"/>
          <w:marBottom w:val="0"/>
          <w:divBdr>
            <w:top w:val="none" w:sz="0" w:space="0" w:color="auto"/>
            <w:left w:val="none" w:sz="0" w:space="0" w:color="auto"/>
            <w:bottom w:val="none" w:sz="0" w:space="0" w:color="auto"/>
            <w:right w:val="none" w:sz="0" w:space="0" w:color="auto"/>
          </w:divBdr>
        </w:div>
        <w:div w:id="1736470637">
          <w:marLeft w:val="0"/>
          <w:marRight w:val="0"/>
          <w:marTop w:val="0"/>
          <w:marBottom w:val="0"/>
          <w:divBdr>
            <w:top w:val="none" w:sz="0" w:space="0" w:color="auto"/>
            <w:left w:val="none" w:sz="0" w:space="0" w:color="auto"/>
            <w:bottom w:val="none" w:sz="0" w:space="0" w:color="auto"/>
            <w:right w:val="none" w:sz="0" w:space="0" w:color="auto"/>
          </w:divBdr>
        </w:div>
        <w:div w:id="340472275">
          <w:marLeft w:val="0"/>
          <w:marRight w:val="0"/>
          <w:marTop w:val="0"/>
          <w:marBottom w:val="0"/>
          <w:divBdr>
            <w:top w:val="none" w:sz="0" w:space="0" w:color="auto"/>
            <w:left w:val="none" w:sz="0" w:space="0" w:color="auto"/>
            <w:bottom w:val="none" w:sz="0" w:space="0" w:color="auto"/>
            <w:right w:val="none" w:sz="0" w:space="0" w:color="auto"/>
          </w:divBdr>
        </w:div>
        <w:div w:id="1984114486">
          <w:marLeft w:val="0"/>
          <w:marRight w:val="0"/>
          <w:marTop w:val="0"/>
          <w:marBottom w:val="0"/>
          <w:divBdr>
            <w:top w:val="none" w:sz="0" w:space="0" w:color="auto"/>
            <w:left w:val="none" w:sz="0" w:space="0" w:color="auto"/>
            <w:bottom w:val="none" w:sz="0" w:space="0" w:color="auto"/>
            <w:right w:val="none" w:sz="0" w:space="0" w:color="auto"/>
          </w:divBdr>
        </w:div>
        <w:div w:id="1768426125">
          <w:marLeft w:val="0"/>
          <w:marRight w:val="0"/>
          <w:marTop w:val="0"/>
          <w:marBottom w:val="0"/>
          <w:divBdr>
            <w:top w:val="none" w:sz="0" w:space="0" w:color="auto"/>
            <w:left w:val="none" w:sz="0" w:space="0" w:color="auto"/>
            <w:bottom w:val="none" w:sz="0" w:space="0" w:color="auto"/>
            <w:right w:val="none" w:sz="0" w:space="0" w:color="auto"/>
          </w:divBdr>
        </w:div>
        <w:div w:id="1504398115">
          <w:marLeft w:val="0"/>
          <w:marRight w:val="0"/>
          <w:marTop w:val="0"/>
          <w:marBottom w:val="0"/>
          <w:divBdr>
            <w:top w:val="none" w:sz="0" w:space="0" w:color="auto"/>
            <w:left w:val="none" w:sz="0" w:space="0" w:color="auto"/>
            <w:bottom w:val="none" w:sz="0" w:space="0" w:color="auto"/>
            <w:right w:val="none" w:sz="0" w:space="0" w:color="auto"/>
          </w:divBdr>
        </w:div>
        <w:div w:id="597908238">
          <w:marLeft w:val="0"/>
          <w:marRight w:val="0"/>
          <w:marTop w:val="0"/>
          <w:marBottom w:val="0"/>
          <w:divBdr>
            <w:top w:val="none" w:sz="0" w:space="0" w:color="auto"/>
            <w:left w:val="none" w:sz="0" w:space="0" w:color="auto"/>
            <w:bottom w:val="none" w:sz="0" w:space="0" w:color="auto"/>
            <w:right w:val="none" w:sz="0" w:space="0" w:color="auto"/>
          </w:divBdr>
        </w:div>
        <w:div w:id="1153793338">
          <w:marLeft w:val="0"/>
          <w:marRight w:val="0"/>
          <w:marTop w:val="0"/>
          <w:marBottom w:val="0"/>
          <w:divBdr>
            <w:top w:val="none" w:sz="0" w:space="0" w:color="auto"/>
            <w:left w:val="none" w:sz="0" w:space="0" w:color="auto"/>
            <w:bottom w:val="none" w:sz="0" w:space="0" w:color="auto"/>
            <w:right w:val="none" w:sz="0" w:space="0" w:color="auto"/>
          </w:divBdr>
        </w:div>
        <w:div w:id="2058310608">
          <w:marLeft w:val="0"/>
          <w:marRight w:val="0"/>
          <w:marTop w:val="0"/>
          <w:marBottom w:val="0"/>
          <w:divBdr>
            <w:top w:val="none" w:sz="0" w:space="0" w:color="auto"/>
            <w:left w:val="none" w:sz="0" w:space="0" w:color="auto"/>
            <w:bottom w:val="none" w:sz="0" w:space="0" w:color="auto"/>
            <w:right w:val="none" w:sz="0" w:space="0" w:color="auto"/>
          </w:divBdr>
        </w:div>
        <w:div w:id="1740590649">
          <w:marLeft w:val="0"/>
          <w:marRight w:val="0"/>
          <w:marTop w:val="0"/>
          <w:marBottom w:val="0"/>
          <w:divBdr>
            <w:top w:val="none" w:sz="0" w:space="0" w:color="auto"/>
            <w:left w:val="none" w:sz="0" w:space="0" w:color="auto"/>
            <w:bottom w:val="none" w:sz="0" w:space="0" w:color="auto"/>
            <w:right w:val="none" w:sz="0" w:space="0" w:color="auto"/>
          </w:divBdr>
        </w:div>
        <w:div w:id="1447701188">
          <w:marLeft w:val="0"/>
          <w:marRight w:val="0"/>
          <w:marTop w:val="0"/>
          <w:marBottom w:val="0"/>
          <w:divBdr>
            <w:top w:val="none" w:sz="0" w:space="0" w:color="auto"/>
            <w:left w:val="none" w:sz="0" w:space="0" w:color="auto"/>
            <w:bottom w:val="none" w:sz="0" w:space="0" w:color="auto"/>
            <w:right w:val="none" w:sz="0" w:space="0" w:color="auto"/>
          </w:divBdr>
        </w:div>
        <w:div w:id="743526924">
          <w:marLeft w:val="0"/>
          <w:marRight w:val="0"/>
          <w:marTop w:val="0"/>
          <w:marBottom w:val="0"/>
          <w:divBdr>
            <w:top w:val="none" w:sz="0" w:space="0" w:color="auto"/>
            <w:left w:val="none" w:sz="0" w:space="0" w:color="auto"/>
            <w:bottom w:val="none" w:sz="0" w:space="0" w:color="auto"/>
            <w:right w:val="none" w:sz="0" w:space="0" w:color="auto"/>
          </w:divBdr>
        </w:div>
        <w:div w:id="1155679401">
          <w:marLeft w:val="0"/>
          <w:marRight w:val="0"/>
          <w:marTop w:val="0"/>
          <w:marBottom w:val="0"/>
          <w:divBdr>
            <w:top w:val="none" w:sz="0" w:space="0" w:color="auto"/>
            <w:left w:val="none" w:sz="0" w:space="0" w:color="auto"/>
            <w:bottom w:val="none" w:sz="0" w:space="0" w:color="auto"/>
            <w:right w:val="none" w:sz="0" w:space="0" w:color="auto"/>
          </w:divBdr>
        </w:div>
        <w:div w:id="1761099790">
          <w:marLeft w:val="0"/>
          <w:marRight w:val="0"/>
          <w:marTop w:val="0"/>
          <w:marBottom w:val="0"/>
          <w:divBdr>
            <w:top w:val="none" w:sz="0" w:space="0" w:color="auto"/>
            <w:left w:val="none" w:sz="0" w:space="0" w:color="auto"/>
            <w:bottom w:val="none" w:sz="0" w:space="0" w:color="auto"/>
            <w:right w:val="none" w:sz="0" w:space="0" w:color="auto"/>
          </w:divBdr>
        </w:div>
      </w:divsChild>
    </w:div>
    <w:div w:id="1931887044">
      <w:bodyDiv w:val="1"/>
      <w:marLeft w:val="0"/>
      <w:marRight w:val="0"/>
      <w:marTop w:val="0"/>
      <w:marBottom w:val="0"/>
      <w:divBdr>
        <w:top w:val="none" w:sz="0" w:space="0" w:color="auto"/>
        <w:left w:val="none" w:sz="0" w:space="0" w:color="auto"/>
        <w:bottom w:val="none" w:sz="0" w:space="0" w:color="auto"/>
        <w:right w:val="none" w:sz="0" w:space="0" w:color="auto"/>
      </w:divBdr>
    </w:div>
    <w:div w:id="2045672649">
      <w:bodyDiv w:val="1"/>
      <w:marLeft w:val="0"/>
      <w:marRight w:val="0"/>
      <w:marTop w:val="0"/>
      <w:marBottom w:val="0"/>
      <w:divBdr>
        <w:top w:val="none" w:sz="0" w:space="0" w:color="auto"/>
        <w:left w:val="none" w:sz="0" w:space="0" w:color="auto"/>
        <w:bottom w:val="none" w:sz="0" w:space="0" w:color="auto"/>
        <w:right w:val="none" w:sz="0" w:space="0" w:color="auto"/>
      </w:divBdr>
    </w:div>
    <w:div w:id="21341265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hyperlink" Target="https://github.com/adriens/temps-attente-matrix-led.git" TargetMode="External"/><Relationship Id="rId26" Type="http://schemas.openxmlformats.org/officeDocument/2006/relationships/image" Target="media/image15.jpeg"/><Relationship Id="rId39" Type="http://schemas.openxmlformats.org/officeDocument/2006/relationships/image" Target="media/image28.jpeg"/><Relationship Id="rId21" Type="http://schemas.openxmlformats.org/officeDocument/2006/relationships/image" Target="media/image10.png"/><Relationship Id="rId34" Type="http://schemas.openxmlformats.org/officeDocument/2006/relationships/image" Target="media/image23.jpg"/><Relationship Id="rId42" Type="http://schemas.openxmlformats.org/officeDocument/2006/relationships/image" Target="media/image31.jp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8.jpg"/><Relationship Id="rId11" Type="http://schemas.openxmlformats.org/officeDocument/2006/relationships/image" Target="media/image2.wmf"/><Relationship Id="rId24" Type="http://schemas.openxmlformats.org/officeDocument/2006/relationships/image" Target="media/image13.jpg"/><Relationship Id="rId32" Type="http://schemas.openxmlformats.org/officeDocument/2006/relationships/image" Target="media/image21.jpeg"/><Relationship Id="rId37" Type="http://schemas.openxmlformats.org/officeDocument/2006/relationships/image" Target="media/image26.jpeg"/><Relationship Id="rId40" Type="http://schemas.openxmlformats.org/officeDocument/2006/relationships/image" Target="media/image29.jpg"/><Relationship Id="rId45" Type="http://schemas.openxmlformats.org/officeDocument/2006/relationships/header" Target="header3.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2.png"/><Relationship Id="rId28" Type="http://schemas.openxmlformats.org/officeDocument/2006/relationships/image" Target="media/image17.jpg"/><Relationship Id="rId36" Type="http://schemas.openxmlformats.org/officeDocument/2006/relationships/image" Target="media/image25.jpg"/><Relationship Id="rId49" Type="http://schemas.openxmlformats.org/officeDocument/2006/relationships/theme" Target="theme/theme1.xml"/><Relationship Id="rId10" Type="http://schemas.openxmlformats.org/officeDocument/2006/relationships/hyperlink" Target="http://creativecommons.org/licenses/by-nc-nd/3.0/fr/" TargetMode="External"/><Relationship Id="rId19" Type="http://schemas.openxmlformats.org/officeDocument/2006/relationships/image" Target="media/image8.png"/><Relationship Id="rId31" Type="http://schemas.openxmlformats.org/officeDocument/2006/relationships/image" Target="media/image20.jpeg"/><Relationship Id="rId44" Type="http://schemas.openxmlformats.org/officeDocument/2006/relationships/hyperlink" Target="https://github.com/adriens/temps-attente-matrix-led" TargetMode="External"/><Relationship Id="rId4" Type="http://schemas.openxmlformats.org/officeDocument/2006/relationships/settings" Target="settings.xml"/><Relationship Id="rId9" Type="http://schemas.openxmlformats.org/officeDocument/2006/relationships/hyperlink" Target="https://creativecommons.org/licenses/by-nc-nd/4.0/" TargetMode="External"/><Relationship Id="rId14" Type="http://schemas.openxmlformats.org/officeDocument/2006/relationships/header" Target="header2.xml"/><Relationship Id="rId22" Type="http://schemas.openxmlformats.org/officeDocument/2006/relationships/image" Target="media/image11.png"/><Relationship Id="rId27" Type="http://schemas.openxmlformats.org/officeDocument/2006/relationships/image" Target="media/image16.jpeg"/><Relationship Id="rId30" Type="http://schemas.openxmlformats.org/officeDocument/2006/relationships/image" Target="media/image19.jpg"/><Relationship Id="rId35" Type="http://schemas.openxmlformats.org/officeDocument/2006/relationships/image" Target="media/image24.jpg"/><Relationship Id="rId43" Type="http://schemas.openxmlformats.org/officeDocument/2006/relationships/image" Target="media/image32.jpg"/><Relationship Id="rId48" Type="http://schemas.openxmlformats.org/officeDocument/2006/relationships/glossaryDocument" Target="glossary/document.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hyperlink" Target="https://thonny.org/" TargetMode="External"/><Relationship Id="rId25" Type="http://schemas.openxmlformats.org/officeDocument/2006/relationships/image" Target="media/image14.jpg"/><Relationship Id="rId33" Type="http://schemas.openxmlformats.org/officeDocument/2006/relationships/image" Target="media/image22.jpeg"/><Relationship Id="rId38" Type="http://schemas.openxmlformats.org/officeDocument/2006/relationships/image" Target="media/image27.jpeg"/><Relationship Id="rId46" Type="http://schemas.openxmlformats.org/officeDocument/2006/relationships/footer" Target="footer2.xml"/><Relationship Id="rId20" Type="http://schemas.openxmlformats.org/officeDocument/2006/relationships/image" Target="media/image9.png"/><Relationship Id="rId41" Type="http://schemas.openxmlformats.org/officeDocument/2006/relationships/image" Target="media/image30.jpg"/><Relationship Id="rId1" Type="http://schemas.openxmlformats.org/officeDocument/2006/relationships/customXml" Target="../customXml/item1.xml"/><Relationship Id="rId6" Type="http://schemas.openxmlformats.org/officeDocument/2006/relationships/footnotes" Target="footnotes.xml"/></Relationships>
</file>

<file path=word/_rels/header1.xml.rels><?xml version="1.0" encoding="UTF-8" standalone="yes"?>
<Relationships xmlns="http://schemas.openxmlformats.org/package/2006/relationships"><Relationship Id="rId3" Type="http://schemas.openxmlformats.org/officeDocument/2006/relationships/image" Target="media/image5.png"/><Relationship Id="rId2" Type="http://schemas.openxmlformats.org/officeDocument/2006/relationships/image" Target="media/image4.jpeg"/><Relationship Id="rId1" Type="http://schemas.openxmlformats.org/officeDocument/2006/relationships/image" Target="media/image3.png"/></Relationships>
</file>

<file path=word/_rels/header2.xml.rels><?xml version="1.0" encoding="UTF-8" standalone="yes"?>
<Relationships xmlns="http://schemas.openxmlformats.org/package/2006/relationships"><Relationship Id="rId3" Type="http://schemas.openxmlformats.org/officeDocument/2006/relationships/image" Target="media/image5.png"/><Relationship Id="rId2" Type="http://schemas.openxmlformats.org/officeDocument/2006/relationships/image" Target="media/image4.jpeg"/><Relationship Id="rId1" Type="http://schemas.openxmlformats.org/officeDocument/2006/relationships/image" Target="media/image3.png"/></Relationships>
</file>

<file path=word/_rels/header3.xml.rels><?xml version="1.0" encoding="UTF-8" standalone="yes"?>
<Relationships xmlns="http://schemas.openxmlformats.org/package/2006/relationships"><Relationship Id="rId3" Type="http://schemas.openxmlformats.org/officeDocument/2006/relationships/image" Target="media/image4.jpeg"/><Relationship Id="rId2" Type="http://schemas.openxmlformats.org/officeDocument/2006/relationships/image" Target="media/image5.png"/><Relationship Id="rId1" Type="http://schemas.openxmlformats.org/officeDocument/2006/relationships/image" Target="media/image3.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raph\Downloads\modele-memoires-sciences.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E1E7D88FC4514E199BC8C170F0AA3CB4"/>
        <w:category>
          <w:name w:val="Général"/>
          <w:gallery w:val="placeholder"/>
        </w:category>
        <w:types>
          <w:type w:val="bbPlcHdr"/>
        </w:types>
        <w:behaviors>
          <w:behavior w:val="content"/>
        </w:behaviors>
        <w:guid w:val="{D112F0EC-7B2B-4C69-B0F2-FC7B85FF873C}"/>
      </w:docPartPr>
      <w:docPartBody>
        <w:p w:rsidR="006E622B" w:rsidRDefault="00000000">
          <w:pPr>
            <w:pStyle w:val="E1E7D88FC4514E199BC8C170F0AA3CB4"/>
          </w:pPr>
          <w:r>
            <w:rPr>
              <w:rStyle w:val="Textedelespacerserv"/>
              <w:rFonts w:eastAsiaTheme="majorEastAsia"/>
            </w:rPr>
            <w:t>[Nom du Master]</w:t>
          </w:r>
        </w:p>
      </w:docPartBody>
    </w:docPart>
    <w:docPart>
      <w:docPartPr>
        <w:name w:val="D81A823503074873A5BD48D71C5E04B6"/>
        <w:category>
          <w:name w:val="Général"/>
          <w:gallery w:val="placeholder"/>
        </w:category>
        <w:types>
          <w:type w:val="bbPlcHdr"/>
        </w:types>
        <w:behaviors>
          <w:behavior w:val="content"/>
        </w:behaviors>
        <w:guid w:val="{8B18D207-13B3-42C8-8835-CFFABB8406F7}"/>
      </w:docPartPr>
      <w:docPartBody>
        <w:p w:rsidR="006E622B" w:rsidRDefault="00000000">
          <w:pPr>
            <w:pStyle w:val="D81A823503074873A5BD48D71C5E04B6"/>
          </w:pPr>
          <w:r>
            <w:rPr>
              <w:rStyle w:val="Textedelespacerserv"/>
              <w:rFonts w:eastAsiaTheme="majorEastAsia"/>
            </w:rPr>
            <w:t>[Parcours-type]</w:t>
          </w:r>
        </w:p>
      </w:docPartBody>
    </w:docPart>
    <w:docPart>
      <w:docPartPr>
        <w:name w:val="9E65C9B20049412BBDD608FD1E773A59"/>
        <w:category>
          <w:name w:val="Général"/>
          <w:gallery w:val="placeholder"/>
        </w:category>
        <w:types>
          <w:type w:val="bbPlcHdr"/>
        </w:types>
        <w:behaviors>
          <w:behavior w:val="content"/>
        </w:behaviors>
        <w:guid w:val="{090696D7-A86C-4FDE-B247-91A7A4E42BD1}"/>
      </w:docPartPr>
      <w:docPartBody>
        <w:p w:rsidR="006E622B" w:rsidRDefault="00000000">
          <w:pPr>
            <w:pStyle w:val="9E65C9B20049412BBDD608FD1E773A59"/>
          </w:pPr>
          <w:r w:rsidRPr="00F41F1D">
            <w:rPr>
              <w:rStyle w:val="Textedelespacerserv"/>
            </w:rPr>
            <w:t>Cliquez ici pour entrer du texte.</w:t>
          </w:r>
        </w:p>
      </w:docPartBody>
    </w:docPart>
    <w:docPart>
      <w:docPartPr>
        <w:name w:val="826F9B8C5E0344FEBFDC59F43EB429A5"/>
        <w:category>
          <w:name w:val="Général"/>
          <w:gallery w:val="placeholder"/>
        </w:category>
        <w:types>
          <w:type w:val="bbPlcHdr"/>
        </w:types>
        <w:behaviors>
          <w:behavior w:val="content"/>
        </w:behaviors>
        <w:guid w:val="{325FDD87-0AC6-4E25-8727-B7828A066371}"/>
      </w:docPartPr>
      <w:docPartBody>
        <w:p w:rsidR="006E622B" w:rsidRDefault="00000000">
          <w:pPr>
            <w:pStyle w:val="826F9B8C5E0344FEBFDC59F43EB429A5"/>
          </w:pPr>
          <w:r w:rsidRPr="006231E3">
            <w:rPr>
              <w:rStyle w:val="Textedelespacerserv"/>
            </w:rPr>
            <w:t>[</w:t>
          </w:r>
          <w:r>
            <w:rPr>
              <w:rStyle w:val="Textedelespacerserv"/>
              <w:rFonts w:eastAsiaTheme="majorEastAsia"/>
            </w:rPr>
            <w:t>Nom Prénom</w:t>
          </w:r>
          <w:r w:rsidRPr="006231E3">
            <w:rPr>
              <w:rStyle w:val="Textedelespacerserv"/>
            </w:rPr>
            <w:t>]</w:t>
          </w:r>
        </w:p>
      </w:docPartBody>
    </w:docPart>
    <w:docPart>
      <w:docPartPr>
        <w:name w:val="35E113AF4E714110A988D9214C967AC5"/>
        <w:category>
          <w:name w:val="Général"/>
          <w:gallery w:val="placeholder"/>
        </w:category>
        <w:types>
          <w:type w:val="bbPlcHdr"/>
        </w:types>
        <w:behaviors>
          <w:behavior w:val="content"/>
        </w:behaviors>
        <w:guid w:val="{598F7DC2-838C-4679-AAE1-E47325C3A9AB}"/>
      </w:docPartPr>
      <w:docPartBody>
        <w:p w:rsidR="006E622B" w:rsidRDefault="00000000">
          <w:pPr>
            <w:pStyle w:val="35E113AF4E714110A988D9214C967AC5"/>
          </w:pPr>
          <w:r>
            <w:rPr>
              <w:rStyle w:val="Textedelespacerserv"/>
              <w:rFonts w:eastAsiaTheme="majorEastAsia"/>
            </w:rPr>
            <w:t>[Etablissement d’accueil du stage]</w:t>
          </w:r>
        </w:p>
      </w:docPartBody>
    </w:docPart>
    <w:docPart>
      <w:docPartPr>
        <w:name w:val="D2F621C8E9FE47CAA22CAF0CA6030776"/>
        <w:category>
          <w:name w:val="Général"/>
          <w:gallery w:val="placeholder"/>
        </w:category>
        <w:types>
          <w:type w:val="bbPlcHdr"/>
        </w:types>
        <w:behaviors>
          <w:behavior w:val="content"/>
        </w:behaviors>
        <w:guid w:val="{F8A0DFB2-348F-4CEC-9446-1661FC742DA1}"/>
      </w:docPartPr>
      <w:docPartBody>
        <w:p w:rsidR="006E622B" w:rsidRDefault="00000000">
          <w:pPr>
            <w:pStyle w:val="D2F621C8E9FE47CAA22CAF0CA6030776"/>
          </w:pPr>
          <w:r>
            <w:rPr>
              <w:rStyle w:val="Textedelespacerserv"/>
              <w:rFonts w:eastAsiaTheme="majorEastAsia"/>
            </w:rPr>
            <w:t>[Nom du tuteur]</w:t>
          </w:r>
        </w:p>
      </w:docPartBody>
    </w:docPart>
    <w:docPart>
      <w:docPartPr>
        <w:name w:val="89FE0D7276644484B0C9ABE44A5A8EFD"/>
        <w:category>
          <w:name w:val="Général"/>
          <w:gallery w:val="placeholder"/>
        </w:category>
        <w:types>
          <w:type w:val="bbPlcHdr"/>
        </w:types>
        <w:behaviors>
          <w:behavior w:val="content"/>
        </w:behaviors>
        <w:guid w:val="{BFA72A29-B07F-42C2-B7FB-C248B5D15CA5}"/>
      </w:docPartPr>
      <w:docPartBody>
        <w:p w:rsidR="006E622B" w:rsidRDefault="00000000">
          <w:pPr>
            <w:pStyle w:val="89FE0D7276644484B0C9ABE44A5A8EFD"/>
          </w:pPr>
          <w:r>
            <w:rPr>
              <w:rStyle w:val="Textedelespacerserv"/>
              <w:rFonts w:eastAsiaTheme="minorHAnsi"/>
            </w:rPr>
            <w:t>[Fonction du tuteur]</w:t>
          </w:r>
        </w:p>
      </w:docPartBody>
    </w:docPart>
    <w:docPart>
      <w:docPartPr>
        <w:name w:val="0562D94F389D499AAF36FD19336C3CD6"/>
        <w:category>
          <w:name w:val="Général"/>
          <w:gallery w:val="placeholder"/>
        </w:category>
        <w:types>
          <w:type w:val="bbPlcHdr"/>
        </w:types>
        <w:behaviors>
          <w:behavior w:val="content"/>
        </w:behaviors>
        <w:guid w:val="{A8CECCCE-9E82-44A6-A7F2-03910712475C}"/>
      </w:docPartPr>
      <w:docPartBody>
        <w:p w:rsidR="006E622B" w:rsidRDefault="00000000">
          <w:pPr>
            <w:pStyle w:val="0562D94F389D499AAF36FD19336C3CD6"/>
          </w:pPr>
          <w:r w:rsidRPr="002B64FD">
            <w:rPr>
              <w:rStyle w:val="Textedelespacerserv"/>
              <w:rFonts w:eastAsiaTheme="minorHAnsi"/>
            </w:rPr>
            <w:t xml:space="preserve">[Cliquez ici pour entrer le titre </w:t>
          </w:r>
          <w:r>
            <w:rPr>
              <w:rStyle w:val="Textedelespacerserv"/>
              <w:rFonts w:eastAsiaTheme="minorHAnsi"/>
            </w:rPr>
            <w:t xml:space="preserve">de votre mémoire </w:t>
          </w:r>
          <w:r w:rsidRPr="002B64FD">
            <w:rPr>
              <w:rStyle w:val="Textedelespacerserv"/>
              <w:rFonts w:eastAsiaTheme="minorHAnsi"/>
            </w:rPr>
            <w:t xml:space="preserve">en </w:t>
          </w:r>
          <w:r>
            <w:rPr>
              <w:rStyle w:val="Textedelespacerserv"/>
              <w:rFonts w:eastAsiaTheme="minorHAnsi"/>
            </w:rPr>
            <w:t>français</w:t>
          </w:r>
          <w:r w:rsidRPr="002B64FD">
            <w:rPr>
              <w:rStyle w:val="Textedelespacerserv"/>
              <w:rFonts w:eastAsiaTheme="minorHAnsi"/>
            </w:rPr>
            <w:t>]</w:t>
          </w:r>
        </w:p>
      </w:docPartBody>
    </w:docPart>
    <w:docPart>
      <w:docPartPr>
        <w:name w:val="AD729B49536C4D3D9AC98B998EEAFE49"/>
        <w:category>
          <w:name w:val="Général"/>
          <w:gallery w:val="placeholder"/>
        </w:category>
        <w:types>
          <w:type w:val="bbPlcHdr"/>
        </w:types>
        <w:behaviors>
          <w:behavior w:val="content"/>
        </w:behaviors>
        <w:guid w:val="{957B3A18-3BDD-4A5F-A7D3-A21EF88F3B10}"/>
      </w:docPartPr>
      <w:docPartBody>
        <w:p w:rsidR="006E622B" w:rsidRDefault="00000000">
          <w:pPr>
            <w:pStyle w:val="AD729B49536C4D3D9AC98B998EEAFE49"/>
          </w:pPr>
          <w:r>
            <w:rPr>
              <w:rStyle w:val="Textedelespacerserv"/>
              <w:rFonts w:eastAsiaTheme="majorEastAsia"/>
            </w:rPr>
            <w:t>[</w:t>
          </w:r>
          <w:r w:rsidRPr="00EE6613">
            <w:rPr>
              <w:rStyle w:val="Textedelespacerserv"/>
              <w:rFonts w:eastAsiaTheme="majorEastAsia"/>
            </w:rPr>
            <w:t>Cliquez ici pour entrer le texte de votre résumé en français. Attention, les résumés en français et en anglais ainsi que les mots-clés dans les deux langues doivent tenir sur une seule et même page. Soyez synthétique !</w:t>
          </w:r>
          <w:r>
            <w:rPr>
              <w:rStyle w:val="Textedelespacerserv"/>
              <w:rFonts w:eastAsiaTheme="majorEastAsia"/>
            </w:rPr>
            <w:t>]</w:t>
          </w:r>
        </w:p>
      </w:docPartBody>
    </w:docPart>
    <w:docPart>
      <w:docPartPr>
        <w:name w:val="7CF40A9B575045B6A1908991AA30F0C2"/>
        <w:category>
          <w:name w:val="Général"/>
          <w:gallery w:val="placeholder"/>
        </w:category>
        <w:types>
          <w:type w:val="bbPlcHdr"/>
        </w:types>
        <w:behaviors>
          <w:behavior w:val="content"/>
        </w:behaviors>
        <w:guid w:val="{1B5BEAEA-3C71-4394-A585-D9DEADDB2F34}"/>
      </w:docPartPr>
      <w:docPartBody>
        <w:p w:rsidR="006E622B" w:rsidRDefault="00000000">
          <w:pPr>
            <w:pStyle w:val="7CF40A9B575045B6A1908991AA30F0C2"/>
          </w:pPr>
          <w:r>
            <w:rPr>
              <w:rStyle w:val="Textedelespacerserv"/>
              <w:rFonts w:eastAsiaTheme="majorEastAsia"/>
            </w:rPr>
            <w:t>[mot1, mot2…]</w:t>
          </w:r>
        </w:p>
      </w:docPartBody>
    </w:docPart>
    <w:docPart>
      <w:docPartPr>
        <w:name w:val="D02A97A425AC489DAAA74DD470C56688"/>
        <w:category>
          <w:name w:val="Général"/>
          <w:gallery w:val="placeholder"/>
        </w:category>
        <w:types>
          <w:type w:val="bbPlcHdr"/>
        </w:types>
        <w:behaviors>
          <w:behavior w:val="content"/>
        </w:behaviors>
        <w:guid w:val="{EC049148-C6F6-4D3B-B1B8-A67AB9A6EB67}"/>
      </w:docPartPr>
      <w:docPartBody>
        <w:p w:rsidR="006E622B" w:rsidRDefault="00000000">
          <w:pPr>
            <w:pStyle w:val="D02A97A425AC489DAAA74DD470C56688"/>
          </w:pPr>
          <w:r>
            <w:rPr>
              <w:rStyle w:val="Textedelespacerserv"/>
              <w:rFonts w:eastAsiaTheme="minorHAnsi"/>
            </w:rPr>
            <w:t>[C</w:t>
          </w:r>
          <w:r w:rsidRPr="003C55DD">
            <w:rPr>
              <w:rStyle w:val="Textedelespacerserv"/>
              <w:rFonts w:eastAsiaTheme="minorHAnsi"/>
            </w:rPr>
            <w:t xml:space="preserve">liquez ici pour entrer </w:t>
          </w:r>
          <w:r>
            <w:rPr>
              <w:rStyle w:val="Textedelespacerserv"/>
              <w:rFonts w:eastAsiaTheme="minorHAnsi"/>
            </w:rPr>
            <w:t>le titre en anglais]</w:t>
          </w:r>
        </w:p>
      </w:docPartBody>
    </w:docPart>
    <w:docPart>
      <w:docPartPr>
        <w:name w:val="8E0D62F2DB1342029A4AC101361F2222"/>
        <w:category>
          <w:name w:val="Général"/>
          <w:gallery w:val="placeholder"/>
        </w:category>
        <w:types>
          <w:type w:val="bbPlcHdr"/>
        </w:types>
        <w:behaviors>
          <w:behavior w:val="content"/>
        </w:behaviors>
        <w:guid w:val="{5C2BED44-B0C1-475D-94FB-6EF234047490}"/>
      </w:docPartPr>
      <w:docPartBody>
        <w:p w:rsidR="006E622B" w:rsidRDefault="00000000">
          <w:pPr>
            <w:pStyle w:val="8E0D62F2DB1342029A4AC101361F2222"/>
          </w:pPr>
          <w:r>
            <w:rPr>
              <w:rStyle w:val="Textedelespacerserv"/>
              <w:rFonts w:eastAsiaTheme="majorEastAsia"/>
            </w:rPr>
            <w:t>[</w:t>
          </w:r>
          <w:r w:rsidRPr="00EE6613">
            <w:rPr>
              <w:rStyle w:val="Textedelespacerserv"/>
              <w:rFonts w:eastAsiaTheme="majorEastAsia"/>
            </w:rPr>
            <w:t>N’oubliez pas d’utiliser cette zone pour inscrire votre résumé en anglais (on parle alors d’un abstract). N’hésitez pas à vous faire aider si vous n’êtes pas très à l’aise avec la langue de Shakespeare</w:t>
          </w:r>
          <w:r w:rsidRPr="0018728C">
            <w:rPr>
              <w:rStyle w:val="Textedelespacerserv"/>
              <w:rFonts w:eastAsiaTheme="majorEastAsia"/>
            </w:rPr>
            <w:t>.</w:t>
          </w:r>
          <w:r>
            <w:rPr>
              <w:rStyle w:val="Textedelespacerserv"/>
              <w:rFonts w:eastAsiaTheme="majorEastAsia"/>
            </w:rPr>
            <w:t>]</w:t>
          </w:r>
        </w:p>
      </w:docPartBody>
    </w:docPart>
    <w:docPart>
      <w:docPartPr>
        <w:name w:val="CA7C5ADC26174F6AAC8FA72DBD0FF3F6"/>
        <w:category>
          <w:name w:val="Général"/>
          <w:gallery w:val="placeholder"/>
        </w:category>
        <w:types>
          <w:type w:val="bbPlcHdr"/>
        </w:types>
        <w:behaviors>
          <w:behavior w:val="content"/>
        </w:behaviors>
        <w:guid w:val="{92000683-DBDE-4267-B684-41DC088811EA}"/>
      </w:docPartPr>
      <w:docPartBody>
        <w:p w:rsidR="006E622B" w:rsidRDefault="00000000">
          <w:pPr>
            <w:pStyle w:val="CA7C5ADC26174F6AAC8FA72DBD0FF3F6"/>
          </w:pPr>
          <w:r>
            <w:rPr>
              <w:rStyle w:val="Textedelespacerserv"/>
            </w:rPr>
            <w:t>[k</w:t>
          </w:r>
          <w:r w:rsidRPr="00025623">
            <w:rPr>
              <w:rStyle w:val="Textedelespacerserv"/>
            </w:rPr>
            <w:t>eyword1, keyword2…</w:t>
          </w:r>
          <w:r>
            <w:rPr>
              <w:rStyle w:val="Textedelespacerserv"/>
            </w:rPr>
            <w:t>]</w:t>
          </w:r>
        </w:p>
      </w:docPartBody>
    </w:docPart>
    <w:docPart>
      <w:docPartPr>
        <w:name w:val="7E6FFF3B632949A7934F0AA104AC2C10"/>
        <w:category>
          <w:name w:val="Général"/>
          <w:gallery w:val="placeholder"/>
        </w:category>
        <w:types>
          <w:type w:val="bbPlcHdr"/>
        </w:types>
        <w:behaviors>
          <w:behavior w:val="content"/>
        </w:behaviors>
        <w:guid w:val="{D6803B42-2627-41BE-BECF-DB75FF822620}"/>
      </w:docPartPr>
      <w:docPartBody>
        <w:p w:rsidR="006E622B" w:rsidRDefault="00000000">
          <w:pPr>
            <w:pStyle w:val="7E6FFF3B632949A7934F0AA104AC2C10"/>
          </w:pPr>
          <w:r w:rsidRPr="00980509">
            <w:rPr>
              <w:rStyle w:val="Textedelespacerserv"/>
            </w:rPr>
            <w:t>[</w:t>
          </w:r>
          <w:r>
            <w:rPr>
              <w:rStyle w:val="Textedelespacerserv"/>
            </w:rPr>
            <w:t>Cliquer ici pour entrer le t</w:t>
          </w:r>
          <w:r w:rsidRPr="00980509">
            <w:rPr>
              <w:rStyle w:val="Textedelespacerserv"/>
            </w:rPr>
            <w:t>itre du mémoire]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20B05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177D7"/>
    <w:rsid w:val="00014EC1"/>
    <w:rsid w:val="000177D7"/>
    <w:rsid w:val="000B727E"/>
    <w:rsid w:val="000F35E5"/>
    <w:rsid w:val="001C3AB7"/>
    <w:rsid w:val="00204BE2"/>
    <w:rsid w:val="004C4DAE"/>
    <w:rsid w:val="004D3A5B"/>
    <w:rsid w:val="005E6819"/>
    <w:rsid w:val="006E622B"/>
    <w:rsid w:val="008E5E44"/>
    <w:rsid w:val="00991554"/>
    <w:rsid w:val="00C15A9D"/>
    <w:rsid w:val="00DB1BB3"/>
    <w:rsid w:val="00F710E0"/>
    <w:rsid w:val="00F76344"/>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fr-FR" w:eastAsia="fr-FR"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Textedelespacerserv">
    <w:name w:val="Placeholder Text"/>
    <w:basedOn w:val="Policepardfaut"/>
    <w:uiPriority w:val="99"/>
    <w:semiHidden/>
    <w:rPr>
      <w:color w:val="DF5B03"/>
    </w:rPr>
  </w:style>
  <w:style w:type="paragraph" w:customStyle="1" w:styleId="E1E7D88FC4514E199BC8C170F0AA3CB4">
    <w:name w:val="E1E7D88FC4514E199BC8C170F0AA3CB4"/>
  </w:style>
  <w:style w:type="paragraph" w:customStyle="1" w:styleId="D81A823503074873A5BD48D71C5E04B6">
    <w:name w:val="D81A823503074873A5BD48D71C5E04B6"/>
  </w:style>
  <w:style w:type="paragraph" w:customStyle="1" w:styleId="9E65C9B20049412BBDD608FD1E773A59">
    <w:name w:val="9E65C9B20049412BBDD608FD1E773A59"/>
  </w:style>
  <w:style w:type="paragraph" w:customStyle="1" w:styleId="826F9B8C5E0344FEBFDC59F43EB429A5">
    <w:name w:val="826F9B8C5E0344FEBFDC59F43EB429A5"/>
  </w:style>
  <w:style w:type="paragraph" w:customStyle="1" w:styleId="35E113AF4E714110A988D9214C967AC5">
    <w:name w:val="35E113AF4E714110A988D9214C967AC5"/>
  </w:style>
  <w:style w:type="paragraph" w:customStyle="1" w:styleId="D2F621C8E9FE47CAA22CAF0CA6030776">
    <w:name w:val="D2F621C8E9FE47CAA22CAF0CA6030776"/>
  </w:style>
  <w:style w:type="paragraph" w:customStyle="1" w:styleId="89FE0D7276644484B0C9ABE44A5A8EFD">
    <w:name w:val="89FE0D7276644484B0C9ABE44A5A8EFD"/>
  </w:style>
  <w:style w:type="paragraph" w:customStyle="1" w:styleId="0562D94F389D499AAF36FD19336C3CD6">
    <w:name w:val="0562D94F389D499AAF36FD19336C3CD6"/>
  </w:style>
  <w:style w:type="paragraph" w:customStyle="1" w:styleId="AD729B49536C4D3D9AC98B998EEAFE49">
    <w:name w:val="AD729B49536C4D3D9AC98B998EEAFE49"/>
  </w:style>
  <w:style w:type="paragraph" w:customStyle="1" w:styleId="7CF40A9B575045B6A1908991AA30F0C2">
    <w:name w:val="7CF40A9B575045B6A1908991AA30F0C2"/>
  </w:style>
  <w:style w:type="paragraph" w:customStyle="1" w:styleId="D02A97A425AC489DAAA74DD470C56688">
    <w:name w:val="D02A97A425AC489DAAA74DD470C56688"/>
  </w:style>
  <w:style w:type="paragraph" w:customStyle="1" w:styleId="8E0D62F2DB1342029A4AC101361F2222">
    <w:name w:val="8E0D62F2DB1342029A4AC101361F2222"/>
  </w:style>
  <w:style w:type="paragraph" w:customStyle="1" w:styleId="CA7C5ADC26174F6AAC8FA72DBD0FF3F6">
    <w:name w:val="CA7C5ADC26174F6AAC8FA72DBD0FF3F6"/>
  </w:style>
  <w:style w:type="paragraph" w:customStyle="1" w:styleId="7E6FFF3B632949A7934F0AA104AC2C10">
    <w:name w:val="7E6FFF3B632949A7934F0AA104AC2C1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Thème Office">
  <a:themeElements>
    <a:clrScheme name="Nuances de gris">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3818506-D6EE-478F-AA14-2AF974852E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modele-memoires-sciences.dotx</Template>
  <TotalTime>1517</TotalTime>
  <Pages>54</Pages>
  <Words>15466</Words>
  <Characters>85066</Characters>
  <Application>Microsoft Office Word</Application>
  <DocSecurity>0</DocSecurity>
  <Lines>708</Lines>
  <Paragraphs>200</Paragraphs>
  <ScaleCrop>false</ScaleCrop>
  <HeadingPairs>
    <vt:vector size="2" baseType="variant">
      <vt:variant>
        <vt:lpstr>Titre</vt:lpstr>
      </vt:variant>
      <vt:variant>
        <vt:i4>1</vt:i4>
      </vt:variant>
    </vt:vector>
  </HeadingPairs>
  <TitlesOfParts>
    <vt:vector size="1" baseType="lpstr">
      <vt:lpstr>MIAGE_M2_S3_PROJET_OPT</vt:lpstr>
    </vt:vector>
  </TitlesOfParts>
  <Manager>RaphaËl Bordais</Manager>
  <Company>Université de Nouméa - IAE</Company>
  <LinksUpToDate>false</LinksUpToDate>
  <CharactersWithSpaces>100332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MIAGE_M2_S3_PROJET_OPT</dc:title>
  <dc:subject>[Cliquez ici pour entrer le texte de votre résumé en français. Attention, les résumés en français et en anglais ainsi que les mots-clés dans les deux langues doivent tenir sur une seule et même page. Soyez synthétique !]</dc:subject>
  <dc:creator>Raphaël Bordais</dc:creator>
  <cp:keywords>MIAGE;PROJET;DATAVIZ;IOT</cp:keywords>
  <cp:lastModifiedBy>raphael bordais</cp:lastModifiedBy>
  <cp:revision>24</cp:revision>
  <cp:lastPrinted>2016-02-02T10:17:00Z</cp:lastPrinted>
  <dcterms:created xsi:type="dcterms:W3CDTF">2024-12-02T09:53:00Z</dcterms:created>
  <dcterms:modified xsi:type="dcterms:W3CDTF">2024-12-18T11:06:00Z</dcterms:modified>
</cp:coreProperties>
</file>